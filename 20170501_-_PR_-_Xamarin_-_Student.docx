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CTabel"/>
        <w:tblW w:w="0" w:type="auto"/>
        <w:tblLook w:val="04A0" w:firstRow="1" w:lastRow="0" w:firstColumn="1" w:lastColumn="0" w:noHBand="0" w:noVBand="1"/>
      </w:tblPr>
      <w:tblGrid>
        <w:gridCol w:w="1938"/>
        <w:gridCol w:w="7640"/>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EF0A3483AC87478C9EC8516B941040E0"/>
            </w:placeholder>
            <w:dataBinding w:prefixMappings="xmlns:ns0='http://schemas.eformity.nl/radiuscollege/onderwijsvorm/2015/04/algemeen' " w:xpath="/ns0:algemeen[1]/ns0:titel[1]" w:storeItemID="{9DEA5D1F-888C-4373-8CBD-BCBF9A837B36}"/>
            <w:text/>
          </w:sdtPr>
          <w:sdtEndPr/>
          <w:sdtContent>
            <w:tc>
              <w:tcPr>
                <w:tcW w:w="8110" w:type="dxa"/>
                <w:vAlign w:val="center"/>
              </w:tcPr>
              <w:p w:rsidR="00AC69B3" w:rsidRPr="00BF77B6" w:rsidRDefault="00CA4F88" w:rsidP="00AD6359">
                <w:pPr>
                  <w:pStyle w:val="RCTitel"/>
                </w:pPr>
                <w:r>
                  <w:t>Xamarin</w:t>
                </w:r>
              </w:p>
            </w:tc>
          </w:sdtContent>
        </w:sdt>
      </w:tr>
    </w:tbl>
    <w:p w:rsidR="004353FF" w:rsidRDefault="004353FF" w:rsidP="00390D30"/>
    <w:tbl>
      <w:tblPr>
        <w:tblStyle w:val="RCTabel"/>
        <w:tblW w:w="0" w:type="auto"/>
        <w:tblLook w:val="04A0" w:firstRow="1" w:lastRow="0" w:firstColumn="1" w:lastColumn="0" w:noHBand="0" w:noVBand="1"/>
      </w:tblPr>
      <w:tblGrid>
        <w:gridCol w:w="2450"/>
        <w:gridCol w:w="7128"/>
      </w:tblGrid>
      <w:tr w:rsidR="00B71C0A" w:rsidRPr="00954EDF" w:rsidTr="00390D30">
        <w:tc>
          <w:tcPr>
            <w:tcW w:w="2450"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128" w:type="dxa"/>
          </w:tcPr>
          <w:p w:rsidR="00B71C0A" w:rsidRPr="00954EDF" w:rsidRDefault="00390D30" w:rsidP="00AD6359">
            <w:pPr>
              <w:pStyle w:val="RCMetagegevens"/>
            </w:pPr>
            <w:r>
              <w:t>6 Dagdelen</w:t>
            </w:r>
          </w:p>
        </w:tc>
      </w:tr>
      <w:tr w:rsidR="00B71C0A" w:rsidRPr="00954EDF" w:rsidTr="00390D30">
        <w:tc>
          <w:tcPr>
            <w:tcW w:w="2450" w:type="dxa"/>
          </w:tcPr>
          <w:p w:rsidR="00B71C0A" w:rsidRPr="00954EDF" w:rsidRDefault="00B71C0A" w:rsidP="00AD6359">
            <w:pPr>
              <w:pStyle w:val="RCMetagegevens"/>
            </w:pPr>
            <w:r w:rsidRPr="00954EDF">
              <w:t>Kerntaak/kerntaken</w:t>
            </w:r>
          </w:p>
        </w:tc>
        <w:sdt>
          <w:sdtPr>
            <w:id w:val="-512917830"/>
            <w:placeholder>
              <w:docPart w:val="AAA18FC27EA74D94828BFFADEADC5272"/>
            </w:placeholder>
            <w:temporary/>
            <w:showingPlcHdr/>
            <w:text/>
          </w:sdtPr>
          <w:sdtEndPr/>
          <w:sdtContent>
            <w:tc>
              <w:tcPr>
                <w:tcW w:w="7128" w:type="dxa"/>
              </w:tcPr>
              <w:p w:rsidR="00B71C0A" w:rsidRPr="00954EDF" w:rsidRDefault="00B71C0A" w:rsidP="00AD6359">
                <w:pPr>
                  <w:pStyle w:val="RCMetagegevens"/>
                </w:pPr>
                <w:r w:rsidRPr="00954EDF">
                  <w:rPr>
                    <w:rStyle w:val="Tekstvantijdelijkeaanduiding"/>
                  </w:rPr>
                  <w:t>Vermeld hier de kerntaak (cijfer) + titel.</w:t>
                </w:r>
              </w:p>
            </w:tc>
          </w:sdtContent>
        </w:sdt>
      </w:tr>
      <w:tr w:rsidR="00B71C0A" w:rsidRPr="00954EDF" w:rsidTr="00390D30">
        <w:tc>
          <w:tcPr>
            <w:tcW w:w="2450" w:type="dxa"/>
          </w:tcPr>
          <w:p w:rsidR="00B71C0A" w:rsidRPr="00954EDF" w:rsidRDefault="00B71C0A" w:rsidP="00AD6359">
            <w:pPr>
              <w:pStyle w:val="RCMetagegevens"/>
            </w:pPr>
            <w:r w:rsidRPr="00954EDF">
              <w:t>Werkproces(sen)</w:t>
            </w:r>
          </w:p>
        </w:tc>
        <w:sdt>
          <w:sdtPr>
            <w:id w:val="-1074661128"/>
            <w:placeholder>
              <w:docPart w:val="263353A7818A4E2BBBF4FADF4AC07B65"/>
            </w:placeholder>
            <w:temporary/>
            <w:showingPlcHdr/>
            <w:text/>
          </w:sdtPr>
          <w:sdtEndPr/>
          <w:sdtContent>
            <w:tc>
              <w:tcPr>
                <w:tcW w:w="7128" w:type="dxa"/>
              </w:tcPr>
              <w:p w:rsidR="00B71C0A" w:rsidRPr="00954EDF" w:rsidRDefault="00B71C0A" w:rsidP="00AD6359">
                <w:pPr>
                  <w:pStyle w:val="RCMetagegevens"/>
                </w:pPr>
                <w:r w:rsidRPr="00954EDF">
                  <w:rPr>
                    <w:rStyle w:val="Tekstvantijdelijkeaanduiding"/>
                  </w:rPr>
                  <w:t>Vermeld hier het werkproces (cijfer) + titel.</w:t>
                </w:r>
              </w:p>
            </w:tc>
          </w:sdtContent>
        </w:sdt>
      </w:tr>
      <w:tr w:rsidR="00B71C0A" w:rsidRPr="00954EDF" w:rsidTr="00390D30">
        <w:tc>
          <w:tcPr>
            <w:tcW w:w="2450" w:type="dxa"/>
          </w:tcPr>
          <w:p w:rsidR="00B71C0A" w:rsidRPr="00954EDF" w:rsidRDefault="00B71C0A" w:rsidP="00AD6359">
            <w:pPr>
              <w:pStyle w:val="RCMetagegevens"/>
            </w:pPr>
            <w:r w:rsidRPr="00954EDF">
              <w:t>Tijdsverdeling</w:t>
            </w:r>
            <w:r w:rsidR="005112B2">
              <w:t xml:space="preserve"> PR per lesdag</w:t>
            </w:r>
          </w:p>
        </w:tc>
        <w:tc>
          <w:tcPr>
            <w:tcW w:w="7128" w:type="dxa"/>
          </w:tcPr>
          <w:p w:rsidR="00B71C0A" w:rsidRPr="005112B2" w:rsidRDefault="00B71C0A" w:rsidP="00AD6359">
            <w:pPr>
              <w:pStyle w:val="RCMetagegevens"/>
            </w:pPr>
            <w:r w:rsidRPr="00954EDF">
              <w:t xml:space="preserve">Aansturing (AS): </w:t>
            </w:r>
            <w:r w:rsidRPr="00954EDF">
              <w:tab/>
            </w:r>
            <w:r w:rsidRPr="00954EDF">
              <w:tab/>
            </w:r>
            <w:r w:rsidRPr="005112B2">
              <w:t>40 minuten</w:t>
            </w:r>
          </w:p>
          <w:p w:rsidR="00B71C0A" w:rsidRPr="005112B2" w:rsidRDefault="00B71C0A" w:rsidP="00AD6359">
            <w:pPr>
              <w:pStyle w:val="RCMetagegevens"/>
            </w:pPr>
            <w:r w:rsidRPr="005112B2">
              <w:t xml:space="preserve">Zelfstandig Trainen (ZT): </w:t>
            </w:r>
            <w:r w:rsidRPr="005112B2">
              <w:tab/>
            </w:r>
            <w:r w:rsidR="00390D30">
              <w:t>100</w:t>
            </w:r>
            <w:r w:rsidRPr="005112B2">
              <w:t xml:space="preserve"> minuten</w:t>
            </w:r>
          </w:p>
          <w:p w:rsidR="00B71C0A" w:rsidRPr="00954EDF" w:rsidRDefault="005112B2" w:rsidP="009733C2">
            <w:pPr>
              <w:pStyle w:val="RCMetagegevens"/>
            </w:pPr>
            <w:r w:rsidRPr="005112B2">
              <w:t xml:space="preserve">Terugkoppeling (TK): </w:t>
            </w:r>
            <w:r w:rsidRPr="005112B2">
              <w:tab/>
            </w:r>
            <w:r w:rsidR="009733C2">
              <w:t>10</w:t>
            </w:r>
            <w:r w:rsidRPr="005112B2">
              <w:t xml:space="preserve"> minuten</w:t>
            </w:r>
          </w:p>
        </w:tc>
      </w:tr>
      <w:tr w:rsidR="005112B2" w:rsidRPr="00954EDF" w:rsidTr="00390D30">
        <w:tc>
          <w:tcPr>
            <w:tcW w:w="2450" w:type="dxa"/>
          </w:tcPr>
          <w:p w:rsidR="005112B2" w:rsidRPr="005112B2" w:rsidRDefault="005112B2" w:rsidP="00AD6359">
            <w:pPr>
              <w:pStyle w:val="RCMetagegevens"/>
            </w:pPr>
            <w:bookmarkStart w:id="0" w:name="rc_bo_rolprocesbegeleider_1"/>
            <w:r w:rsidRPr="005112B2">
              <w:t>Rol procesbegeleider</w:t>
            </w:r>
          </w:p>
        </w:tc>
        <w:tc>
          <w:tcPr>
            <w:tcW w:w="7128" w:type="dxa"/>
          </w:tcPr>
          <w:p w:rsidR="005112B2" w:rsidRPr="00954EDF" w:rsidRDefault="0049552C" w:rsidP="0049552C">
            <w:pPr>
              <w:pStyle w:val="RCMetagegevens"/>
            </w:pPr>
            <w:r>
              <w:t>Aansturen, enthousiasmeren en ondersteunen</w:t>
            </w:r>
          </w:p>
        </w:tc>
      </w:tr>
      <w:bookmarkEnd w:id="0"/>
      <w:tr w:rsidR="00B71C0A" w:rsidRPr="00954EDF" w:rsidTr="00390D30">
        <w:tc>
          <w:tcPr>
            <w:tcW w:w="2450" w:type="dxa"/>
          </w:tcPr>
          <w:p w:rsidR="00B71C0A" w:rsidRPr="00954EDF" w:rsidRDefault="005112B2" w:rsidP="00AD6359">
            <w:pPr>
              <w:pStyle w:val="RCMetagegevens"/>
            </w:pPr>
            <w:r>
              <w:t>Extra bijlagen bij dit project</w:t>
            </w:r>
          </w:p>
        </w:tc>
        <w:tc>
          <w:tcPr>
            <w:tcW w:w="7128" w:type="dxa"/>
          </w:tcPr>
          <w:p w:rsidR="00390D30" w:rsidRDefault="00390D30" w:rsidP="00390D30">
            <w:pPr>
              <w:pStyle w:val="RCMetagegevens"/>
              <w:numPr>
                <w:ilvl w:val="0"/>
                <w:numId w:val="17"/>
              </w:numPr>
            </w:pPr>
            <w:r>
              <w:t>Bijlage 1 – Planning</w:t>
            </w:r>
          </w:p>
          <w:p w:rsidR="00B71C0A" w:rsidRPr="00954EDF" w:rsidRDefault="00390D30" w:rsidP="00390D30">
            <w:pPr>
              <w:pStyle w:val="RCMetagegevens"/>
              <w:numPr>
                <w:ilvl w:val="0"/>
                <w:numId w:val="17"/>
              </w:numPr>
            </w:pPr>
            <w:r>
              <w:t>Bijlage 2 - Projectuitleg</w:t>
            </w:r>
          </w:p>
        </w:tc>
      </w:tr>
      <w:tr w:rsidR="00B71C0A" w:rsidRPr="00954EDF" w:rsidTr="00390D30">
        <w:tc>
          <w:tcPr>
            <w:tcW w:w="2450" w:type="dxa"/>
          </w:tcPr>
          <w:p w:rsidR="00B71C0A" w:rsidRPr="00954EDF" w:rsidRDefault="00B71C0A" w:rsidP="00AD6359">
            <w:pPr>
              <w:pStyle w:val="RCMetagegevens"/>
            </w:pPr>
            <w:r w:rsidRPr="00954EDF">
              <w:t>Leermiddelen en materialen</w:t>
            </w:r>
          </w:p>
        </w:tc>
        <w:tc>
          <w:tcPr>
            <w:tcW w:w="7128" w:type="dxa"/>
          </w:tcPr>
          <w:p w:rsidR="00B71C0A" w:rsidRPr="00954EDF" w:rsidRDefault="00B71C0A" w:rsidP="00B71C0A">
            <w:pPr>
              <w:pStyle w:val="RCMetagegevens"/>
              <w:numPr>
                <w:ilvl w:val="0"/>
                <w:numId w:val="18"/>
              </w:numPr>
            </w:pPr>
          </w:p>
        </w:tc>
      </w:tr>
      <w:tr w:rsidR="00B71C0A" w:rsidRPr="00954EDF" w:rsidTr="00390D30">
        <w:tc>
          <w:tcPr>
            <w:tcW w:w="2450" w:type="dxa"/>
          </w:tcPr>
          <w:p w:rsidR="00B71C0A" w:rsidRPr="00954EDF" w:rsidRDefault="00B71C0A" w:rsidP="00AD6359">
            <w:pPr>
              <w:pStyle w:val="RCMetagegevens"/>
            </w:pPr>
            <w:r w:rsidRPr="00954EDF">
              <w:t>Literatuur en bronnen</w:t>
            </w:r>
          </w:p>
        </w:tc>
        <w:tc>
          <w:tcPr>
            <w:tcW w:w="7128" w:type="dxa"/>
          </w:tcPr>
          <w:p w:rsidR="00B71C0A" w:rsidRPr="00954EDF" w:rsidRDefault="00B71C0A" w:rsidP="00AD6359">
            <w:pPr>
              <w:pStyle w:val="RCMetagegevens"/>
            </w:pPr>
            <w:r w:rsidRPr="00954EDF">
              <w:t>Boeken</w:t>
            </w:r>
          </w:p>
          <w:sdt>
            <w:sdtPr>
              <w:id w:val="-799081363"/>
              <w:placeholder>
                <w:docPart w:val="8216FBC6DBCC4DEBBAC37204AB89CF48"/>
              </w:placeholder>
              <w:temporary/>
              <w:showingPlcHdr/>
              <w:text/>
            </w:sdtPr>
            <w:sdtEndPr/>
            <w:sdtContent>
              <w:p w:rsidR="00B71C0A" w:rsidRPr="00954EDF" w:rsidRDefault="00B71C0A" w:rsidP="00B71C0A">
                <w:pPr>
                  <w:pStyle w:val="RCMetagegevens"/>
                  <w:numPr>
                    <w:ilvl w:val="0"/>
                    <w:numId w:val="14"/>
                  </w:numPr>
                </w:pPr>
                <w:r w:rsidRPr="00954EDF">
                  <w:rPr>
                    <w:rStyle w:val="Tekstvantijdelijkeaanduiding"/>
                  </w:rPr>
                  <w:t>Vermeld hier de benodigde bronnen.</w:t>
                </w:r>
              </w:p>
            </w:sdtContent>
          </w:sdt>
          <w:p w:rsidR="00B71C0A" w:rsidRPr="00954EDF" w:rsidRDefault="00B71C0A" w:rsidP="00AD6359">
            <w:pPr>
              <w:pStyle w:val="RCMetagegevens"/>
            </w:pPr>
            <w:r w:rsidRPr="00954EDF">
              <w:t>Internet</w:t>
            </w:r>
          </w:p>
          <w:sdt>
            <w:sdtPr>
              <w:id w:val="1560905984"/>
              <w:placeholder>
                <w:docPart w:val="2FA84222D0324C4FB5110A02C9C336F3"/>
              </w:placeholder>
              <w:temporary/>
              <w:showingPlcHdr/>
              <w:text/>
            </w:sdtPr>
            <w:sdtEndPr/>
            <w:sdtContent>
              <w:p w:rsidR="00B71C0A" w:rsidRPr="00954EDF" w:rsidRDefault="00B71C0A" w:rsidP="00B71C0A">
                <w:pPr>
                  <w:pStyle w:val="RCMetagegevens"/>
                  <w:numPr>
                    <w:ilvl w:val="0"/>
                    <w:numId w:val="15"/>
                  </w:numPr>
                </w:pPr>
                <w:r w:rsidRPr="00954EDF">
                  <w:rPr>
                    <w:rStyle w:val="Tekstvantijdelijkeaanduiding"/>
                  </w:rPr>
                  <w:t>Vermeld hier de benodigde bronnen.</w:t>
                </w:r>
              </w:p>
            </w:sdtContent>
          </w:sdt>
          <w:p w:rsidR="00B71C0A" w:rsidRPr="00954EDF" w:rsidRDefault="00B71C0A" w:rsidP="00AD6359">
            <w:pPr>
              <w:pStyle w:val="RCMetagegevens"/>
            </w:pPr>
            <w:r w:rsidRPr="00954EDF">
              <w:t>Overig</w:t>
            </w:r>
          </w:p>
          <w:sdt>
            <w:sdtPr>
              <w:id w:val="1809817089"/>
              <w:placeholder>
                <w:docPart w:val="7F52631464C14DFD945B814E99FC2ACC"/>
              </w:placeholder>
              <w:temporary/>
              <w:showingPlcHdr/>
              <w:text/>
            </w:sdtPr>
            <w:sdtEndPr/>
            <w:sdtContent>
              <w:p w:rsidR="00B71C0A" w:rsidRPr="00954EDF" w:rsidRDefault="00B71C0A" w:rsidP="00B71C0A">
                <w:pPr>
                  <w:pStyle w:val="RCMetagegevens"/>
                  <w:numPr>
                    <w:ilvl w:val="0"/>
                    <w:numId w:val="16"/>
                  </w:numPr>
                </w:pPr>
                <w:r w:rsidRPr="00954EDF">
                  <w:rPr>
                    <w:rStyle w:val="Tekstvantijdelijkeaanduiding"/>
                  </w:rPr>
                  <w:t>Vermeld hier de benodigde bronnen.</w:t>
                </w:r>
              </w:p>
            </w:sdtContent>
          </w:sdt>
        </w:tc>
      </w:tr>
    </w:tbl>
    <w:p w:rsidR="004353FF" w:rsidRDefault="004353FF" w:rsidP="004353FF">
      <w:bookmarkStart w:id="1" w:name="rc_bo_projectelement_1"/>
    </w:p>
    <w:tbl>
      <w:tblPr>
        <w:tblStyle w:val="RCTabel"/>
        <w:tblW w:w="0" w:type="auto"/>
        <w:tblLook w:val="04A0" w:firstRow="1" w:lastRow="0" w:firstColumn="1" w:lastColumn="0" w:noHBand="0" w:noVBand="1"/>
      </w:tblPr>
      <w:tblGrid>
        <w:gridCol w:w="2410"/>
        <w:gridCol w:w="2372"/>
        <w:gridCol w:w="2424"/>
        <w:gridCol w:w="2372"/>
      </w:tblGrid>
      <w:tr w:rsidR="00573831" w:rsidTr="00C946CD">
        <w:tc>
          <w:tcPr>
            <w:tcW w:w="2487" w:type="dxa"/>
          </w:tcPr>
          <w:p w:rsidR="00AA356E" w:rsidRDefault="00AA356E" w:rsidP="00573831">
            <w:pPr>
              <w:pStyle w:val="RCMetagegevens"/>
            </w:pPr>
            <w:r w:rsidRPr="001D120E">
              <w:t>Eindproduct</w:t>
            </w:r>
          </w:p>
        </w:tc>
        <w:sdt>
          <w:sdtPr>
            <w:id w:val="-1561480525"/>
            <w:lock w:val="sdtLocked"/>
            <w:placeholder>
              <w:docPart w:val="A4F7B25988B7425DB909A1DB2E42EF85"/>
            </w:placeholder>
            <w:showingPlcHdr/>
            <w:dropDownList>
              <w:listItem w:displayText="Bekend" w:value="Bekend"/>
              <w:listItem w:displayText="Deels bekend" w:value="Deels bekend"/>
              <w:listItem w:displayText="Open" w:value="Op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Default="00AA356E" w:rsidP="00573831">
            <w:pPr>
              <w:pStyle w:val="RCMetagegevens"/>
            </w:pPr>
            <w:r w:rsidRPr="001D120E">
              <w:t>Opdrachtgever</w:t>
            </w:r>
          </w:p>
        </w:tc>
        <w:sdt>
          <w:sdtPr>
            <w:id w:val="368652733"/>
            <w:lock w:val="sdtLocked"/>
            <w:placeholder>
              <w:docPart w:val="20024EA2392F43B5918E16A4381A9B88"/>
            </w:placeholder>
            <w:showingPlcHdr/>
            <w:dropDownList>
              <w:listItem w:displayText="Geen" w:value="Geen"/>
              <w:listItem w:displayText="Begeleider school" w:value="Begeleider school"/>
              <w:listItem w:displayText="Werkveld" w:value="Werkveld"/>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C946CD">
        <w:tc>
          <w:tcPr>
            <w:tcW w:w="2487" w:type="dxa"/>
          </w:tcPr>
          <w:p w:rsidR="00AA356E" w:rsidRDefault="00AA356E" w:rsidP="00573831">
            <w:pPr>
              <w:pStyle w:val="RCMetagegevens"/>
            </w:pPr>
            <w:r w:rsidRPr="001D120E">
              <w:t>Begeleiding</w:t>
            </w:r>
          </w:p>
        </w:tc>
        <w:sdt>
          <w:sdtPr>
            <w:id w:val="-2064623283"/>
            <w:lock w:val="sdtLocked"/>
            <w:placeholder>
              <w:docPart w:val="EF9570787EBD44338E2091DDB93DF8D4"/>
            </w:placeholder>
            <w:showingPlcHdr/>
            <w:dropDownList>
              <w:listItem w:displayText="Gestuurd" w:value="Gestuurd"/>
              <w:listItem w:displayText="Begeleid" w:value="Begeleid"/>
              <w:listItem w:displayText="Zelfstandig" w:value="Zelfstandig"/>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Default="00AA356E" w:rsidP="00573831">
            <w:pPr>
              <w:pStyle w:val="RCMetagegevens"/>
            </w:pPr>
            <w:r w:rsidRPr="001D120E">
              <w:t>Tijdsduur</w:t>
            </w:r>
          </w:p>
        </w:tc>
        <w:sdt>
          <w:sdtPr>
            <w:id w:val="2141227230"/>
            <w:lock w:val="sdtLocked"/>
            <w:placeholder>
              <w:docPart w:val="931006C4346D43CBA62D1E3D8342FD4F"/>
            </w:placeholder>
            <w:showingPlcHdr/>
            <w:dropDownList>
              <w:listItem w:displayText="1-2 weken" w:value="1-2 weken"/>
              <w:listItem w:displayText="4-8 weken" w:value="4-8 weken"/>
              <w:listItem w:displayText="16 weken" w:value="16 wek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C946CD">
        <w:tc>
          <w:tcPr>
            <w:tcW w:w="2487" w:type="dxa"/>
          </w:tcPr>
          <w:p w:rsidR="00AA356E" w:rsidRDefault="00AA356E" w:rsidP="00573831">
            <w:pPr>
              <w:pStyle w:val="RCMetagegevens"/>
            </w:pPr>
            <w:r w:rsidRPr="001D120E">
              <w:t>Methode/ aanpak</w:t>
            </w:r>
          </w:p>
        </w:tc>
        <w:sdt>
          <w:sdtPr>
            <w:id w:val="828799089"/>
            <w:lock w:val="sdtLocked"/>
            <w:placeholder>
              <w:docPart w:val="BB5D6B1F8DF445E1A0A570F12DF5006A"/>
            </w:placeholder>
            <w:showingPlcHdr/>
            <w:dropDownList>
              <w:listItem w:displayText="Aangegeven in project" w:value="Aangegeven in project"/>
              <w:listItem w:displayText="Deels aangegeven" w:value="Deels aangegeven"/>
              <w:listItem w:displayText="Keuzes maken" w:value="Keuzes mak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Default="00AA356E" w:rsidP="00573831">
            <w:pPr>
              <w:pStyle w:val="RCMetagegevens"/>
            </w:pPr>
            <w:r w:rsidRPr="001D120E">
              <w:t>Beoordeling</w:t>
            </w:r>
          </w:p>
        </w:tc>
        <w:sdt>
          <w:sdtPr>
            <w:id w:val="-123549278"/>
            <w:lock w:val="sdtLocked"/>
            <w:placeholder>
              <w:docPart w:val="59A433285A4B40C08FF18A434406F32A"/>
            </w:placeholder>
            <w:showingPlcHdr/>
            <w:dropDownList>
              <w:listItem w:displayText="Voornamelijk product" w:value="Voornamelijk product"/>
              <w:listItem w:displayText="Voornamelijk proces" w:value="Voornamelijk proces"/>
              <w:listItem w:displayText="Product en proces" w:value="Product en proces"/>
              <w:listItem w:displayText="Individueel" w:value="Individueel"/>
              <w:listItem w:displayText="Groep" w:value="Groep"/>
              <w:listItem w:displayText="Proces, product groep en product individueel" w:value="Proces, product groep en product individueel"/>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C946CD">
        <w:tc>
          <w:tcPr>
            <w:tcW w:w="2487" w:type="dxa"/>
          </w:tcPr>
          <w:p w:rsidR="00AA356E" w:rsidRDefault="00AA356E" w:rsidP="00573831">
            <w:pPr>
              <w:pStyle w:val="RCMetagegevens"/>
            </w:pPr>
            <w:r w:rsidRPr="001D120E">
              <w:t>Beoordeling vindt plaats door</w:t>
            </w:r>
          </w:p>
        </w:tc>
        <w:sdt>
          <w:sdtPr>
            <w:id w:val="-773241675"/>
            <w:lock w:val="sdtLocked"/>
            <w:placeholder>
              <w:docPart w:val="951566535C5B4CC6B1756545A79D97DE"/>
            </w:placeholder>
            <w:showingPlcHdr/>
            <w:dropDownList>
              <w:listItem w:displayText="Procesbegeleider" w:value="Procesbegeleider"/>
              <w:listItem w:displayText="Procesbegeleider + Opdrachtgever" w:value="Procesbegeleider + Opdrachtgever"/>
              <w:listItem w:displayText="Procesbegeleider + Opdrachtgever + Projectgroep" w:value="Procesbegeleider + Opdrachtgever + Projectgroep"/>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Default="00AA356E" w:rsidP="00573831">
            <w:pPr>
              <w:pStyle w:val="RCMetagegevens"/>
            </w:pPr>
            <w:r w:rsidRPr="001D120E">
              <w:t>Opleveren product</w:t>
            </w:r>
          </w:p>
          <w:p w:rsidR="00AA356E" w:rsidRDefault="00AA356E" w:rsidP="00573831">
            <w:pPr>
              <w:pStyle w:val="RCMetagegevens"/>
            </w:pPr>
            <w:r w:rsidRPr="001D120E">
              <w:t>(eisen aan protocol)</w:t>
            </w:r>
          </w:p>
        </w:tc>
        <w:sdt>
          <w:sdtPr>
            <w:id w:val="-1098090185"/>
            <w:lock w:val="sdtLocked"/>
            <w:placeholder>
              <w:docPart w:val="37FF3DA0A2EB485BB038B9721D078F88"/>
            </w:placeholder>
            <w:showingPlcHdr/>
            <w:dropDownList>
              <w:listItem w:displayText="Product af" w:value="Product af"/>
              <w:listItem w:displayText="Inwerking treden product" w:value="Inwerking treden product"/>
              <w:listItem w:displayText="Presentatie, demonstratie, rapportage" w:value="Presentatie, demonstratie, rapportage"/>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C946CD">
        <w:tc>
          <w:tcPr>
            <w:tcW w:w="2487" w:type="dxa"/>
          </w:tcPr>
          <w:p w:rsidR="00AA356E" w:rsidRDefault="00AA356E" w:rsidP="00573831">
            <w:pPr>
              <w:pStyle w:val="RCMetagegevens"/>
            </w:pPr>
            <w:r w:rsidRPr="001D120E">
              <w:t>Vrijheid van plannen</w:t>
            </w:r>
          </w:p>
        </w:tc>
        <w:sdt>
          <w:sdtPr>
            <w:id w:val="689111083"/>
            <w:lock w:val="sdtLocked"/>
            <w:placeholder>
              <w:docPart w:val="D8A991950E9D4E80A6D01CAC69278C5B"/>
            </w:placeholder>
            <w:showingPlcHdr/>
            <w:dropDownList>
              <w:listItem w:displayText="Krijgt plannen" w:value="Krijgt plannen"/>
              <w:listItem w:displayText="Deels zelf plannen" w:value="Deels zelf plannen"/>
              <w:listItem w:displayText="Vrijheid in plannen" w:value="Vrijheid in plann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Default="00BF59FC" w:rsidP="00573831">
            <w:pPr>
              <w:pStyle w:val="RCMetagegevens"/>
            </w:pPr>
            <w:r>
              <w:t>Literatuur</w:t>
            </w:r>
            <w:r w:rsidR="00AA356E" w:rsidRPr="001D120E">
              <w:t>studie</w:t>
            </w:r>
          </w:p>
        </w:tc>
        <w:sdt>
          <w:sdtPr>
            <w:id w:val="-2142262167"/>
            <w:lock w:val="sdtLocked"/>
            <w:placeholder>
              <w:docPart w:val="864CAEB2F63A493E9FFF11FAEA422B4B"/>
            </w:placeholder>
            <w:showingPlcHdr/>
            <w:dropDownList>
              <w:listItem w:displayText="Aangeboden" w:value="Aangeboden"/>
              <w:listItem w:displayText="Deels aangeboden, Deels zelf gezocht" w:value="Deels aangeboden, Deels zelf gezocht"/>
              <w:listItem w:displayText="Zelf gezocht" w:value="Zelf gezocht"/>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C946CD">
        <w:tc>
          <w:tcPr>
            <w:tcW w:w="2487" w:type="dxa"/>
          </w:tcPr>
          <w:p w:rsidR="00AA356E" w:rsidRPr="001D120E" w:rsidRDefault="00AA356E" w:rsidP="00573831">
            <w:pPr>
              <w:pStyle w:val="RCMetagegevens"/>
            </w:pPr>
            <w:r w:rsidRPr="001D120E">
              <w:t>Ruimte</w:t>
            </w:r>
          </w:p>
        </w:tc>
        <w:sdt>
          <w:sdtPr>
            <w:id w:val="-1465657146"/>
            <w:lock w:val="sdtLocked"/>
            <w:placeholder>
              <w:docPart w:val="6F24DEC732C54696963892EBFB60A282"/>
            </w:placeholder>
            <w:showingPlcHdr/>
            <w:dropDownList>
              <w:listItem w:displayText="Lokaal volgens rooster" w:value="Lokaal volgens rooster"/>
              <w:listItem w:displayText="Keuze tussen lokalen" w:value="Keuze tussen lokalen"/>
              <w:listItem w:displayText="Vrije inloop" w:value="Vrije inloop"/>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Pr="001D120E" w:rsidRDefault="00AA356E" w:rsidP="00573831">
            <w:pPr>
              <w:pStyle w:val="RCMetagegevens"/>
            </w:pPr>
            <w:r w:rsidRPr="001D120E">
              <w:t>Werkbezoek</w:t>
            </w:r>
          </w:p>
        </w:tc>
        <w:sdt>
          <w:sdtPr>
            <w:id w:val="-1457318370"/>
            <w:lock w:val="sdtLocked"/>
            <w:placeholder>
              <w:docPart w:val="62DE36DD7F1248F9B2FA0202E87622BB"/>
            </w:placeholder>
            <w:showingPlcHdr/>
            <w:dropDownList>
              <w:listItem w:displayText="Op school in de vorm van gastles" w:value="Op school in de vorm van gastles"/>
              <w:listItem w:displayText="Bij het bedrijf" w:value="Bij het bedrijf"/>
              <w:listItem w:displayText="Meerdere bedrijven" w:value="Meerdere bedrijv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C946CD">
        <w:tc>
          <w:tcPr>
            <w:tcW w:w="2487" w:type="dxa"/>
          </w:tcPr>
          <w:p w:rsidR="00AA356E" w:rsidRPr="001D120E" w:rsidRDefault="00AA356E" w:rsidP="00573831">
            <w:pPr>
              <w:pStyle w:val="RCMetagegevens"/>
            </w:pPr>
            <w:r w:rsidRPr="001D120E">
              <w:t>Soort project</w:t>
            </w:r>
          </w:p>
        </w:tc>
        <w:sdt>
          <w:sdtPr>
            <w:id w:val="-1949386799"/>
            <w:lock w:val="sdtLocked"/>
            <w:placeholder>
              <w:docPart w:val="DA4D9E1AC19C4FC6B3237D32A687B98B"/>
            </w:placeholder>
            <w:showingPlcHdr/>
            <w:dropDownList>
              <w:listItem w:displayText="Krijgt een project" w:value="Krijgt een project"/>
              <w:listItem w:displayText="Keuze tussen een aantal projecten" w:value="Keuze tussen een aantal projecten"/>
              <w:listItem w:displayText="Zelf werven" w:value="Zelf werv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Pr="001D120E" w:rsidRDefault="00AA356E" w:rsidP="00573831">
            <w:pPr>
              <w:pStyle w:val="RCMetagegevens"/>
            </w:pPr>
            <w:r w:rsidRPr="001D120E">
              <w:t>Verslaglegging</w:t>
            </w:r>
          </w:p>
        </w:tc>
        <w:sdt>
          <w:sdtPr>
            <w:id w:val="-1029717866"/>
            <w:lock w:val="sdtLocked"/>
            <w:placeholder>
              <w:docPart w:val="60CE577A23354FF2A40003DB12A6D5DD"/>
            </w:placeholder>
            <w:showingPlcHdr/>
            <w:dropDownList>
              <w:listItem w:displayText="Notulen" w:value="Notulen"/>
              <w:listItem w:displayText="Projectplan" w:value="Projectplan"/>
              <w:listItem w:displayText="Projectplan en projectontwerp" w:value="Projectplan en projectontwerp"/>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C946CD">
        <w:tc>
          <w:tcPr>
            <w:tcW w:w="2487" w:type="dxa"/>
          </w:tcPr>
          <w:p w:rsidR="00AA356E" w:rsidRPr="001D120E" w:rsidRDefault="00AA356E" w:rsidP="00573831">
            <w:pPr>
              <w:pStyle w:val="RCMetagegevens"/>
            </w:pPr>
            <w:r w:rsidRPr="001D120E">
              <w:t>Samenstelling groep</w:t>
            </w:r>
          </w:p>
        </w:tc>
        <w:sdt>
          <w:sdtPr>
            <w:id w:val="681322765"/>
            <w:lock w:val="sdtLocked"/>
            <w:placeholder>
              <w:docPart w:val="8A4EFB7AFE21497EBC846B45036ED120"/>
            </w:placeholder>
            <w:showingPlcHdr/>
            <w:dropDownList>
              <w:listItem w:displayText="1-2" w:value="1-2"/>
              <w:listItem w:displayText="3-4" w:value="3-4"/>
              <w:listItem w:displayText="5 of meer" w:value="5 of meer"/>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c>
          <w:tcPr>
            <w:tcW w:w="2487" w:type="dxa"/>
          </w:tcPr>
          <w:p w:rsidR="00AA356E" w:rsidRPr="001D120E" w:rsidRDefault="00AA356E" w:rsidP="00573831">
            <w:pPr>
              <w:pStyle w:val="RCMetagegevens"/>
            </w:pPr>
            <w:proofErr w:type="spellStart"/>
            <w:r w:rsidRPr="001D120E">
              <w:t>Beheersaspecten</w:t>
            </w:r>
            <w:proofErr w:type="spellEnd"/>
            <w:r w:rsidRPr="001D120E">
              <w:t xml:space="preserve"> project</w:t>
            </w:r>
          </w:p>
        </w:tc>
        <w:sdt>
          <w:sdtPr>
            <w:id w:val="-1287196824"/>
            <w:lock w:val="sdtLocked"/>
            <w:placeholder>
              <w:docPart w:val="4D785D65808F4471B148D9AD24F9925E"/>
            </w:placeholder>
            <w:showingPlcHdr/>
            <w:dropDownList>
              <w:listItem w:displayText="Alles staat vast (bijv. budget, planning, oplevering)" w:value="Alles staat vast (bijv. budget, planning, oplevering)"/>
              <w:listItem w:displayText="Tijdens project verandering in eisen (vb. budget vast, maar inzichten, oplossingen, ideeën, materialen, besluiten veranderen)" w:value="Tijdens project verandering in eisen (vb. budget vast, maar inzichten, oplossingen, ideeën, materialen, besluiten veranderen)"/>
              <w:listItem w:displayText="Bijna niets staat vast, alles is dynamisch" w:value="Bijna niets staat vast, alles is dynamisch"/>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bookmarkEnd w:id="1"/>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C946CD">
        <w:trPr>
          <w:cantSplit/>
        </w:trPr>
        <w:tc>
          <w:tcPr>
            <w:tcW w:w="9864" w:type="dxa"/>
          </w:tcPr>
          <w:p w:rsidR="00BE34D8" w:rsidRDefault="00BE34D8" w:rsidP="00C946CD">
            <w:pPr>
              <w:pStyle w:val="RCLeerbreinprincipeLegenda"/>
            </w:pPr>
            <w:r>
              <w:tab/>
            </w:r>
            <w:r>
              <w:rPr>
                <w:noProof/>
              </w:rPr>
              <w:drawing>
                <wp:inline distT="0" distB="0" distL="0" distR="0" wp14:anchorId="351DE194" wp14:editId="351DE195">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96" wp14:editId="351DE197">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98" wp14:editId="351DE199">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9A" wp14:editId="351DE19B">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9C" wp14:editId="351DE19D">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9E" wp14:editId="351DE19F">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A0" wp14:editId="351DE1A1">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A2" wp14:editId="351DE1A3">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A4" wp14:editId="351DE1A5">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51DE1A6" wp14:editId="351DE1A7">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C946CD">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BE34D8" w:rsidRDefault="00BE34D8" w:rsidP="004353FF"/>
    <w:p w:rsidR="004353FF" w:rsidRDefault="004353FF" w:rsidP="004353FF">
      <w:r>
        <w:br w:type="page"/>
      </w:r>
    </w:p>
    <w:p w:rsidR="004353FF" w:rsidRPr="00954EDF" w:rsidRDefault="004353FF" w:rsidP="004353FF">
      <w:pPr>
        <w:pStyle w:val="RCKop"/>
      </w:pPr>
      <w:r w:rsidRPr="00954EDF">
        <w:lastRenderedPageBreak/>
        <w:t>Aansturing: 40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353FF" w:rsidRPr="00954EDF" w:rsidTr="00C946CD">
        <w:trPr>
          <w:tblHeader/>
        </w:trPr>
        <w:tc>
          <w:tcPr>
            <w:tcW w:w="936" w:type="dxa"/>
            <w:shd w:val="clear" w:color="auto" w:fill="D3D3D3" w:themeFill="accent3"/>
          </w:tcPr>
          <w:p w:rsidR="004353FF" w:rsidRPr="00954EDF" w:rsidRDefault="004353FF" w:rsidP="004353FF">
            <w:pPr>
              <w:pStyle w:val="RCTabelkop"/>
            </w:pPr>
            <w:r w:rsidRPr="00954EDF">
              <w:t>TIJD</w:t>
            </w:r>
          </w:p>
        </w:tc>
        <w:tc>
          <w:tcPr>
            <w:tcW w:w="1984" w:type="dxa"/>
            <w:shd w:val="clear" w:color="auto" w:fill="D3D3D3" w:themeFill="accent3"/>
          </w:tcPr>
          <w:p w:rsidR="004353FF" w:rsidRPr="00954EDF" w:rsidRDefault="004353FF" w:rsidP="00C946CD">
            <w:pPr>
              <w:pStyle w:val="RCTabelkop"/>
            </w:pPr>
            <w:r w:rsidRPr="00954EDF">
              <w:t>VORM</w:t>
            </w:r>
          </w:p>
        </w:tc>
        <w:tc>
          <w:tcPr>
            <w:tcW w:w="6944" w:type="dxa"/>
            <w:gridSpan w:val="2"/>
            <w:shd w:val="clear" w:color="auto" w:fill="D3D3D3" w:themeFill="accent3"/>
          </w:tcPr>
          <w:p w:rsidR="004353FF" w:rsidRPr="00954EDF" w:rsidRDefault="004353FF" w:rsidP="00C946CD">
            <w:pPr>
              <w:pStyle w:val="RCTabelkop"/>
            </w:pPr>
            <w:r w:rsidRPr="00954EDF">
              <w:t xml:space="preserve">BESCHRIJVING OEFENING OF ONDERDEEL </w:t>
            </w:r>
          </w:p>
        </w:tc>
      </w:tr>
      <w:tr w:rsidR="004353FF" w:rsidRPr="00954EDF" w:rsidTr="00C946CD">
        <w:tc>
          <w:tcPr>
            <w:tcW w:w="936" w:type="dxa"/>
          </w:tcPr>
          <w:p w:rsidR="004353FF" w:rsidRPr="00954EDF" w:rsidRDefault="004353FF" w:rsidP="00C946CD">
            <w:r w:rsidRPr="00954EDF">
              <w:t>5 min</w:t>
            </w:r>
          </w:p>
        </w:tc>
        <w:tc>
          <w:tcPr>
            <w:tcW w:w="1984" w:type="dxa"/>
          </w:tcPr>
          <w:p w:rsidR="004353FF" w:rsidRPr="00954EDF" w:rsidRDefault="004353FF" w:rsidP="00C946CD">
            <w:r w:rsidRPr="00954EDF">
              <w:t>Opstart</w:t>
            </w:r>
          </w:p>
          <w:p w:rsidR="004353FF" w:rsidRPr="00954EDF" w:rsidRDefault="004353FF" w:rsidP="00C946CD">
            <w:pPr>
              <w:pStyle w:val="RCLeerbreinprincipeHandmatig"/>
            </w:pPr>
            <w:r w:rsidRPr="00954EDF">
              <w:rPr>
                <w:noProof/>
              </w:rPr>
              <w:drawing>
                <wp:inline distT="0" distB="0" distL="0" distR="0" wp14:anchorId="351DE1A8" wp14:editId="351DE1A9">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51DE1AA" wp14:editId="351DE1AB">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C946CD">
            <w:pPr>
              <w:numPr>
                <w:ilvl w:val="0"/>
                <w:numId w:val="2"/>
              </w:numPr>
            </w:pPr>
            <w:r w:rsidRPr="00954EDF">
              <w:t>Welkom heten</w:t>
            </w:r>
          </w:p>
          <w:p w:rsidR="002157C2" w:rsidRPr="00954EDF" w:rsidRDefault="004353FF" w:rsidP="00390D30">
            <w:pPr>
              <w:numPr>
                <w:ilvl w:val="0"/>
                <w:numId w:val="2"/>
              </w:numPr>
            </w:pPr>
            <w:r w:rsidRPr="00954EDF">
              <w:t xml:space="preserve">Eventueel terug komen op zaken van vorige </w:t>
            </w:r>
            <w:proofErr w:type="spellStart"/>
            <w:r>
              <w:t>projectdag</w:t>
            </w:r>
            <w:proofErr w:type="spellEnd"/>
          </w:p>
        </w:tc>
      </w:tr>
      <w:tr w:rsidR="004353FF" w:rsidRPr="00954EDF" w:rsidTr="00C946CD">
        <w:tc>
          <w:tcPr>
            <w:tcW w:w="936" w:type="dxa"/>
            <w:vMerge w:val="restart"/>
          </w:tcPr>
          <w:p w:rsidR="004353FF" w:rsidRPr="00954EDF" w:rsidRDefault="004353FF" w:rsidP="00C946CD">
            <w:r w:rsidRPr="00954EDF">
              <w:rPr>
                <w:highlight w:val="yellow"/>
              </w:rPr>
              <w:t>xx</w:t>
            </w:r>
            <w:r w:rsidRPr="00954EDF">
              <w:t xml:space="preserve"> min</w:t>
            </w:r>
          </w:p>
        </w:tc>
        <w:tc>
          <w:tcPr>
            <w:tcW w:w="8928" w:type="dxa"/>
            <w:gridSpan w:val="3"/>
            <w:shd w:val="clear" w:color="auto" w:fill="F4F4F4" w:themeFill="accent4"/>
          </w:tcPr>
          <w:p w:rsidR="004353FF" w:rsidRPr="00954EDF" w:rsidRDefault="004353FF" w:rsidP="00C946CD">
            <w:pPr>
              <w:pStyle w:val="RCTabelonderdeel"/>
            </w:pPr>
            <w:r>
              <w:t>Casus voor de projectgroep</w:t>
            </w:r>
          </w:p>
        </w:tc>
      </w:tr>
      <w:tr w:rsidR="004353FF" w:rsidRPr="00954EDF" w:rsidTr="00C946CD">
        <w:tc>
          <w:tcPr>
            <w:tcW w:w="936" w:type="dxa"/>
            <w:vMerge/>
          </w:tcPr>
          <w:p w:rsidR="004353FF" w:rsidRPr="00954EDF" w:rsidRDefault="004353FF" w:rsidP="00C946CD"/>
        </w:tc>
        <w:tc>
          <w:tcPr>
            <w:tcW w:w="1984" w:type="dxa"/>
          </w:tcPr>
          <w:p w:rsidR="004353FF" w:rsidRPr="00954EDF" w:rsidRDefault="004353FF" w:rsidP="00C946CD">
            <w:pPr>
              <w:pStyle w:val="RCLeerbreinprincipeLinks"/>
            </w:pPr>
            <w:r w:rsidRPr="00954EDF">
              <w:rPr>
                <w:noProof/>
              </w:rPr>
              <w:drawing>
                <wp:inline distT="0" distB="0" distL="0" distR="0" wp14:anchorId="351DE1AC" wp14:editId="351DE1AD">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51DE1AE" wp14:editId="351DE1AF">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51DE1B0" wp14:editId="351DE1B1">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C946CD">
            <w:pPr>
              <w:pStyle w:val="RCTabelkop"/>
            </w:pPr>
            <w:r w:rsidRPr="00954EDF">
              <w:t>DIDACTISCHE VORM</w:t>
            </w:r>
          </w:p>
          <w:sdt>
            <w:sdtPr>
              <w:id w:val="132762360"/>
              <w:placeholder>
                <w:docPart w:val="5960C1171AA74E62A240EC236308002A"/>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4353FF" w:rsidRPr="00954EDF" w:rsidRDefault="004353FF" w:rsidP="00C946CD">
                <w:r w:rsidRPr="00954EDF">
                  <w:rPr>
                    <w:color w:val="808080"/>
                  </w:rPr>
                  <w:t>Maak hier een keuze</w:t>
                </w:r>
              </w:p>
            </w:sdtContent>
          </w:sdt>
        </w:tc>
        <w:tc>
          <w:tcPr>
            <w:tcW w:w="4818" w:type="dxa"/>
            <w:vAlign w:val="center"/>
          </w:tcPr>
          <w:p w:rsidR="004353FF" w:rsidRPr="00954EDF" w:rsidRDefault="004353FF" w:rsidP="00C946CD">
            <w:pPr>
              <w:pStyle w:val="RCVaardigheidsdoel"/>
            </w:pPr>
          </w:p>
        </w:tc>
      </w:tr>
      <w:tr w:rsidR="004353FF" w:rsidRPr="00954EDF" w:rsidTr="00C946CD">
        <w:tc>
          <w:tcPr>
            <w:tcW w:w="936" w:type="dxa"/>
            <w:vMerge/>
          </w:tcPr>
          <w:p w:rsidR="004353FF" w:rsidRPr="00954EDF" w:rsidRDefault="004353FF" w:rsidP="00C946CD"/>
        </w:tc>
        <w:tc>
          <w:tcPr>
            <w:tcW w:w="8928" w:type="dxa"/>
            <w:gridSpan w:val="3"/>
          </w:tcPr>
          <w:p w:rsidR="00CA4F88" w:rsidRDefault="00CA4F88" w:rsidP="009E692A"/>
          <w:p w:rsidR="004B5B55" w:rsidRDefault="004B5B55" w:rsidP="009E692A">
            <w:r>
              <w:t xml:space="preserve">Xamarin is een omgeving voor het ontwikkelen van cross-platform applicaties. In dit project ga je samen met je klasgenoten een </w:t>
            </w:r>
            <w:r w:rsidR="00CA4F88">
              <w:t xml:space="preserve">complete </w:t>
            </w:r>
            <w:r w:rsidR="0030602D">
              <w:t>workshop</w:t>
            </w:r>
            <w:r>
              <w:t xml:space="preserve"> schrijven voor het ontwikkelen van applicaties met Xamarin</w:t>
            </w:r>
            <w:r w:rsidR="00D51C0B">
              <w:t xml:space="preserve">. </w:t>
            </w:r>
            <w:r w:rsidR="00CD4C0D">
              <w:t>Je kunt je wellicht voorstellen dat je later een blog/website/</w:t>
            </w:r>
            <w:proofErr w:type="spellStart"/>
            <w:r w:rsidR="00CD4C0D">
              <w:t>youtubekanaal</w:t>
            </w:r>
            <w:proofErr w:type="spellEnd"/>
            <w:r w:rsidR="00CD4C0D">
              <w:t>/etc. gaat bijhouden waarin je de kennis die je hebt opgedaan wilt overdragen naar andere programmeurs. Dit is namelijk een versterking van je CV want als je het aan een ander uit kunt leggen dan laat je zien hoe goed jij het onderwerp beheerst.</w:t>
            </w:r>
          </w:p>
          <w:p w:rsidR="00D721D8" w:rsidRDefault="00D721D8" w:rsidP="009E692A"/>
          <w:p w:rsidR="00CA4F88" w:rsidRDefault="00D721D8" w:rsidP="00D721D8">
            <w:pPr>
              <w:jc w:val="center"/>
            </w:pPr>
            <w:r>
              <w:rPr>
                <w:noProof/>
              </w:rPr>
              <w:drawing>
                <wp:inline distT="0" distB="0" distL="0" distR="0" wp14:anchorId="0F1A001A" wp14:editId="7382A5A8">
                  <wp:extent cx="4960962" cy="214013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_opzet_project.png"/>
                          <pic:cNvPicPr/>
                        </pic:nvPicPr>
                        <pic:blipFill>
                          <a:blip r:embed="rId30">
                            <a:extLst>
                              <a:ext uri="{28A0092B-C50C-407E-A947-70E740481C1C}">
                                <a14:useLocalDpi xmlns:a14="http://schemas.microsoft.com/office/drawing/2010/main" val="0"/>
                              </a:ext>
                            </a:extLst>
                          </a:blip>
                          <a:stretch>
                            <a:fillRect/>
                          </a:stretch>
                        </pic:blipFill>
                        <pic:spPr>
                          <a:xfrm>
                            <a:off x="0" y="0"/>
                            <a:ext cx="4972574" cy="2145144"/>
                          </a:xfrm>
                          <a:prstGeom prst="rect">
                            <a:avLst/>
                          </a:prstGeom>
                        </pic:spPr>
                      </pic:pic>
                    </a:graphicData>
                  </a:graphic>
                </wp:inline>
              </w:drawing>
            </w:r>
          </w:p>
          <w:p w:rsidR="00D721D8" w:rsidRDefault="00D721D8" w:rsidP="009E692A"/>
          <w:p w:rsidR="00CA4F88" w:rsidRDefault="00CA4F88" w:rsidP="009E692A">
            <w:r>
              <w:t xml:space="preserve">De groep wordt opgedeeld in 6 projectgroepen welke ieder een eigen onderdeel toegewezen krijgen. Voor dit onderdeel wordt een applicatie bedacht waarin de functionaliteiten behorende bij het specifieke onderdeel aan bod komen en over het ontwikkelen van deze functionaliteiten wordt door de projectgroepen een workshop geschreven. </w:t>
            </w:r>
          </w:p>
          <w:p w:rsidR="00CA4F88" w:rsidRDefault="00CA4F88" w:rsidP="009E692A"/>
          <w:p w:rsidR="00CA4F88" w:rsidRDefault="00CA4F88" w:rsidP="009E692A">
            <w:r>
              <w:t>Aan het eind van het project worden de workshops samengevoegd tot één complete workshop. Het is dus van belang dat de verschillende projectgroepen goed met elkaar overleggen over bijvoorbeeld de lay-out die gebruikt gaat worden. Ook over de inhoud moet er goed met elkaar worden overlegd zodat alles goed op elkaar aansluit en je eventueel kunt verwijzen naar onderdelen in de workshop van de andere projectgroepen.</w:t>
            </w:r>
          </w:p>
          <w:p w:rsidR="00CA4F88" w:rsidRDefault="00CA4F88" w:rsidP="009E692A"/>
          <w:p w:rsidR="00CA4F88" w:rsidRDefault="00CA4F88" w:rsidP="009E692A">
            <w:r>
              <w:t>De planning van het project, het verloop en aanvullende informatie kun je vinden in bijlage 1 en 2 van dit document.</w:t>
            </w:r>
          </w:p>
          <w:p w:rsidR="00D721D8" w:rsidRDefault="00D721D8" w:rsidP="009E692A"/>
          <w:p w:rsidR="00D721D8" w:rsidRDefault="00D721D8" w:rsidP="009E692A"/>
          <w:p w:rsidR="00D721D8" w:rsidRDefault="00D721D8" w:rsidP="009E692A"/>
          <w:p w:rsidR="00D721D8" w:rsidRDefault="00D721D8" w:rsidP="009E692A"/>
          <w:p w:rsidR="00D721D8" w:rsidRDefault="00D721D8" w:rsidP="009E692A"/>
          <w:p w:rsidR="00CA4F88" w:rsidRDefault="00CA4F88" w:rsidP="009E692A"/>
          <w:p w:rsidR="004B5B55" w:rsidRDefault="004B5B55" w:rsidP="004B5B55"/>
          <w:p w:rsidR="004B5B55" w:rsidRPr="009E692A" w:rsidRDefault="004B5B55" w:rsidP="00CA4F88"/>
        </w:tc>
      </w:tr>
      <w:tr w:rsidR="008C2AB3" w:rsidRPr="00954EDF" w:rsidTr="00C946CD">
        <w:tc>
          <w:tcPr>
            <w:tcW w:w="936" w:type="dxa"/>
            <w:vMerge w:val="restart"/>
          </w:tcPr>
          <w:p w:rsidR="008C2AB3" w:rsidRPr="00954EDF" w:rsidRDefault="009733C2" w:rsidP="00C946CD">
            <w:r>
              <w:lastRenderedPageBreak/>
              <w:t>600</w:t>
            </w:r>
            <w:r w:rsidR="008C2AB3" w:rsidRPr="00954EDF">
              <w:t xml:space="preserve"> min</w:t>
            </w:r>
          </w:p>
        </w:tc>
        <w:tc>
          <w:tcPr>
            <w:tcW w:w="8928" w:type="dxa"/>
            <w:gridSpan w:val="3"/>
            <w:shd w:val="clear" w:color="auto" w:fill="F4F4F4" w:themeFill="accent4"/>
          </w:tcPr>
          <w:p w:rsidR="008C2AB3" w:rsidRPr="00954EDF" w:rsidRDefault="008C2AB3" w:rsidP="00C946CD">
            <w:pPr>
              <w:pStyle w:val="RCTabelonderdeel"/>
            </w:pPr>
            <w:r>
              <w:t>Projectopdracht</w:t>
            </w:r>
            <w:r w:rsidR="002157C2">
              <w:t xml:space="preserve"> </w:t>
            </w:r>
            <w:r w:rsidR="002157C2" w:rsidRPr="002157C2">
              <w:t>(deze werk je uit tijdens de zelfstandige training)</w:t>
            </w:r>
          </w:p>
        </w:tc>
      </w:tr>
      <w:tr w:rsidR="004353FF" w:rsidRPr="00954EDF" w:rsidTr="00C946CD">
        <w:tc>
          <w:tcPr>
            <w:tcW w:w="936" w:type="dxa"/>
            <w:vMerge/>
          </w:tcPr>
          <w:p w:rsidR="004353FF" w:rsidRPr="00954EDF" w:rsidRDefault="004353FF" w:rsidP="00C946CD"/>
        </w:tc>
        <w:tc>
          <w:tcPr>
            <w:tcW w:w="8928" w:type="dxa"/>
            <w:gridSpan w:val="3"/>
          </w:tcPr>
          <w:p w:rsidR="004353FF" w:rsidRPr="00954EDF" w:rsidRDefault="008C2AB3" w:rsidP="00C946CD">
            <w:pPr>
              <w:pStyle w:val="RCTabelkop"/>
            </w:pPr>
            <w:r>
              <w:t>De producten een-voor-een uitgewerkt:</w:t>
            </w:r>
          </w:p>
          <w:p w:rsidR="004353FF" w:rsidRDefault="00CA4F88" w:rsidP="002157C2">
            <w:pPr>
              <w:pStyle w:val="Lijstalinea"/>
              <w:numPr>
                <w:ilvl w:val="0"/>
                <w:numId w:val="2"/>
              </w:numPr>
            </w:pPr>
            <w:r>
              <w:t>Per projectgroep een Programma van Eisen</w:t>
            </w:r>
          </w:p>
          <w:p w:rsidR="00CA4F88" w:rsidRDefault="00CA4F88" w:rsidP="002157C2">
            <w:pPr>
              <w:pStyle w:val="Lijstalinea"/>
              <w:numPr>
                <w:ilvl w:val="0"/>
                <w:numId w:val="2"/>
              </w:numPr>
            </w:pPr>
            <w:r>
              <w:t>Per projectgroep een Applicatie met daarin opgenomen functionaliteiten welke aansluiten bij de opdracht voor de betreffende groep.</w:t>
            </w:r>
          </w:p>
          <w:p w:rsidR="00CA4F88" w:rsidRDefault="00CA4F88" w:rsidP="002157C2">
            <w:pPr>
              <w:pStyle w:val="Lijstalinea"/>
              <w:numPr>
                <w:ilvl w:val="0"/>
                <w:numId w:val="2"/>
              </w:numPr>
            </w:pPr>
            <w:r>
              <w:t>Een handleiding voor het testen van de ontwikkelomgeving</w:t>
            </w:r>
          </w:p>
          <w:p w:rsidR="00CA4F88" w:rsidRPr="00954EDF" w:rsidRDefault="00CA4F88" w:rsidP="002157C2">
            <w:pPr>
              <w:pStyle w:val="Lijstalinea"/>
              <w:numPr>
                <w:ilvl w:val="0"/>
                <w:numId w:val="2"/>
              </w:numPr>
            </w:pPr>
            <w:r>
              <w:t>Een beoordelingsformulier op basis van het Programma van Eisen aangevuld met beoordeelbare criteria welke door de projectgroep zijn opgesteld.</w:t>
            </w:r>
          </w:p>
        </w:tc>
      </w:tr>
      <w:tr w:rsidR="004353FF" w:rsidRPr="00954EDF" w:rsidTr="00C946CD">
        <w:tc>
          <w:tcPr>
            <w:tcW w:w="936" w:type="dxa"/>
          </w:tcPr>
          <w:p w:rsidR="004353FF" w:rsidRPr="00954EDF" w:rsidRDefault="004353FF" w:rsidP="00C946CD">
            <w:r w:rsidRPr="00954EDF">
              <w:t>5 min</w:t>
            </w:r>
          </w:p>
        </w:tc>
        <w:tc>
          <w:tcPr>
            <w:tcW w:w="1984" w:type="dxa"/>
          </w:tcPr>
          <w:p w:rsidR="004353FF" w:rsidRPr="00954EDF" w:rsidRDefault="004353FF" w:rsidP="00C946CD">
            <w:r w:rsidRPr="00954EDF">
              <w:t>Doorstart</w:t>
            </w:r>
          </w:p>
          <w:p w:rsidR="004353FF" w:rsidRPr="00954EDF" w:rsidRDefault="004353FF" w:rsidP="00C946CD">
            <w:pPr>
              <w:pStyle w:val="RCLeerbreinprincipeHandmatig"/>
            </w:pPr>
            <w:r w:rsidRPr="00954EDF">
              <w:rPr>
                <w:noProof/>
              </w:rPr>
              <w:drawing>
                <wp:inline distT="0" distB="0" distL="0" distR="0" wp14:anchorId="351DE1B2" wp14:editId="351DE1B3">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8C2AB3" w:rsidRDefault="008C2AB3" w:rsidP="008C2AB3">
            <w:pPr>
              <w:numPr>
                <w:ilvl w:val="0"/>
                <w:numId w:val="2"/>
              </w:numPr>
            </w:pPr>
            <w:r>
              <w:t>Voorbereiding op Zelfstandig Trainen</w:t>
            </w:r>
          </w:p>
          <w:p w:rsidR="004353FF" w:rsidRPr="00954EDF" w:rsidRDefault="004353FF" w:rsidP="009733C2"/>
        </w:tc>
      </w:tr>
    </w:tbl>
    <w:p w:rsidR="008C2AB3" w:rsidRDefault="008C2AB3" w:rsidP="008C2AB3">
      <w:bookmarkStart w:id="2" w:name="rc_bo_infoprocesbegeleider_1"/>
    </w:p>
    <w:tbl>
      <w:tblPr>
        <w:tblStyle w:val="RCTabel"/>
        <w:tblW w:w="0" w:type="auto"/>
        <w:tblLayout w:type="fixed"/>
        <w:tblLook w:val="04A0" w:firstRow="1" w:lastRow="0" w:firstColumn="1" w:lastColumn="0" w:noHBand="0" w:noVBand="1"/>
      </w:tblPr>
      <w:tblGrid>
        <w:gridCol w:w="9864"/>
      </w:tblGrid>
      <w:tr w:rsidR="008C2AB3" w:rsidTr="00C946CD">
        <w:tc>
          <w:tcPr>
            <w:tcW w:w="9864" w:type="dxa"/>
            <w:shd w:val="clear" w:color="auto" w:fill="D3D3D3" w:themeFill="accent3"/>
          </w:tcPr>
          <w:p w:rsidR="008C2AB3" w:rsidRDefault="008C2AB3" w:rsidP="008C2AB3">
            <w:pPr>
              <w:pStyle w:val="RCTabelkop"/>
            </w:pPr>
            <w:r>
              <w:t>Informatie voor de procesbegeleider</w:t>
            </w:r>
          </w:p>
          <w:p w:rsidR="008C2AB3" w:rsidRPr="008C2AB3" w:rsidRDefault="008C2AB3" w:rsidP="008C2AB3">
            <w:r>
              <w:t>Niet zichtbaar voor de student</w:t>
            </w:r>
          </w:p>
        </w:tc>
      </w:tr>
      <w:tr w:rsidR="008C2AB3" w:rsidTr="00C946CD">
        <w:tc>
          <w:tcPr>
            <w:tcW w:w="9864" w:type="dxa"/>
          </w:tcPr>
          <w:p w:rsidR="00CD4C0D" w:rsidRDefault="00CD4C0D" w:rsidP="008C2AB3">
            <w:pPr>
              <w:numPr>
                <w:ilvl w:val="0"/>
                <w:numId w:val="14"/>
              </w:numPr>
            </w:pPr>
            <w:r>
              <w:t>Extra sturing geven op de aansluiting van de workshop applicaties. Het is van belang dat er in de workshops geen loze verwijzingen zijn naar onderdelen van workshops uit andere groepen die niet beschreven staan.</w:t>
            </w:r>
          </w:p>
          <w:p w:rsidR="007A4032" w:rsidRDefault="00CD4C0D" w:rsidP="008C2AB3">
            <w:pPr>
              <w:numPr>
                <w:ilvl w:val="0"/>
                <w:numId w:val="14"/>
              </w:numPr>
            </w:pPr>
            <w:r>
              <w:t>Sturen op het parallel werken in de projectgroep. (gelijktijdig ontwikkelen, onderzoeken en schrijven van de workshop.)</w:t>
            </w:r>
          </w:p>
          <w:p w:rsidR="008C2AB3" w:rsidRDefault="007A4032" w:rsidP="008C2AB3">
            <w:pPr>
              <w:numPr>
                <w:ilvl w:val="0"/>
                <w:numId w:val="14"/>
              </w:numPr>
            </w:pPr>
            <w:r>
              <w:t>Gedurende het project maken de docenten aantekeningen van (met name positieve) gedragingen in de groep.</w:t>
            </w:r>
          </w:p>
        </w:tc>
      </w:tr>
      <w:bookmarkEnd w:id="2"/>
    </w:tbl>
    <w:p w:rsidR="008C2AB3" w:rsidRDefault="008C2AB3" w:rsidP="008C2AB3"/>
    <w:p w:rsidR="008C2AB3" w:rsidRDefault="008C2AB3" w:rsidP="004353FF">
      <w:pPr>
        <w:pStyle w:val="RCKop"/>
      </w:pPr>
    </w:p>
    <w:p w:rsidR="00DA1EB4" w:rsidRPr="00954EDF" w:rsidRDefault="00DA1EB4" w:rsidP="00DA1EB4">
      <w:pPr>
        <w:pStyle w:val="RCKop"/>
      </w:pPr>
      <w:r w:rsidRPr="00954EDF">
        <w:t xml:space="preserve">Terugkoppeling: </w:t>
      </w:r>
      <w:r w:rsidR="009733C2">
        <w:t>10</w:t>
      </w:r>
      <w:bookmarkStart w:id="3" w:name="_GoBack"/>
      <w:bookmarkEnd w:id="3"/>
      <w:r w:rsidRPr="00954EDF">
        <w:t xml:space="preserve">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DA1EB4" w:rsidRPr="00954EDF" w:rsidTr="00390D30">
        <w:trPr>
          <w:tblHeader/>
        </w:trPr>
        <w:tc>
          <w:tcPr>
            <w:tcW w:w="936" w:type="dxa"/>
            <w:shd w:val="clear" w:color="auto" w:fill="D3D3D3" w:themeFill="accent3"/>
          </w:tcPr>
          <w:p w:rsidR="00DA1EB4" w:rsidRPr="00954EDF" w:rsidRDefault="00DA1EB4" w:rsidP="00C946CD">
            <w:pPr>
              <w:pStyle w:val="RCTabelkop"/>
            </w:pPr>
            <w:r w:rsidRPr="00954EDF">
              <w:t>TIJD</w:t>
            </w:r>
          </w:p>
        </w:tc>
        <w:tc>
          <w:tcPr>
            <w:tcW w:w="1984" w:type="dxa"/>
            <w:shd w:val="clear" w:color="auto" w:fill="D3D3D3" w:themeFill="accent3"/>
          </w:tcPr>
          <w:p w:rsidR="00DA1EB4" w:rsidRPr="00954EDF" w:rsidRDefault="00DA1EB4" w:rsidP="00C946CD">
            <w:pPr>
              <w:pStyle w:val="RCTabelkop"/>
            </w:pPr>
            <w:r w:rsidRPr="00954EDF">
              <w:t>VORM</w:t>
            </w:r>
          </w:p>
        </w:tc>
        <w:tc>
          <w:tcPr>
            <w:tcW w:w="6944" w:type="dxa"/>
            <w:gridSpan w:val="2"/>
            <w:shd w:val="clear" w:color="auto" w:fill="D3D3D3" w:themeFill="accent3"/>
          </w:tcPr>
          <w:p w:rsidR="00DA1EB4" w:rsidRPr="00954EDF" w:rsidRDefault="00DA1EB4" w:rsidP="00C946CD">
            <w:pPr>
              <w:pStyle w:val="RCTabelkop"/>
            </w:pPr>
            <w:r w:rsidRPr="00954EDF">
              <w:t xml:space="preserve">BESCHRIJVING OEFENING OF ONDERDEEL </w:t>
            </w:r>
          </w:p>
        </w:tc>
      </w:tr>
      <w:tr w:rsidR="00DA1EB4" w:rsidRPr="00954EDF" w:rsidTr="00390D30">
        <w:tc>
          <w:tcPr>
            <w:tcW w:w="936" w:type="dxa"/>
          </w:tcPr>
          <w:p w:rsidR="00DA1EB4" w:rsidRPr="00954EDF" w:rsidRDefault="00DA1EB4" w:rsidP="00C946CD">
            <w:r w:rsidRPr="00954EDF">
              <w:t>5 min</w:t>
            </w:r>
          </w:p>
        </w:tc>
        <w:tc>
          <w:tcPr>
            <w:tcW w:w="1984" w:type="dxa"/>
          </w:tcPr>
          <w:p w:rsidR="00DA1EB4" w:rsidRPr="00954EDF" w:rsidRDefault="00DA1EB4" w:rsidP="00C946CD">
            <w:r w:rsidRPr="00954EDF">
              <w:t>Opstart</w:t>
            </w:r>
          </w:p>
          <w:p w:rsidR="00DA1EB4" w:rsidRPr="00954EDF" w:rsidRDefault="00DA1EB4" w:rsidP="00C946CD">
            <w:pPr>
              <w:pStyle w:val="RCLeerbreinprincipeHandmatig"/>
            </w:pPr>
            <w:r w:rsidRPr="00954EDF">
              <w:rPr>
                <w:noProof/>
              </w:rPr>
              <w:drawing>
                <wp:inline distT="0" distB="0" distL="0" distR="0" wp14:anchorId="351DE1B4" wp14:editId="351DE1B5">
                  <wp:extent cx="324000" cy="324000"/>
                  <wp:effectExtent l="0" t="0" r="0" b="0"/>
                  <wp:docPr id="58"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51DE1B6" wp14:editId="351DE1B7">
                  <wp:extent cx="324000" cy="324000"/>
                  <wp:effectExtent l="0" t="0" r="0" b="0"/>
                  <wp:docPr id="59"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DA1EB4" w:rsidRPr="00954EDF" w:rsidRDefault="00DA1EB4" w:rsidP="00C946CD">
            <w:pPr>
              <w:numPr>
                <w:ilvl w:val="0"/>
                <w:numId w:val="2"/>
              </w:numPr>
            </w:pPr>
            <w:r w:rsidRPr="00954EDF">
              <w:t>Welkom heten</w:t>
            </w:r>
          </w:p>
          <w:p w:rsidR="00DA1EB4" w:rsidRDefault="00DA1EB4" w:rsidP="007F4A3D">
            <w:pPr>
              <w:numPr>
                <w:ilvl w:val="0"/>
                <w:numId w:val="2"/>
              </w:numPr>
            </w:pPr>
            <w:r w:rsidRPr="00954EDF">
              <w:t>Eventueel aandachtspunten / overdracht instructeur uit ZT-tijd</w:t>
            </w:r>
          </w:p>
          <w:p w:rsidR="002157C2" w:rsidRPr="00954EDF" w:rsidRDefault="002157C2" w:rsidP="009733C2"/>
        </w:tc>
      </w:tr>
      <w:tr w:rsidR="00DA1EB4" w:rsidRPr="00954EDF" w:rsidTr="00390D30">
        <w:tc>
          <w:tcPr>
            <w:tcW w:w="936" w:type="dxa"/>
            <w:vMerge w:val="restart"/>
          </w:tcPr>
          <w:p w:rsidR="00DA1EB4" w:rsidRPr="00954EDF" w:rsidRDefault="009733C2" w:rsidP="00C946CD">
            <w:r>
              <w:t>30</w:t>
            </w:r>
            <w:r w:rsidR="00DA1EB4" w:rsidRPr="00954EDF">
              <w:t xml:space="preserve"> min</w:t>
            </w:r>
          </w:p>
        </w:tc>
        <w:tc>
          <w:tcPr>
            <w:tcW w:w="1984" w:type="dxa"/>
            <w:shd w:val="clear" w:color="auto" w:fill="F4F4F4" w:themeFill="accent4"/>
          </w:tcPr>
          <w:p w:rsidR="00DA1EB4" w:rsidRPr="00954EDF" w:rsidRDefault="00DA1EB4" w:rsidP="00C946CD">
            <w:pPr>
              <w:pStyle w:val="RCTabelkop"/>
            </w:pPr>
            <w:r w:rsidRPr="00954EDF">
              <w:t>ACTIVERENDE DIDACTIEK</w:t>
            </w:r>
          </w:p>
        </w:tc>
        <w:tc>
          <w:tcPr>
            <w:tcW w:w="6944" w:type="dxa"/>
            <w:gridSpan w:val="2"/>
            <w:shd w:val="clear" w:color="auto" w:fill="F4F4F4" w:themeFill="accent4"/>
          </w:tcPr>
          <w:p w:rsidR="00DA1EB4" w:rsidRPr="00954EDF" w:rsidRDefault="00DA1EB4" w:rsidP="00C946CD">
            <w:pPr>
              <w:pStyle w:val="RCTabelonderdeel"/>
            </w:pPr>
            <w:r w:rsidRPr="00954EDF">
              <w:t>ASSESSMENT OVER ALLE OF EEN DEEL VAN DE VAARDIGHEIDSDOELEN</w:t>
            </w:r>
          </w:p>
        </w:tc>
      </w:tr>
      <w:tr w:rsidR="00DA1EB4" w:rsidRPr="00954EDF" w:rsidTr="00390D30">
        <w:tc>
          <w:tcPr>
            <w:tcW w:w="936" w:type="dxa"/>
            <w:vMerge/>
          </w:tcPr>
          <w:p w:rsidR="00DA1EB4" w:rsidRPr="00954EDF" w:rsidRDefault="00DA1EB4" w:rsidP="00C946CD"/>
        </w:tc>
        <w:tc>
          <w:tcPr>
            <w:tcW w:w="1984" w:type="dxa"/>
          </w:tcPr>
          <w:p w:rsidR="00DA1EB4" w:rsidRPr="00954EDF" w:rsidRDefault="00DA1EB4" w:rsidP="00C946CD">
            <w:pPr>
              <w:pStyle w:val="RCLeerbreinprincipeLinks"/>
            </w:pPr>
            <w:r w:rsidRPr="00954EDF">
              <w:rPr>
                <w:noProof/>
              </w:rPr>
              <w:drawing>
                <wp:inline distT="0" distB="0" distL="0" distR="0" wp14:anchorId="351DE1B8" wp14:editId="351DE1B9">
                  <wp:extent cx="324000" cy="324000"/>
                  <wp:effectExtent l="0" t="0" r="0" b="0"/>
                  <wp:docPr id="6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51DE1BA" wp14:editId="351DE1BB">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51DE1BC" wp14:editId="351DE1BD">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DA1EB4" w:rsidRPr="00954EDF" w:rsidRDefault="00DA1EB4" w:rsidP="00C946CD">
            <w:pPr>
              <w:pStyle w:val="RCTabelkop"/>
            </w:pPr>
            <w:r w:rsidRPr="00954EDF">
              <w:t>Didactische vorm</w:t>
            </w:r>
          </w:p>
          <w:sdt>
            <w:sdtPr>
              <w:id w:val="-644357963"/>
              <w:placeholder>
                <w:docPart w:val="AC625DDEA1964AF7848B73E85FEB0CB9"/>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DA1EB4" w:rsidRPr="00954EDF" w:rsidRDefault="00DA1EB4" w:rsidP="00C946CD">
                <w:r w:rsidRPr="00954EDF">
                  <w:rPr>
                    <w:color w:val="808080"/>
                  </w:rPr>
                  <w:t>Maak hier een keuze</w:t>
                </w:r>
              </w:p>
            </w:sdtContent>
          </w:sdt>
        </w:tc>
        <w:tc>
          <w:tcPr>
            <w:tcW w:w="4818" w:type="dxa"/>
            <w:vAlign w:val="center"/>
          </w:tcPr>
          <w:p w:rsidR="00DA1EB4" w:rsidRPr="00954EDF" w:rsidRDefault="00DA1EB4" w:rsidP="00C946CD">
            <w:pPr>
              <w:pStyle w:val="RCVaardigheidsdoel"/>
            </w:pPr>
          </w:p>
        </w:tc>
      </w:tr>
      <w:tr w:rsidR="00DA1EB4" w:rsidRPr="00954EDF" w:rsidTr="00390D30">
        <w:trPr>
          <w:trHeight w:val="1077"/>
        </w:trPr>
        <w:tc>
          <w:tcPr>
            <w:tcW w:w="936" w:type="dxa"/>
            <w:vMerge/>
          </w:tcPr>
          <w:p w:rsidR="00DA1EB4" w:rsidRPr="00954EDF" w:rsidRDefault="00DA1EB4" w:rsidP="00C946CD"/>
        </w:tc>
        <w:tc>
          <w:tcPr>
            <w:tcW w:w="8928" w:type="dxa"/>
            <w:gridSpan w:val="3"/>
          </w:tcPr>
          <w:p w:rsidR="00DA1EB4" w:rsidRPr="00954EDF" w:rsidRDefault="00DA1EB4" w:rsidP="00C946CD">
            <w:pPr>
              <w:pStyle w:val="RCTabelkop"/>
            </w:pPr>
            <w:r w:rsidRPr="00954EDF">
              <w:t xml:space="preserve">NABESPREKEN </w:t>
            </w:r>
            <w:r w:rsidR="007F4A3D">
              <w:t>terugkoppeling</w:t>
            </w:r>
            <w:r w:rsidRPr="00954EDF">
              <w:t>:</w:t>
            </w:r>
          </w:p>
          <w:p w:rsidR="007F4A3D" w:rsidRDefault="007F4A3D" w:rsidP="007F4A3D">
            <w:pPr>
              <w:numPr>
                <w:ilvl w:val="0"/>
                <w:numId w:val="14"/>
              </w:numPr>
            </w:pPr>
            <w:r>
              <w:t>Feedback geven en ontvangen</w:t>
            </w:r>
          </w:p>
          <w:p w:rsidR="007F4A3D" w:rsidRDefault="007F4A3D" w:rsidP="007F4A3D">
            <w:pPr>
              <w:numPr>
                <w:ilvl w:val="0"/>
                <w:numId w:val="14"/>
              </w:numPr>
            </w:pPr>
            <w:r>
              <w:t>Laat studenten eerst zichzelf beoordelen</w:t>
            </w:r>
          </w:p>
          <w:p w:rsidR="007F4A3D" w:rsidRDefault="007F4A3D" w:rsidP="007F4A3D">
            <w:pPr>
              <w:numPr>
                <w:ilvl w:val="0"/>
                <w:numId w:val="14"/>
              </w:numPr>
            </w:pPr>
            <w:r>
              <w:t>Daarna wat de instructeur/docent zag</w:t>
            </w:r>
          </w:p>
          <w:p w:rsidR="00DA1EB4" w:rsidRPr="00954EDF" w:rsidRDefault="007F4A3D" w:rsidP="007F4A3D">
            <w:pPr>
              <w:numPr>
                <w:ilvl w:val="0"/>
                <w:numId w:val="14"/>
              </w:numPr>
            </w:pPr>
            <w:r>
              <w:t>En tot slot (indien nodig) nog aanvullen</w:t>
            </w:r>
          </w:p>
        </w:tc>
      </w:tr>
      <w:tr w:rsidR="00DA1EB4" w:rsidRPr="00954EDF" w:rsidTr="00390D30">
        <w:tc>
          <w:tcPr>
            <w:tcW w:w="936" w:type="dxa"/>
          </w:tcPr>
          <w:p w:rsidR="00DA1EB4" w:rsidRPr="00954EDF" w:rsidRDefault="00DA1EB4" w:rsidP="00C946CD">
            <w:r w:rsidRPr="00954EDF">
              <w:t>5 min</w:t>
            </w:r>
          </w:p>
        </w:tc>
        <w:tc>
          <w:tcPr>
            <w:tcW w:w="1984" w:type="dxa"/>
          </w:tcPr>
          <w:p w:rsidR="00DA1EB4" w:rsidRPr="00954EDF" w:rsidRDefault="00DA1EB4" w:rsidP="00C946CD">
            <w:r w:rsidRPr="00954EDF">
              <w:t>Afsluiting</w:t>
            </w:r>
          </w:p>
          <w:p w:rsidR="00DA1EB4" w:rsidRPr="00954EDF" w:rsidRDefault="00DA1EB4" w:rsidP="00C946CD">
            <w:pPr>
              <w:pStyle w:val="RCLeerbreinprincipeHandmatig"/>
            </w:pPr>
            <w:r w:rsidRPr="00954EDF">
              <w:rPr>
                <w:noProof/>
              </w:rPr>
              <w:drawing>
                <wp:inline distT="0" distB="0" distL="0" distR="0" wp14:anchorId="351DE1BE" wp14:editId="351DE1BF">
                  <wp:extent cx="324000" cy="324000"/>
                  <wp:effectExtent l="0" t="0" r="0" b="0"/>
                  <wp:docPr id="68"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7F4A3D" w:rsidRDefault="007F4A3D" w:rsidP="007F4A3D">
            <w:pPr>
              <w:numPr>
                <w:ilvl w:val="0"/>
                <w:numId w:val="2"/>
              </w:numPr>
            </w:pPr>
            <w:r>
              <w:t>Feedback op het project inhoudelijk</w:t>
            </w:r>
          </w:p>
          <w:p w:rsidR="007F4A3D" w:rsidRDefault="007F4A3D" w:rsidP="007F4A3D">
            <w:pPr>
              <w:numPr>
                <w:ilvl w:val="0"/>
                <w:numId w:val="2"/>
              </w:numPr>
            </w:pPr>
            <w:r>
              <w:t>Feedback voor de trainer: wat kan volgende keer beter, van welk moment of welke aanpak hebben de studenten het meest geleerd?</w:t>
            </w:r>
          </w:p>
          <w:p w:rsidR="00DA1EB4" w:rsidRPr="00954EDF" w:rsidRDefault="007F4A3D" w:rsidP="007F4A3D">
            <w:pPr>
              <w:numPr>
                <w:ilvl w:val="0"/>
                <w:numId w:val="2"/>
              </w:numPr>
            </w:pPr>
            <w:r>
              <w:t>Gebruik je gemaakte producten eventueel als bewijskaart.</w:t>
            </w:r>
          </w:p>
        </w:tc>
      </w:tr>
    </w:tbl>
    <w:p w:rsidR="007F4A3D" w:rsidRPr="001C0B45" w:rsidRDefault="007F4A3D" w:rsidP="001C0B45"/>
    <w:p w:rsidR="007F4A3D" w:rsidRDefault="007F4A3D" w:rsidP="007F4A3D">
      <w:pPr>
        <w:rPr>
          <w:sz w:val="28"/>
        </w:rPr>
      </w:pPr>
      <w:bookmarkStart w:id="4" w:name="rc_bo_projectbeoordeling_1"/>
      <w:r>
        <w:br w:type="page"/>
      </w:r>
    </w:p>
    <w:p w:rsidR="00DA1EB4" w:rsidRDefault="007F4A3D" w:rsidP="004353FF">
      <w:pPr>
        <w:pStyle w:val="RCKop"/>
      </w:pPr>
      <w:r>
        <w:lastRenderedPageBreak/>
        <w:t>Projectbeoordeling</w:t>
      </w:r>
    </w:p>
    <w:p w:rsidR="007F4A3D" w:rsidRDefault="007F4A3D" w:rsidP="007F4A3D">
      <w:r w:rsidRPr="002157C2">
        <w:rPr>
          <w:highlight w:val="yellow"/>
        </w:rPr>
        <w:t>Individueel/groep</w:t>
      </w:r>
    </w:p>
    <w:p w:rsidR="007F4A3D" w:rsidRDefault="007F4A3D" w:rsidP="007F4A3D"/>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17387BA298E14A58A3A3218D4695CC07"/>
            </w:placeholder>
            <w:temporary/>
            <w:showingPlcHdr/>
            <w:text/>
          </w:sdtPr>
          <w:sdtEnd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0D5A7DD035D0441E9EA207D974DB0142"/>
                </w:placeholder>
                <w:temporary/>
                <w:showingPlcHdr/>
                <w:text/>
              </w:sdtPr>
              <w:sdtEnd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BB7285812C2D45B0BCDF3D80A23D4513"/>
                </w:placeholder>
                <w:temporary/>
                <w:showingPlcHdr/>
                <w:text/>
              </w:sdtPr>
              <w:sdtEnd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26B0C50DA5204F46AF52DF1C4C1DCBDE"/>
                </w:placeholder>
                <w:temporary/>
                <w:showingPlcHdr/>
                <w:text/>
              </w:sdtPr>
              <w:sdtEnd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538C77EE008C4974A9CDEE1C8DE85BCD"/>
                </w:placeholder>
                <w:temporary/>
                <w:showingPlcHdr/>
                <w:text/>
              </w:sdtPr>
              <w:sdtEnd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C946CD">
        <w:tc>
          <w:tcPr>
            <w:tcW w:w="2484" w:type="dxa"/>
          </w:tcPr>
          <w:p w:rsidR="007F4A3D" w:rsidRDefault="007F4A3D" w:rsidP="007F4A3D">
            <w:r>
              <w:t>Datum beoordeling</w:t>
            </w:r>
          </w:p>
        </w:tc>
        <w:sdt>
          <w:sdtPr>
            <w:id w:val="-898832587"/>
            <w:placeholder>
              <w:docPart w:val="C22216B00DF146E0967F3D2A3F7F7708"/>
            </w:placeholder>
            <w:showingPlcHdr/>
            <w:date>
              <w:dateFormat w:val="d MMMM yyyy"/>
              <w:lid w:val="nl-NL"/>
              <w:storeMappedDataAs w:val="dateTime"/>
              <w:calendar w:val="gregorian"/>
            </w:date>
          </w:sdtPr>
          <w:sdtEndPr/>
          <w:sdtContent>
            <w:tc>
              <w:tcPr>
                <w:tcW w:w="7382" w:type="dxa"/>
                <w:gridSpan w:val="2"/>
              </w:tcPr>
              <w:p w:rsidR="007F4A3D" w:rsidRDefault="001B00CA" w:rsidP="001B00CA">
                <w:r>
                  <w:rPr>
                    <w:rStyle w:val="Tekstvantijdelijkeaanduiding"/>
                  </w:rPr>
                  <w:t>Datum beoordeling</w:t>
                </w:r>
              </w:p>
            </w:tc>
          </w:sdtContent>
        </w:sdt>
      </w:tr>
      <w:tr w:rsidR="007F4A3D" w:rsidTr="00C946CD">
        <w:tc>
          <w:tcPr>
            <w:tcW w:w="2484" w:type="dxa"/>
          </w:tcPr>
          <w:p w:rsidR="007F4A3D" w:rsidRDefault="007F4A3D" w:rsidP="007F4A3D">
            <w:r>
              <w:t>Projectnaam /-nummer</w:t>
            </w:r>
          </w:p>
        </w:tc>
        <w:sdt>
          <w:sdtPr>
            <w:id w:val="-4441181"/>
            <w:placeholder>
              <w:docPart w:val="C51BFA1857FA452298542F4D91BDBE60"/>
            </w:placeholder>
            <w:temporary/>
            <w:showingPlcHdr/>
            <w:text/>
          </w:sdtPr>
          <w:sdtEndPr/>
          <w:sdtContent>
            <w:tc>
              <w:tcPr>
                <w:tcW w:w="7382" w:type="dxa"/>
                <w:gridSpan w:val="2"/>
              </w:tcPr>
              <w:p w:rsidR="007F4A3D" w:rsidRDefault="001B00CA" w:rsidP="001B00CA">
                <w:r>
                  <w:rPr>
                    <w:rStyle w:val="Tekstvantijdelijkeaanduiding"/>
                  </w:rPr>
                  <w:t>Vul hier de projectnaam/projectopdracht in</w:t>
                </w:r>
              </w:p>
            </w:tc>
          </w:sdtContent>
        </w:sdt>
      </w:tr>
      <w:tr w:rsidR="007F4A3D" w:rsidTr="007F4A3D">
        <w:tc>
          <w:tcPr>
            <w:tcW w:w="2484" w:type="dxa"/>
          </w:tcPr>
          <w:p w:rsidR="007F4A3D" w:rsidRDefault="007F4A3D" w:rsidP="007F4A3D">
            <w:r>
              <w:t>Periode en leerjaar</w:t>
            </w:r>
          </w:p>
        </w:tc>
        <w:sdt>
          <w:sdtPr>
            <w:id w:val="687490241"/>
            <w:placeholder>
              <w:docPart w:val="6E572618716D40349576C81883BD22FB"/>
            </w:placeholder>
            <w:dataBinding w:prefixMappings="xmlns:ns0='http://schemas.eformity.nl/radiuscollege/onderwijsvorm/2015/04/algemeen' " w:xpath="/ns0:algemeen[1]/ns0:periode[1]" w:storeItemID="{9DEA5D1F-888C-4373-8CBD-BCBF9A837B36}"/>
            <w:text/>
          </w:sdtPr>
          <w:sdtEndPr/>
          <w:sdtContent>
            <w:tc>
              <w:tcPr>
                <w:tcW w:w="3691" w:type="dxa"/>
              </w:tcPr>
              <w:p w:rsidR="007F4A3D" w:rsidRDefault="00CA4F88" w:rsidP="007F4A3D">
                <w:r>
                  <w:t>8</w:t>
                </w:r>
              </w:p>
            </w:tc>
          </w:sdtContent>
        </w:sdt>
        <w:sdt>
          <w:sdtPr>
            <w:id w:val="-71280460"/>
            <w:placeholder>
              <w:docPart w:val="BE13083CF282437BBA67B15AC307F431"/>
            </w:placeholder>
            <w:dataBinding w:prefixMappings="xmlns:ns0='http://schemas.eformity.nl/radiuscollege/onderwijsvorm/2015/04/algemeen' " w:xpath="/ns0:algemeen[1]/ns0:leerjaar[1]" w:storeItemID="{9DEA5D1F-888C-4373-8CBD-BCBF9A837B36}"/>
            <w:text/>
          </w:sdtPr>
          <w:sdtEndPr/>
          <w:sdtContent>
            <w:tc>
              <w:tcPr>
                <w:tcW w:w="3691" w:type="dxa"/>
              </w:tcPr>
              <w:p w:rsidR="007F4A3D" w:rsidRDefault="00CA4F88" w:rsidP="007F4A3D">
                <w:r>
                  <w:t>2</w:t>
                </w:r>
              </w:p>
            </w:tc>
          </w:sdtContent>
        </w:sdt>
      </w:tr>
      <w:tr w:rsidR="007F4A3D" w:rsidTr="00C946CD">
        <w:tc>
          <w:tcPr>
            <w:tcW w:w="2484" w:type="dxa"/>
          </w:tcPr>
          <w:p w:rsidR="007F4A3D" w:rsidRDefault="007F4A3D" w:rsidP="007F4A3D">
            <w:r>
              <w:t>Procesbegeleider</w:t>
            </w:r>
          </w:p>
        </w:tc>
        <w:tc>
          <w:tcPr>
            <w:tcW w:w="7382" w:type="dxa"/>
            <w:gridSpan w:val="2"/>
          </w:tcPr>
          <w:p w:rsidR="007F4A3D" w:rsidRDefault="007F4A3D" w:rsidP="007F4A3D"/>
        </w:tc>
      </w:tr>
      <w:tr w:rsidR="001B00CA" w:rsidTr="00C946CD">
        <w:tc>
          <w:tcPr>
            <w:tcW w:w="2484" w:type="dxa"/>
          </w:tcPr>
          <w:p w:rsidR="001B00CA" w:rsidRDefault="001B00CA" w:rsidP="007F4A3D">
            <w:r>
              <w:t>Afdeling</w:t>
            </w:r>
          </w:p>
        </w:tc>
        <w:sdt>
          <w:sdtPr>
            <w:id w:val="238295819"/>
            <w:lock w:val="sdtLocked"/>
            <w:placeholder>
              <w:docPart w:val="E1878826F1F24C4787E313E3E267F72B"/>
            </w:placeholder>
            <w:showingPlcHdr/>
            <w:text/>
          </w:sdtPr>
          <w:sdtEndPr/>
          <w:sdtContent>
            <w:tc>
              <w:tcPr>
                <w:tcW w:w="7382" w:type="dxa"/>
                <w:gridSpan w:val="2"/>
              </w:tcPr>
              <w:p w:rsidR="001B00CA" w:rsidRDefault="001B00CA" w:rsidP="001B00CA">
                <w:r>
                  <w:rPr>
                    <w:rStyle w:val="Tekstvantijdelijkeaanduiding"/>
                  </w:rPr>
                  <w:t>Vul hier de afdeling in</w:t>
                </w:r>
                <w:r w:rsidRPr="007061C3">
                  <w:rPr>
                    <w:rStyle w:val="Tekstvantijdelijkeaanduiding"/>
                  </w:rPr>
                  <w:t>.</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657883B69E614062B760A6A23488269A"/>
            </w:placeholder>
            <w:dataBinding w:prefixMappings="xmlns:ns0='http://schemas.eformity.nl/radiuscollege/onderwijsvorm/2015/04/algemeen' " w:xpath="/ns0:algemeen[1]/ns0:opleiding[1]" w:storeItemID="{9DEA5D1F-888C-4373-8CBD-BCBF9A837B36}"/>
            <w:text/>
          </w:sdtPr>
          <w:sdtEndPr/>
          <w:sdtContent>
            <w:tc>
              <w:tcPr>
                <w:tcW w:w="3691" w:type="dxa"/>
              </w:tcPr>
              <w:p w:rsidR="007F4A3D" w:rsidRDefault="00CA4F88" w:rsidP="007F4A3D">
                <w:r>
                  <w:t>Applicatieontwikkeling</w:t>
                </w:r>
              </w:p>
            </w:tc>
          </w:sdtContent>
        </w:sdt>
        <w:sdt>
          <w:sdtPr>
            <w:id w:val="-1693908298"/>
            <w:lock w:val="sdtLocked"/>
            <w:placeholder>
              <w:docPart w:val="BDC50CB6E24D4D788C333FD7108005A2"/>
            </w:placeholder>
            <w:dataBinding w:prefixMappings="xmlns:ns0='http://schemas.eformity.nl/radiuscollege/onderwijsvorm/2015/04/algemeen' " w:xpath="/ns0:algemeen[1]/ns0:crebo[1]" w:storeItemID="{9DEA5D1F-888C-4373-8CBD-BCBF9A837B36}"/>
            <w:text/>
          </w:sdtPr>
          <w:sdtEndPr/>
          <w:sdtContent>
            <w:tc>
              <w:tcPr>
                <w:tcW w:w="3691" w:type="dxa"/>
              </w:tcPr>
              <w:p w:rsidR="007F4A3D" w:rsidRDefault="00CA4F88" w:rsidP="007F4A3D">
                <w:r>
                  <w:t>95311</w:t>
                </w:r>
              </w:p>
            </w:tc>
          </w:sdtContent>
        </w:sdt>
      </w:tr>
    </w:tbl>
    <w:p w:rsidR="00DA1EB4" w:rsidRDefault="00DA1EB4" w:rsidP="00841377"/>
    <w:tbl>
      <w:tblPr>
        <w:tblStyle w:val="RCTabel"/>
        <w:tblW w:w="9866" w:type="dxa"/>
        <w:tblLayout w:type="fixed"/>
        <w:tblLook w:val="04A0" w:firstRow="1" w:lastRow="0" w:firstColumn="1" w:lastColumn="0" w:noHBand="0" w:noVBand="1"/>
      </w:tblPr>
      <w:tblGrid>
        <w:gridCol w:w="4933"/>
        <w:gridCol w:w="3799"/>
        <w:gridCol w:w="1134"/>
      </w:tblGrid>
      <w:tr w:rsidR="00841377" w:rsidRPr="00954EDF" w:rsidTr="00841377">
        <w:tc>
          <w:tcPr>
            <w:tcW w:w="8732" w:type="dxa"/>
            <w:gridSpan w:val="2"/>
            <w:tcBorders>
              <w:right w:val="single" w:sz="12" w:space="0" w:color="E30613" w:themeColor="accent1"/>
            </w:tcBorders>
            <w:shd w:val="clear" w:color="auto" w:fill="F4F4F4" w:themeFill="accent4"/>
          </w:tcPr>
          <w:p w:rsidR="00841377" w:rsidRDefault="00841377" w:rsidP="00C946CD">
            <w:r>
              <w:t>Productresultaat over dit project:</w:t>
            </w:r>
          </w:p>
        </w:tc>
        <w:tc>
          <w:tcPr>
            <w:tcW w:w="1134" w:type="dxa"/>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841377" w:rsidRDefault="00841377" w:rsidP="00841377">
            <w:pPr>
              <w:jc w:val="center"/>
            </w:pPr>
          </w:p>
        </w:tc>
      </w:tr>
      <w:tr w:rsidR="00841377" w:rsidRPr="00954EDF" w:rsidTr="00841377">
        <w:trPr>
          <w:trHeight w:val="1701"/>
        </w:trPr>
        <w:tc>
          <w:tcPr>
            <w:tcW w:w="4933" w:type="dxa"/>
          </w:tcPr>
          <w:p w:rsidR="00841377" w:rsidRDefault="00841377" w:rsidP="0044509C">
            <w:pPr>
              <w:pStyle w:val="RCMetagegevens"/>
            </w:pPr>
            <w:r w:rsidRPr="00841377">
              <w:t>Handtekening procesbegeleider/ opdrachtgever/ klant:</w:t>
            </w:r>
          </w:p>
        </w:tc>
        <w:tc>
          <w:tcPr>
            <w:tcW w:w="4933" w:type="dxa"/>
            <w:gridSpan w:val="2"/>
          </w:tcPr>
          <w:p w:rsidR="00841377" w:rsidRDefault="00841377" w:rsidP="0044509C">
            <w:pPr>
              <w:pStyle w:val="RCMetagegevens"/>
            </w:pPr>
            <w:r w:rsidRPr="00841377">
              <w:t>Handtekening voorzitter/ projectleider</w:t>
            </w:r>
          </w:p>
        </w:tc>
      </w:tr>
    </w:tbl>
    <w:p w:rsidR="0044509C" w:rsidRDefault="0044509C" w:rsidP="00841377"/>
    <w:p w:rsidR="0044509C" w:rsidRDefault="0044509C" w:rsidP="0044509C">
      <w:bookmarkStart w:id="5" w:name="rc_bo_operationalisatiebeoordeling_1"/>
      <w:bookmarkEnd w:id="4"/>
      <w:r>
        <w:br w:type="page"/>
      </w:r>
    </w:p>
    <w:p w:rsidR="00DA1EB4" w:rsidRDefault="0044509C" w:rsidP="0044509C">
      <w:pPr>
        <w:pStyle w:val="RCKop"/>
      </w:pPr>
      <w:r w:rsidRPr="0044509C">
        <w:lastRenderedPageBreak/>
        <w:t>OPERATIONALISATIE BEOORDELING PROJECT (product/proces)</w:t>
      </w:r>
    </w:p>
    <w:tbl>
      <w:tblPr>
        <w:tblStyle w:val="RCTabel"/>
        <w:tblW w:w="0" w:type="auto"/>
        <w:tblLook w:val="04A0" w:firstRow="1" w:lastRow="0" w:firstColumn="1" w:lastColumn="0" w:noHBand="0" w:noVBand="1"/>
      </w:tblPr>
      <w:tblGrid>
        <w:gridCol w:w="1477"/>
        <w:gridCol w:w="8101"/>
      </w:tblGrid>
      <w:tr w:rsidR="0044509C" w:rsidTr="00223DAF">
        <w:tc>
          <w:tcPr>
            <w:tcW w:w="1503" w:type="dxa"/>
            <w:vMerge w:val="restart"/>
          </w:tcPr>
          <w:p w:rsidR="0044509C" w:rsidRPr="00075C29" w:rsidRDefault="00223DAF" w:rsidP="0044509C">
            <w:pPr>
              <w:rPr>
                <w:b/>
              </w:rPr>
            </w:pPr>
            <w:r w:rsidRPr="00075C29">
              <w:rPr>
                <w:b/>
              </w:rPr>
              <w:t>1</w:t>
            </w:r>
          </w:p>
          <w:sdt>
            <w:sdtPr>
              <w:rPr>
                <w:b/>
              </w:rPr>
              <w:id w:val="-262988753"/>
              <w:placeholder>
                <w:docPart w:val="B6A38E4C511249EEB5B559C6758A03F6"/>
              </w:placeholder>
              <w:showingPlcHdr/>
              <w:dataBinding w:prefixMappings="xmlns:ns0='http://schemas.eformity.nl/radiuscollege/onderwijsvorm/2015/04/vaardigheidsdoelen' " w:xpath="/ns0:vaardigheidsdoelen[1]/ns0:vaardigheidsdoel1[1]/ns0:kruispunt[1]" w:storeItemID="{BB253B17-4894-4177-9EB3-CAF52E3F5447}"/>
              <w:text/>
            </w:sdtPr>
            <w:sdtEndPr/>
            <w:sdtContent>
              <w:p w:rsidR="00223DAF" w:rsidRPr="00075C29" w:rsidRDefault="00223DAF" w:rsidP="0044509C">
                <w:pPr>
                  <w:rPr>
                    <w:b/>
                  </w:rPr>
                </w:pPr>
                <w:r w:rsidRPr="00075C29">
                  <w:rPr>
                    <w:rStyle w:val="Tekstvantijdelijkeaanduiding"/>
                    <w:b/>
                  </w:rPr>
                  <w:t>WP</w:t>
                </w:r>
              </w:p>
            </w:sdtContent>
          </w:sdt>
          <w:sdt>
            <w:sdtPr>
              <w:rPr>
                <w:b/>
              </w:rPr>
              <w:id w:val="1406730731"/>
              <w:placeholder>
                <w:docPart w:val="681E7A5D2D7F4B46BA02F27EC0E6F85F"/>
              </w:placeholder>
              <w:showingPlcHdr/>
              <w:dataBinding w:prefixMappings="xmlns:ns0='http://schemas.eformity.nl/radiuscollege/onderwijsvorm/2015/04/vaardigheidsdoelen' " w:xpath="/ns0:vaardigheidsdoelen[1]/ns0:vaardigheidsdoel1[1]/ns0:niveau[1]" w:storeItemID="{BB253B17-4894-4177-9EB3-CAF52E3F5447}"/>
              <w:text/>
            </w:sdtPr>
            <w:sdtEndPr/>
            <w:sdtContent>
              <w:p w:rsidR="00223DAF" w:rsidRPr="00075C29" w:rsidRDefault="00223DAF" w:rsidP="00223DAF">
                <w:pPr>
                  <w:rPr>
                    <w:b/>
                  </w:rPr>
                </w:pPr>
                <w:r w:rsidRPr="00075C29">
                  <w:rPr>
                    <w:rStyle w:val="Tekstvantijdelijkeaanduiding"/>
                    <w:b/>
                  </w:rPr>
                  <w:t>Niveau</w:t>
                </w:r>
              </w:p>
            </w:sdtContent>
          </w:sdt>
        </w:tc>
        <w:tc>
          <w:tcPr>
            <w:tcW w:w="8361" w:type="dxa"/>
          </w:tcPr>
          <w:p w:rsidR="0044509C" w:rsidRDefault="00A970DF" w:rsidP="00075C29">
            <w:sdt>
              <w:sdtPr>
                <w:id w:val="-911625447"/>
                <w:placeholder>
                  <w:docPart w:val="1334BC7394CE4F01AAE756400A14E1FE"/>
                </w:placeholder>
                <w:showingPlcHdr/>
                <w:dataBinding w:prefixMappings="xmlns:ns0='http://schemas.eformity.nl/radiuscollege/onderwijsvorm/2015/04/vaardigheidsdoelen' " w:xpath="/ns0:vaardigheidsdoelen[1]/ns0:vaardigheidsdoel1[1]/ns0:omschrijving[1]" w:storeItemID="{BB253B17-4894-4177-9EB3-CAF52E3F5447}"/>
                <w:text/>
              </w:sdtPr>
              <w:sdtEndPr/>
              <w:sdtContent>
                <w:r w:rsidR="00075C29" w:rsidRPr="00075C29">
                  <w:rPr>
                    <w:rStyle w:val="Tekstvantijdelijkeaanduiding"/>
                  </w:rPr>
                  <w:t>Geef hier een vaardigheidsdoel op</w:t>
                </w:r>
              </w:sdtContent>
            </w:sdt>
          </w:p>
        </w:tc>
      </w:tr>
      <w:tr w:rsidR="0044509C" w:rsidTr="00223DAF">
        <w:tc>
          <w:tcPr>
            <w:tcW w:w="1503" w:type="dxa"/>
            <w:vMerge/>
          </w:tcPr>
          <w:p w:rsidR="0044509C" w:rsidRPr="00075C29" w:rsidRDefault="0044509C" w:rsidP="0044509C">
            <w:pPr>
              <w:rPr>
                <w:b/>
              </w:rPr>
            </w:pPr>
          </w:p>
        </w:tc>
        <w:tc>
          <w:tcPr>
            <w:tcW w:w="8361" w:type="dxa"/>
          </w:tcPr>
          <w:p w:rsidR="0044509C" w:rsidRDefault="00075C29" w:rsidP="0044509C">
            <w:r>
              <w:t>Eisen:</w:t>
            </w:r>
          </w:p>
          <w:p w:rsidR="00075C29" w:rsidRDefault="003C5D59" w:rsidP="00075C29">
            <w:pPr>
              <w:numPr>
                <w:ilvl w:val="0"/>
                <w:numId w:val="14"/>
              </w:numPr>
            </w:pPr>
            <w:r>
              <w:t xml:space="preserve">Student neemt zelf initiatief in het benaderen van andere projectgroepen </w:t>
            </w:r>
          </w:p>
        </w:tc>
      </w:tr>
      <w:tr w:rsidR="0044509C" w:rsidTr="00223DAF">
        <w:tc>
          <w:tcPr>
            <w:tcW w:w="1503" w:type="dxa"/>
            <w:vMerge/>
          </w:tcPr>
          <w:p w:rsidR="0044509C" w:rsidRPr="00075C29" w:rsidRDefault="0044509C" w:rsidP="0044509C">
            <w:pPr>
              <w:rPr>
                <w:b/>
              </w:rPr>
            </w:pPr>
          </w:p>
        </w:tc>
        <w:tc>
          <w:tcPr>
            <w:tcW w:w="8361" w:type="dxa"/>
          </w:tcPr>
          <w:p w:rsidR="0044509C" w:rsidRPr="004A1853" w:rsidRDefault="00075C29" w:rsidP="00075C29">
            <w:pPr>
              <w:rPr>
                <w:highlight w:val="yellow"/>
              </w:rPr>
            </w:pPr>
            <w:r w:rsidRPr="004A1853">
              <w:rPr>
                <w:highlight w:val="yellow"/>
              </w:rPr>
              <w:t>1 = minimaal 2 behaald</w:t>
            </w:r>
          </w:p>
        </w:tc>
      </w:tr>
      <w:tr w:rsidR="0044509C" w:rsidTr="00223DAF">
        <w:tc>
          <w:tcPr>
            <w:tcW w:w="1503" w:type="dxa"/>
            <w:vMerge w:val="restart"/>
          </w:tcPr>
          <w:p w:rsidR="0044509C" w:rsidRPr="00075C29" w:rsidRDefault="00223DAF" w:rsidP="0044509C">
            <w:pPr>
              <w:rPr>
                <w:b/>
              </w:rPr>
            </w:pPr>
            <w:r w:rsidRPr="00075C29">
              <w:rPr>
                <w:b/>
              </w:rPr>
              <w:t>2.</w:t>
            </w:r>
          </w:p>
          <w:sdt>
            <w:sdtPr>
              <w:rPr>
                <w:b/>
              </w:rPr>
              <w:id w:val="1303419605"/>
              <w:placeholder>
                <w:docPart w:val="65DC91252B714D42A8516C43578A4C9E"/>
              </w:placeholder>
              <w:showingPlcHdr/>
              <w:dataBinding w:prefixMappings="xmlns:ns0='http://schemas.eformity.nl/radiuscollege/onderwijsvorm/2015/04/vaardigheidsdoelen' " w:xpath="/ns0:vaardigheidsdoelen[1]/ns0:vaardigheidsdoel2[1]/ns0:kruispunt[1]" w:storeItemID="{BB253B17-4894-4177-9EB3-CAF52E3F5447}"/>
              <w:text/>
            </w:sdtPr>
            <w:sdtEndPr/>
            <w:sdtContent>
              <w:p w:rsidR="00223DAF" w:rsidRPr="00075C29" w:rsidRDefault="00223DAF" w:rsidP="0044509C">
                <w:pPr>
                  <w:rPr>
                    <w:b/>
                  </w:rPr>
                </w:pPr>
                <w:r w:rsidRPr="00075C29">
                  <w:rPr>
                    <w:rStyle w:val="Tekstvantijdelijkeaanduiding"/>
                    <w:b/>
                  </w:rPr>
                  <w:t>WP</w:t>
                </w:r>
              </w:p>
            </w:sdtContent>
          </w:sdt>
          <w:sdt>
            <w:sdtPr>
              <w:rPr>
                <w:b/>
              </w:rPr>
              <w:id w:val="779843284"/>
              <w:placeholder>
                <w:docPart w:val="FCC54D012F724EE8B6AED0E6D13ADBB3"/>
              </w:placeholder>
              <w:showingPlcHdr/>
              <w:dataBinding w:prefixMappings="xmlns:ns0='http://schemas.eformity.nl/radiuscollege/onderwijsvorm/2015/04/vaardigheidsdoelen' " w:xpath="/ns0:vaardigheidsdoelen[1]/ns0:vaardigheidsdoel2[1]/ns0:niveau[1]" w:storeItemID="{BB253B17-4894-4177-9EB3-CAF52E3F5447}"/>
              <w:text/>
            </w:sdtPr>
            <w:sdtEndPr/>
            <w:sdtContent>
              <w:p w:rsidR="00223DAF" w:rsidRPr="00075C29" w:rsidRDefault="00223DAF" w:rsidP="00223DAF">
                <w:pPr>
                  <w:rPr>
                    <w:b/>
                  </w:rPr>
                </w:pPr>
                <w:r w:rsidRPr="00075C29">
                  <w:rPr>
                    <w:rStyle w:val="Tekstvantijdelijkeaanduiding"/>
                    <w:b/>
                  </w:rPr>
                  <w:t>Niveau</w:t>
                </w:r>
              </w:p>
            </w:sdtContent>
          </w:sdt>
        </w:tc>
        <w:tc>
          <w:tcPr>
            <w:tcW w:w="8361" w:type="dxa"/>
          </w:tcPr>
          <w:p w:rsidR="0044509C" w:rsidRDefault="00A970DF" w:rsidP="00075C29">
            <w:sdt>
              <w:sdtPr>
                <w:id w:val="706838638"/>
                <w:placeholder>
                  <w:docPart w:val="AC3F981F87874E8BA0C158A897B5B593"/>
                </w:placeholder>
                <w:showingPlcHdr/>
                <w:dataBinding w:prefixMappings="xmlns:ns0='http://schemas.eformity.nl/radiuscollege/onderwijsvorm/2015/04/vaardigheidsdoelen' " w:xpath="/ns0:vaardigheidsdoelen[1]/ns0:vaardigheidsdoel2[1]/ns0:omschrijving[1]" w:storeItemID="{BB253B17-4894-4177-9EB3-CAF52E3F5447}"/>
                <w:text/>
              </w:sdtPr>
              <w:sdtEndPr/>
              <w:sdtContent>
                <w:r w:rsidR="00075C29" w:rsidRPr="00075C29">
                  <w:rPr>
                    <w:rStyle w:val="Tekstvantijdelijkeaanduiding"/>
                  </w:rPr>
                  <w:t>Geef hier een vaardigheidsdoel op</w:t>
                </w:r>
              </w:sdtContent>
            </w:sdt>
          </w:p>
        </w:tc>
      </w:tr>
      <w:tr w:rsidR="00075C29" w:rsidTr="00223DAF">
        <w:tc>
          <w:tcPr>
            <w:tcW w:w="1503" w:type="dxa"/>
            <w:vMerge/>
          </w:tcPr>
          <w:p w:rsidR="00075C29" w:rsidRPr="00075C29" w:rsidRDefault="00075C29" w:rsidP="00075C29">
            <w:pPr>
              <w:rPr>
                <w:b/>
              </w:rPr>
            </w:pPr>
          </w:p>
        </w:tc>
        <w:tc>
          <w:tcPr>
            <w:tcW w:w="8361" w:type="dxa"/>
          </w:tcPr>
          <w:p w:rsidR="00075C29" w:rsidRDefault="00075C29" w:rsidP="00075C29">
            <w:r>
              <w:t>Eisen:</w:t>
            </w:r>
          </w:p>
          <w:p w:rsidR="00075C29" w:rsidRDefault="003C5D59" w:rsidP="00075C29">
            <w:pPr>
              <w:numPr>
                <w:ilvl w:val="0"/>
                <w:numId w:val="14"/>
              </w:numPr>
            </w:pPr>
            <w:r>
              <w:t>Student houdt rekening met het niveau van de toehoorder</w:t>
            </w:r>
          </w:p>
        </w:tc>
      </w:tr>
      <w:tr w:rsidR="00075C29" w:rsidTr="00223DAF">
        <w:tc>
          <w:tcPr>
            <w:tcW w:w="1503" w:type="dxa"/>
            <w:vMerge/>
          </w:tcPr>
          <w:p w:rsidR="00075C29" w:rsidRPr="00075C29" w:rsidRDefault="00075C29" w:rsidP="00075C29">
            <w:pPr>
              <w:rPr>
                <w:b/>
              </w:rPr>
            </w:pPr>
          </w:p>
        </w:tc>
        <w:tc>
          <w:tcPr>
            <w:tcW w:w="8361" w:type="dxa"/>
          </w:tcPr>
          <w:p w:rsidR="00075C29" w:rsidRPr="004A1853" w:rsidRDefault="00075C29" w:rsidP="00075C29">
            <w:pPr>
              <w:rPr>
                <w:highlight w:val="yellow"/>
              </w:rPr>
            </w:pPr>
            <w:r w:rsidRPr="004A1853">
              <w:rPr>
                <w:highlight w:val="yellow"/>
              </w:rPr>
              <w:t>1 = minimaal 2 behaald</w:t>
            </w:r>
          </w:p>
        </w:tc>
      </w:tr>
      <w:tr w:rsidR="00075C29" w:rsidTr="00223DAF">
        <w:tc>
          <w:tcPr>
            <w:tcW w:w="1503" w:type="dxa"/>
            <w:vMerge w:val="restart"/>
          </w:tcPr>
          <w:p w:rsidR="00075C29" w:rsidRPr="00075C29" w:rsidRDefault="00075C29" w:rsidP="00075C29">
            <w:pPr>
              <w:rPr>
                <w:b/>
              </w:rPr>
            </w:pPr>
            <w:r w:rsidRPr="00075C29">
              <w:rPr>
                <w:b/>
              </w:rPr>
              <w:t>3.</w:t>
            </w:r>
          </w:p>
          <w:sdt>
            <w:sdtPr>
              <w:rPr>
                <w:b/>
              </w:rPr>
              <w:id w:val="-244110000"/>
              <w:placeholder>
                <w:docPart w:val="4C0FBB6EC29E4048A94A9C2F275598C2"/>
              </w:placeholder>
              <w:showingPlcHdr/>
              <w:dataBinding w:prefixMappings="xmlns:ns0='http://schemas.eformity.nl/radiuscollege/onderwijsvorm/2015/04/vaardigheidsdoelen' " w:xpath="/ns0:vaardigheidsdoelen[1]/ns0:vaardigheidsdoel3[1]/ns0:kruispunt[1]" w:storeItemID="{BB253B17-4894-4177-9EB3-CAF52E3F5447}"/>
              <w:text/>
            </w:sdtPr>
            <w:sdtEndPr/>
            <w:sdtContent>
              <w:p w:rsidR="00075C29" w:rsidRPr="00075C29" w:rsidRDefault="00075C29" w:rsidP="00075C29">
                <w:pPr>
                  <w:rPr>
                    <w:b/>
                  </w:rPr>
                </w:pPr>
                <w:r w:rsidRPr="00075C29">
                  <w:rPr>
                    <w:rStyle w:val="Tekstvantijdelijkeaanduiding"/>
                    <w:b/>
                  </w:rPr>
                  <w:t>WP</w:t>
                </w:r>
              </w:p>
            </w:sdtContent>
          </w:sdt>
          <w:sdt>
            <w:sdtPr>
              <w:rPr>
                <w:b/>
              </w:rPr>
              <w:id w:val="-1195766544"/>
              <w:placeholder>
                <w:docPart w:val="B3131AD3FECF4733947111176731D145"/>
              </w:placeholder>
              <w:showingPlcHdr/>
              <w:dataBinding w:prefixMappings="xmlns:ns0='http://schemas.eformity.nl/radiuscollege/onderwijsvorm/2015/04/vaardigheidsdoelen' " w:xpath="/ns0:vaardigheidsdoelen[1]/ns0:vaardigheidsdoel3[1]/ns0:niveau[1]" w:storeItemID="{BB253B17-4894-4177-9EB3-CAF52E3F5447}"/>
              <w:text/>
            </w:sdtPr>
            <w:sdtEndPr/>
            <w:sdtContent>
              <w:p w:rsidR="00075C29" w:rsidRPr="00075C29" w:rsidRDefault="00075C29" w:rsidP="00075C29">
                <w:pPr>
                  <w:rPr>
                    <w:b/>
                  </w:rPr>
                </w:pPr>
                <w:r w:rsidRPr="00075C29">
                  <w:rPr>
                    <w:rStyle w:val="Tekstvantijdelijkeaanduiding"/>
                    <w:b/>
                  </w:rPr>
                  <w:t>Niveau</w:t>
                </w:r>
              </w:p>
            </w:sdtContent>
          </w:sdt>
        </w:tc>
        <w:tc>
          <w:tcPr>
            <w:tcW w:w="8361" w:type="dxa"/>
          </w:tcPr>
          <w:p w:rsidR="00075C29" w:rsidRDefault="00A970DF" w:rsidP="00075C29">
            <w:sdt>
              <w:sdtPr>
                <w:id w:val="1685389078"/>
                <w:placeholder>
                  <w:docPart w:val="245354DADC8C46A5878A54447FBA26B5"/>
                </w:placeholder>
                <w:showingPlcHdr/>
                <w:dataBinding w:prefixMappings="xmlns:ns0='http://schemas.eformity.nl/radiuscollege/onderwijsvorm/2015/04/vaardigheidsdoelen' " w:xpath="/ns0:vaardigheidsdoelen[1]/ns0:vaardigheidsdoel3[1]/ns0:omschrijving[1]" w:storeItemID="{BB253B17-4894-4177-9EB3-CAF52E3F5447}"/>
                <w:text/>
              </w:sdtPr>
              <w:sdtEndPr/>
              <w:sdtContent>
                <w:r w:rsidR="00075C29" w:rsidRPr="00075C29">
                  <w:rPr>
                    <w:rStyle w:val="Tekstvantijdelijkeaanduiding"/>
                  </w:rPr>
                  <w:t>Geef hier een vaardigheidsdoel op</w:t>
                </w:r>
              </w:sdtContent>
            </w:sdt>
          </w:p>
        </w:tc>
      </w:tr>
      <w:tr w:rsidR="00075C29" w:rsidTr="00223DAF">
        <w:tc>
          <w:tcPr>
            <w:tcW w:w="1503" w:type="dxa"/>
            <w:vMerge/>
          </w:tcPr>
          <w:p w:rsidR="00075C29" w:rsidRPr="00075C29" w:rsidRDefault="00075C29" w:rsidP="00075C29">
            <w:pPr>
              <w:rPr>
                <w:b/>
              </w:rPr>
            </w:pPr>
          </w:p>
        </w:tc>
        <w:tc>
          <w:tcPr>
            <w:tcW w:w="8361" w:type="dxa"/>
          </w:tcPr>
          <w:p w:rsidR="00075C29" w:rsidRDefault="00075C29" w:rsidP="00075C29">
            <w:r>
              <w:t>Eisen:</w:t>
            </w:r>
          </w:p>
          <w:p w:rsidR="00075C29" w:rsidRDefault="003C5D59" w:rsidP="003C5D59">
            <w:pPr>
              <w:numPr>
                <w:ilvl w:val="0"/>
                <w:numId w:val="14"/>
              </w:numPr>
            </w:pPr>
            <w:r>
              <w:t>Student is in staat andere studenten te overtuigen om zijn onderdeel te gaan gebruiken.</w:t>
            </w:r>
          </w:p>
        </w:tc>
      </w:tr>
      <w:tr w:rsidR="00075C29" w:rsidTr="00223DAF">
        <w:tc>
          <w:tcPr>
            <w:tcW w:w="1503" w:type="dxa"/>
            <w:vMerge/>
          </w:tcPr>
          <w:p w:rsidR="00075C29" w:rsidRPr="00075C29" w:rsidRDefault="00075C29" w:rsidP="00075C29">
            <w:pPr>
              <w:rPr>
                <w:b/>
              </w:rPr>
            </w:pPr>
          </w:p>
        </w:tc>
        <w:tc>
          <w:tcPr>
            <w:tcW w:w="8361" w:type="dxa"/>
          </w:tcPr>
          <w:p w:rsidR="00075C29" w:rsidRPr="004A1853" w:rsidRDefault="00075C29" w:rsidP="00075C29">
            <w:pPr>
              <w:rPr>
                <w:highlight w:val="yellow"/>
              </w:rPr>
            </w:pPr>
            <w:r w:rsidRPr="004A1853">
              <w:rPr>
                <w:highlight w:val="yellow"/>
              </w:rPr>
              <w:t>1 = minimaal 2 behaald</w:t>
            </w:r>
          </w:p>
        </w:tc>
      </w:tr>
      <w:tr w:rsidR="00075C29" w:rsidTr="00223DAF">
        <w:tc>
          <w:tcPr>
            <w:tcW w:w="1503" w:type="dxa"/>
            <w:vMerge w:val="restart"/>
          </w:tcPr>
          <w:p w:rsidR="00075C29" w:rsidRPr="00075C29" w:rsidRDefault="00075C29" w:rsidP="00075C29">
            <w:pPr>
              <w:rPr>
                <w:b/>
              </w:rPr>
            </w:pPr>
            <w:r w:rsidRPr="00075C29">
              <w:rPr>
                <w:b/>
              </w:rPr>
              <w:t>4</w:t>
            </w:r>
          </w:p>
          <w:sdt>
            <w:sdtPr>
              <w:rPr>
                <w:b/>
              </w:rPr>
              <w:id w:val="-1885784488"/>
              <w:placeholder>
                <w:docPart w:val="C39A553C38694C7DA072F2E3539657C4"/>
              </w:placeholder>
              <w:showingPlcHdr/>
              <w:dataBinding w:prefixMappings="xmlns:ns0='http://schemas.eformity.nl/radiuscollege/onderwijsvorm/2015/04/vaardigheidsdoelen' " w:xpath="/ns0:vaardigheidsdoelen[1]/ns0:vaardigheidsdoel4[1]/ns0:kruispunt[1]" w:storeItemID="{BB253B17-4894-4177-9EB3-CAF52E3F5447}"/>
              <w:text/>
            </w:sdtPr>
            <w:sdtEndPr/>
            <w:sdtContent>
              <w:p w:rsidR="00075C29" w:rsidRPr="00075C29" w:rsidRDefault="00075C29" w:rsidP="00075C29">
                <w:pPr>
                  <w:rPr>
                    <w:b/>
                  </w:rPr>
                </w:pPr>
                <w:r w:rsidRPr="00075C29">
                  <w:rPr>
                    <w:rStyle w:val="Tekstvantijdelijkeaanduiding"/>
                    <w:b/>
                  </w:rPr>
                  <w:t>WP</w:t>
                </w:r>
              </w:p>
            </w:sdtContent>
          </w:sdt>
          <w:sdt>
            <w:sdtPr>
              <w:rPr>
                <w:b/>
              </w:rPr>
              <w:id w:val="273525812"/>
              <w:placeholder>
                <w:docPart w:val="928B6B25428E45DA85CB4ADDD7B00B44"/>
              </w:placeholder>
              <w:showingPlcHdr/>
              <w:dataBinding w:prefixMappings="xmlns:ns0='http://schemas.eformity.nl/radiuscollege/onderwijsvorm/2015/04/vaardigheidsdoelen' " w:xpath="/ns0:vaardigheidsdoelen[1]/ns0:vaardigheidsdoel4[1]/ns0:niveau[1]" w:storeItemID="{BB253B17-4894-4177-9EB3-CAF52E3F5447}"/>
              <w:text/>
            </w:sdtPr>
            <w:sdtEndPr/>
            <w:sdtContent>
              <w:p w:rsidR="00075C29" w:rsidRPr="00075C29" w:rsidRDefault="00075C29" w:rsidP="00075C29">
                <w:pPr>
                  <w:rPr>
                    <w:b/>
                  </w:rPr>
                </w:pPr>
                <w:r w:rsidRPr="00075C29">
                  <w:rPr>
                    <w:rStyle w:val="Tekstvantijdelijkeaanduiding"/>
                    <w:b/>
                  </w:rPr>
                  <w:t>Niveau</w:t>
                </w:r>
              </w:p>
            </w:sdtContent>
          </w:sdt>
        </w:tc>
        <w:tc>
          <w:tcPr>
            <w:tcW w:w="8361" w:type="dxa"/>
          </w:tcPr>
          <w:p w:rsidR="00075C29" w:rsidRDefault="00A970DF" w:rsidP="00075C29">
            <w:sdt>
              <w:sdtPr>
                <w:id w:val="1773199110"/>
                <w:placeholder>
                  <w:docPart w:val="E70972CA0349484598781A195D8090BB"/>
                </w:placeholder>
                <w:showingPlcHdr/>
                <w:dataBinding w:prefixMappings="xmlns:ns0='http://schemas.eformity.nl/radiuscollege/onderwijsvorm/2015/04/vaardigheidsdoelen' " w:xpath="/ns0:vaardigheidsdoelen[1]/ns0:vaardigheidsdoel4[1]/ns0:omschrijving[1]" w:storeItemID="{BB253B17-4894-4177-9EB3-CAF52E3F5447}"/>
                <w:text/>
              </w:sdtPr>
              <w:sdtEndPr/>
              <w:sdtContent>
                <w:r w:rsidR="00075C29" w:rsidRPr="00075C29">
                  <w:rPr>
                    <w:rStyle w:val="Tekstvantijdelijkeaanduiding"/>
                  </w:rPr>
                  <w:t>Geef hier een vaardigheidsdoel op</w:t>
                </w:r>
              </w:sdtContent>
            </w:sdt>
          </w:p>
        </w:tc>
      </w:tr>
      <w:tr w:rsidR="00075C29" w:rsidTr="00223DAF">
        <w:tc>
          <w:tcPr>
            <w:tcW w:w="1503" w:type="dxa"/>
            <w:vMerge/>
          </w:tcPr>
          <w:p w:rsidR="00075C29" w:rsidRPr="00075C29" w:rsidRDefault="00075C29" w:rsidP="00075C29">
            <w:pPr>
              <w:rPr>
                <w:b/>
              </w:rPr>
            </w:pPr>
          </w:p>
        </w:tc>
        <w:tc>
          <w:tcPr>
            <w:tcW w:w="8361" w:type="dxa"/>
          </w:tcPr>
          <w:p w:rsidR="00075C29" w:rsidRDefault="00075C29" w:rsidP="00075C29">
            <w:r>
              <w:t>Eisen:</w:t>
            </w:r>
          </w:p>
          <w:p w:rsidR="00075C29" w:rsidRDefault="003C5D59" w:rsidP="003C5D59">
            <w:pPr>
              <w:numPr>
                <w:ilvl w:val="0"/>
                <w:numId w:val="14"/>
              </w:numPr>
            </w:pPr>
            <w:r>
              <w:t>Student is in staat te handelen naar feedback van andere studenten</w:t>
            </w:r>
          </w:p>
        </w:tc>
      </w:tr>
      <w:tr w:rsidR="00075C29" w:rsidTr="00223DAF">
        <w:tc>
          <w:tcPr>
            <w:tcW w:w="1503" w:type="dxa"/>
            <w:vMerge/>
          </w:tcPr>
          <w:p w:rsidR="00075C29" w:rsidRPr="00075C29" w:rsidRDefault="00075C29" w:rsidP="00075C29">
            <w:pPr>
              <w:rPr>
                <w:b/>
              </w:rPr>
            </w:pPr>
          </w:p>
        </w:tc>
        <w:tc>
          <w:tcPr>
            <w:tcW w:w="8361" w:type="dxa"/>
          </w:tcPr>
          <w:p w:rsidR="00075C29" w:rsidRPr="004A1853" w:rsidRDefault="00075C29" w:rsidP="00075C29">
            <w:pPr>
              <w:rPr>
                <w:highlight w:val="yellow"/>
              </w:rPr>
            </w:pPr>
            <w:r w:rsidRPr="004A1853">
              <w:rPr>
                <w:highlight w:val="yellow"/>
              </w:rPr>
              <w:t>1 = minimaal 2 behaald</w:t>
            </w:r>
          </w:p>
        </w:tc>
      </w:tr>
      <w:tr w:rsidR="00075C29" w:rsidTr="00223DAF">
        <w:tc>
          <w:tcPr>
            <w:tcW w:w="1503" w:type="dxa"/>
            <w:vMerge w:val="restart"/>
          </w:tcPr>
          <w:p w:rsidR="00075C29" w:rsidRPr="00075C29" w:rsidRDefault="00075C29" w:rsidP="00075C29">
            <w:pPr>
              <w:rPr>
                <w:b/>
              </w:rPr>
            </w:pPr>
            <w:r w:rsidRPr="00075C29">
              <w:rPr>
                <w:b/>
              </w:rPr>
              <w:t>5</w:t>
            </w:r>
          </w:p>
          <w:sdt>
            <w:sdtPr>
              <w:rPr>
                <w:b/>
              </w:rPr>
              <w:id w:val="-1317034265"/>
              <w:placeholder>
                <w:docPart w:val="25EF9526D3F74D4DB83FAC8A8B97D1B3"/>
              </w:placeholder>
              <w:showingPlcHdr/>
              <w:dataBinding w:prefixMappings="xmlns:ns0='http://schemas.eformity.nl/radiuscollege/onderwijsvorm/2015/04/vaardigheidsdoelen' " w:xpath="/ns0:vaardigheidsdoelen[1]/ns0:vaardigheidsdoel5[1]/ns0:kruispunt[1]" w:storeItemID="{BB253B17-4894-4177-9EB3-CAF52E3F5447}"/>
              <w:text/>
            </w:sdtPr>
            <w:sdtEndPr/>
            <w:sdtContent>
              <w:p w:rsidR="00075C29" w:rsidRPr="00075C29" w:rsidRDefault="00075C29" w:rsidP="00075C29">
                <w:pPr>
                  <w:rPr>
                    <w:b/>
                  </w:rPr>
                </w:pPr>
                <w:r w:rsidRPr="00075C29">
                  <w:rPr>
                    <w:rStyle w:val="Tekstvantijdelijkeaanduiding"/>
                    <w:b/>
                  </w:rPr>
                  <w:t>WP</w:t>
                </w:r>
              </w:p>
            </w:sdtContent>
          </w:sdt>
          <w:sdt>
            <w:sdtPr>
              <w:rPr>
                <w:b/>
              </w:rPr>
              <w:id w:val="1135833557"/>
              <w:placeholder>
                <w:docPart w:val="7BE1D8849FDA4587B4A5986DE98902A2"/>
              </w:placeholder>
              <w:showingPlcHdr/>
              <w:dataBinding w:prefixMappings="xmlns:ns0='http://schemas.eformity.nl/radiuscollege/onderwijsvorm/2015/04/vaardigheidsdoelen' " w:xpath="/ns0:vaardigheidsdoelen[1]/ns0:vaardigheidsdoel5[1]/ns0:niveau[1]" w:storeItemID="{BB253B17-4894-4177-9EB3-CAF52E3F5447}"/>
              <w:text/>
            </w:sdtPr>
            <w:sdtEndPr/>
            <w:sdtContent>
              <w:p w:rsidR="00075C29" w:rsidRPr="00075C29" w:rsidRDefault="00075C29" w:rsidP="00075C29">
                <w:pPr>
                  <w:rPr>
                    <w:b/>
                  </w:rPr>
                </w:pPr>
                <w:r w:rsidRPr="00075C29">
                  <w:rPr>
                    <w:rStyle w:val="Tekstvantijdelijkeaanduiding"/>
                    <w:b/>
                  </w:rPr>
                  <w:t>Niveau</w:t>
                </w:r>
              </w:p>
            </w:sdtContent>
          </w:sdt>
        </w:tc>
        <w:tc>
          <w:tcPr>
            <w:tcW w:w="8361" w:type="dxa"/>
          </w:tcPr>
          <w:p w:rsidR="00075C29" w:rsidRDefault="00A970DF" w:rsidP="00075C29">
            <w:sdt>
              <w:sdtPr>
                <w:id w:val="1412973529"/>
                <w:placeholder>
                  <w:docPart w:val="777766F4C06F4720916726A110A4FD9C"/>
                </w:placeholder>
                <w:showingPlcHdr/>
                <w:dataBinding w:prefixMappings="xmlns:ns0='http://schemas.eformity.nl/radiuscollege/onderwijsvorm/2015/04/vaardigheidsdoelen' " w:xpath="/ns0:vaardigheidsdoelen[1]/ns0:vaardigheidsdoel5[1]/ns0:omschrijving[1]" w:storeItemID="{BB253B17-4894-4177-9EB3-CAF52E3F5447}"/>
                <w:text/>
              </w:sdtPr>
              <w:sdtEndPr/>
              <w:sdtContent>
                <w:r w:rsidR="00075C29" w:rsidRPr="00075C29">
                  <w:rPr>
                    <w:rStyle w:val="Tekstvantijdelijkeaanduiding"/>
                  </w:rPr>
                  <w:t>Geef hier een vaardigheidsdoel op</w:t>
                </w:r>
              </w:sdtContent>
            </w:sdt>
          </w:p>
        </w:tc>
      </w:tr>
      <w:tr w:rsidR="00075C29" w:rsidTr="00223DAF">
        <w:tc>
          <w:tcPr>
            <w:tcW w:w="1503" w:type="dxa"/>
            <w:vMerge/>
          </w:tcPr>
          <w:p w:rsidR="00075C29" w:rsidRPr="00075C29" w:rsidRDefault="00075C29" w:rsidP="00075C29">
            <w:pPr>
              <w:rPr>
                <w:b/>
              </w:rPr>
            </w:pPr>
          </w:p>
        </w:tc>
        <w:tc>
          <w:tcPr>
            <w:tcW w:w="8361" w:type="dxa"/>
          </w:tcPr>
          <w:p w:rsidR="00075C29" w:rsidRDefault="00075C29" w:rsidP="00075C29">
            <w:r>
              <w:t>Eisen:</w:t>
            </w:r>
          </w:p>
          <w:p w:rsidR="00075C29" w:rsidRDefault="003C5D59" w:rsidP="00075C29">
            <w:pPr>
              <w:numPr>
                <w:ilvl w:val="0"/>
                <w:numId w:val="14"/>
              </w:numPr>
            </w:pPr>
            <w:r>
              <w:t>Student toont duidelijk begrip en geduld bij andere studenten</w:t>
            </w:r>
          </w:p>
        </w:tc>
      </w:tr>
      <w:tr w:rsidR="00075C29" w:rsidTr="00223DAF">
        <w:tc>
          <w:tcPr>
            <w:tcW w:w="1503" w:type="dxa"/>
            <w:vMerge/>
          </w:tcPr>
          <w:p w:rsidR="00075C29" w:rsidRPr="00075C29" w:rsidRDefault="00075C29" w:rsidP="00075C29">
            <w:pPr>
              <w:rPr>
                <w:b/>
              </w:rPr>
            </w:pPr>
          </w:p>
        </w:tc>
        <w:tc>
          <w:tcPr>
            <w:tcW w:w="8361" w:type="dxa"/>
          </w:tcPr>
          <w:p w:rsidR="00075C29" w:rsidRPr="004A1853" w:rsidRDefault="00075C29" w:rsidP="00075C29">
            <w:pPr>
              <w:rPr>
                <w:highlight w:val="yellow"/>
              </w:rPr>
            </w:pPr>
            <w:r w:rsidRPr="004A1853">
              <w:rPr>
                <w:highlight w:val="yellow"/>
              </w:rPr>
              <w:t>1 = minimaal 2 behaald</w:t>
            </w:r>
          </w:p>
        </w:tc>
      </w:tr>
      <w:tr w:rsidR="00075C29" w:rsidTr="00223DAF">
        <w:tc>
          <w:tcPr>
            <w:tcW w:w="1503" w:type="dxa"/>
            <w:vMerge w:val="restart"/>
          </w:tcPr>
          <w:p w:rsidR="00075C29" w:rsidRPr="00075C29" w:rsidRDefault="00075C29" w:rsidP="00075C29">
            <w:pPr>
              <w:rPr>
                <w:b/>
              </w:rPr>
            </w:pPr>
            <w:r w:rsidRPr="00075C29">
              <w:rPr>
                <w:b/>
              </w:rPr>
              <w:t>6</w:t>
            </w:r>
          </w:p>
          <w:sdt>
            <w:sdtPr>
              <w:rPr>
                <w:b/>
              </w:rPr>
              <w:id w:val="1679165952"/>
              <w:placeholder>
                <w:docPart w:val="F1880E59EA4E40F9B13A9E39216C5E26"/>
              </w:placeholder>
              <w:showingPlcHdr/>
              <w:dataBinding w:prefixMappings="xmlns:ns0='http://schemas.eformity.nl/radiuscollege/onderwijsvorm/2015/04/vaardigheidsdoelen' " w:xpath="/ns0:vaardigheidsdoelen[1]/ns0:vaardigheidsdoel6[1]/ns0:kruispunt[1]" w:storeItemID="{BB253B17-4894-4177-9EB3-CAF52E3F5447}"/>
              <w:text/>
            </w:sdtPr>
            <w:sdtEndPr/>
            <w:sdtContent>
              <w:p w:rsidR="00075C29" w:rsidRPr="00075C29" w:rsidRDefault="00075C29" w:rsidP="00075C29">
                <w:pPr>
                  <w:rPr>
                    <w:b/>
                  </w:rPr>
                </w:pPr>
                <w:r w:rsidRPr="00075C29">
                  <w:rPr>
                    <w:rStyle w:val="Tekstvantijdelijkeaanduiding"/>
                    <w:b/>
                  </w:rPr>
                  <w:t>WP</w:t>
                </w:r>
              </w:p>
            </w:sdtContent>
          </w:sdt>
          <w:sdt>
            <w:sdtPr>
              <w:rPr>
                <w:b/>
              </w:rPr>
              <w:id w:val="-632940186"/>
              <w:placeholder>
                <w:docPart w:val="50A9A5976FB8464099DDE9C96EC62D77"/>
              </w:placeholder>
              <w:showingPlcHdr/>
              <w:dataBinding w:prefixMappings="xmlns:ns0='http://schemas.eformity.nl/radiuscollege/onderwijsvorm/2015/04/vaardigheidsdoelen' " w:xpath="/ns0:vaardigheidsdoelen[1]/ns0:vaardigheidsdoel6[1]/ns0:niveau[1]" w:storeItemID="{BB253B17-4894-4177-9EB3-CAF52E3F5447}"/>
              <w:text/>
            </w:sdtPr>
            <w:sdtEndPr/>
            <w:sdtContent>
              <w:p w:rsidR="00075C29" w:rsidRPr="00075C29" w:rsidRDefault="00075C29" w:rsidP="00075C29">
                <w:pPr>
                  <w:rPr>
                    <w:b/>
                  </w:rPr>
                </w:pPr>
                <w:r w:rsidRPr="00075C29">
                  <w:rPr>
                    <w:rStyle w:val="Tekstvantijdelijkeaanduiding"/>
                    <w:b/>
                  </w:rPr>
                  <w:t>Niveau</w:t>
                </w:r>
              </w:p>
            </w:sdtContent>
          </w:sdt>
        </w:tc>
        <w:tc>
          <w:tcPr>
            <w:tcW w:w="8361" w:type="dxa"/>
          </w:tcPr>
          <w:p w:rsidR="00075C29" w:rsidRDefault="00A970DF" w:rsidP="00075C29">
            <w:sdt>
              <w:sdtPr>
                <w:id w:val="1012346551"/>
                <w:placeholder>
                  <w:docPart w:val="AA4BE00583B441BEB0042F059CC6E39C"/>
                </w:placeholder>
                <w:showingPlcHdr/>
                <w:dataBinding w:prefixMappings="xmlns:ns0='http://schemas.eformity.nl/radiuscollege/onderwijsvorm/2015/04/vaardigheidsdoelen' " w:xpath="/ns0:vaardigheidsdoelen[1]/ns0:vaardigheidsdoel6[1]/ns0:omschrijving[1]" w:storeItemID="{BB253B17-4894-4177-9EB3-CAF52E3F5447}"/>
                <w:text/>
              </w:sdtPr>
              <w:sdtEndPr/>
              <w:sdtContent>
                <w:r w:rsidR="00075C29" w:rsidRPr="00075C29">
                  <w:rPr>
                    <w:rStyle w:val="Tekstvantijdelijkeaanduiding"/>
                  </w:rPr>
                  <w:t>Geef hier een vaardigheidsdoel op</w:t>
                </w:r>
              </w:sdtContent>
            </w:sdt>
          </w:p>
        </w:tc>
      </w:tr>
      <w:tr w:rsidR="00075C29" w:rsidTr="00223DAF">
        <w:tc>
          <w:tcPr>
            <w:tcW w:w="1503" w:type="dxa"/>
            <w:vMerge/>
          </w:tcPr>
          <w:p w:rsidR="00075C29" w:rsidRPr="00075C29" w:rsidRDefault="00075C29" w:rsidP="00075C29">
            <w:pPr>
              <w:rPr>
                <w:b/>
              </w:rPr>
            </w:pPr>
          </w:p>
        </w:tc>
        <w:tc>
          <w:tcPr>
            <w:tcW w:w="8361" w:type="dxa"/>
          </w:tcPr>
          <w:p w:rsidR="00075C29" w:rsidRDefault="00075C29" w:rsidP="00075C29">
            <w:r>
              <w:t>Eisen:</w:t>
            </w:r>
          </w:p>
          <w:p w:rsidR="00075C29" w:rsidRDefault="00003268" w:rsidP="00075C29">
            <w:pPr>
              <w:numPr>
                <w:ilvl w:val="0"/>
                <w:numId w:val="14"/>
              </w:numPr>
            </w:pPr>
            <w:r>
              <w:t>Student pakt zaken doelgericht aan</w:t>
            </w:r>
          </w:p>
        </w:tc>
      </w:tr>
      <w:tr w:rsidR="00075C29" w:rsidTr="00223DAF">
        <w:tc>
          <w:tcPr>
            <w:tcW w:w="1503" w:type="dxa"/>
            <w:vMerge/>
          </w:tcPr>
          <w:p w:rsidR="00075C29" w:rsidRPr="00075C29" w:rsidRDefault="00075C29" w:rsidP="00075C29">
            <w:pPr>
              <w:rPr>
                <w:b/>
              </w:rPr>
            </w:pPr>
          </w:p>
        </w:tc>
        <w:tc>
          <w:tcPr>
            <w:tcW w:w="8361" w:type="dxa"/>
          </w:tcPr>
          <w:p w:rsidR="00075C29" w:rsidRPr="004A1853" w:rsidRDefault="00075C29" w:rsidP="00075C29">
            <w:pPr>
              <w:rPr>
                <w:highlight w:val="yellow"/>
              </w:rPr>
            </w:pPr>
            <w:r w:rsidRPr="004A1853">
              <w:rPr>
                <w:highlight w:val="yellow"/>
              </w:rPr>
              <w:t>1 = minimaal 2 behaald</w:t>
            </w:r>
          </w:p>
        </w:tc>
      </w:tr>
      <w:tr w:rsidR="00075C29" w:rsidTr="00223DAF">
        <w:tc>
          <w:tcPr>
            <w:tcW w:w="1503" w:type="dxa"/>
            <w:vMerge w:val="restart"/>
          </w:tcPr>
          <w:p w:rsidR="00075C29" w:rsidRPr="00075C29" w:rsidRDefault="00075C29" w:rsidP="00075C29">
            <w:pPr>
              <w:rPr>
                <w:b/>
              </w:rPr>
            </w:pPr>
            <w:r w:rsidRPr="00075C29">
              <w:rPr>
                <w:b/>
              </w:rPr>
              <w:t>7</w:t>
            </w:r>
          </w:p>
          <w:sdt>
            <w:sdtPr>
              <w:rPr>
                <w:b/>
              </w:rPr>
              <w:id w:val="-1333908546"/>
              <w:placeholder>
                <w:docPart w:val="4EBFCDB359114507AC125837A21B0068"/>
              </w:placeholder>
              <w:showingPlcHdr/>
              <w:dataBinding w:prefixMappings="xmlns:ns0='http://schemas.eformity.nl/radiuscollege/onderwijsvorm/2015/04/vaardigheidsdoelen' " w:xpath="/ns0:vaardigheidsdoelen[1]/ns0:vaardigheidsdoel7[1]/ns0:kruispunt[1]" w:storeItemID="{BB253B17-4894-4177-9EB3-CAF52E3F5447}"/>
              <w:text/>
            </w:sdtPr>
            <w:sdtEndPr/>
            <w:sdtContent>
              <w:p w:rsidR="00075C29" w:rsidRPr="00075C29" w:rsidRDefault="00075C29" w:rsidP="00075C29">
                <w:pPr>
                  <w:rPr>
                    <w:b/>
                  </w:rPr>
                </w:pPr>
                <w:r w:rsidRPr="00075C29">
                  <w:rPr>
                    <w:rStyle w:val="Tekstvantijdelijkeaanduiding"/>
                    <w:b/>
                  </w:rPr>
                  <w:t>WP</w:t>
                </w:r>
              </w:p>
            </w:sdtContent>
          </w:sdt>
          <w:sdt>
            <w:sdtPr>
              <w:rPr>
                <w:b/>
              </w:rPr>
              <w:id w:val="1466469390"/>
              <w:placeholder>
                <w:docPart w:val="34D4062BA8B146059BFCBB4B8FAACA2E"/>
              </w:placeholder>
              <w:showingPlcHdr/>
              <w:dataBinding w:prefixMappings="xmlns:ns0='http://schemas.eformity.nl/radiuscollege/onderwijsvorm/2015/04/vaardigheidsdoelen' " w:xpath="/ns0:vaardigheidsdoelen[1]/ns0:vaardigheidsdoel7[1]/ns0:niveau[1]" w:storeItemID="{BB253B17-4894-4177-9EB3-CAF52E3F5447}"/>
              <w:text/>
            </w:sdtPr>
            <w:sdtEndPr/>
            <w:sdtContent>
              <w:p w:rsidR="00075C29" w:rsidRPr="00075C29" w:rsidRDefault="00075C29" w:rsidP="00075C29">
                <w:pPr>
                  <w:rPr>
                    <w:b/>
                  </w:rPr>
                </w:pPr>
                <w:r w:rsidRPr="00075C29">
                  <w:rPr>
                    <w:rStyle w:val="Tekstvantijdelijkeaanduiding"/>
                    <w:b/>
                  </w:rPr>
                  <w:t>Niveau</w:t>
                </w:r>
              </w:p>
            </w:sdtContent>
          </w:sdt>
        </w:tc>
        <w:tc>
          <w:tcPr>
            <w:tcW w:w="8361" w:type="dxa"/>
          </w:tcPr>
          <w:p w:rsidR="00075C29" w:rsidRDefault="00A970DF" w:rsidP="00075C29">
            <w:sdt>
              <w:sdtPr>
                <w:id w:val="1805109543"/>
                <w:placeholder>
                  <w:docPart w:val="3E32C6A427824C4B9854F92B638CC873"/>
                </w:placeholder>
                <w:showingPlcHdr/>
                <w:dataBinding w:prefixMappings="xmlns:ns0='http://schemas.eformity.nl/radiuscollege/onderwijsvorm/2015/04/vaardigheidsdoelen' " w:xpath="/ns0:vaardigheidsdoelen[1]/ns0:vaardigheidsdoel7[1]/ns0:omschrijving[1]" w:storeItemID="{BB253B17-4894-4177-9EB3-CAF52E3F5447}"/>
                <w:text/>
              </w:sdtPr>
              <w:sdtEndPr/>
              <w:sdtContent>
                <w:r w:rsidR="00075C29" w:rsidRPr="00075C29">
                  <w:rPr>
                    <w:rStyle w:val="Tekstvantijdelijkeaanduiding"/>
                  </w:rPr>
                  <w:t>Geef hier een vaardigheidsdoel op</w:t>
                </w:r>
              </w:sdtContent>
            </w:sdt>
          </w:p>
        </w:tc>
      </w:tr>
      <w:tr w:rsidR="00075C29" w:rsidTr="00223DAF">
        <w:tc>
          <w:tcPr>
            <w:tcW w:w="1503" w:type="dxa"/>
            <w:vMerge/>
          </w:tcPr>
          <w:p w:rsidR="00075C29" w:rsidRPr="00075C29" w:rsidRDefault="00075C29" w:rsidP="00075C29">
            <w:pPr>
              <w:rPr>
                <w:b/>
              </w:rPr>
            </w:pPr>
          </w:p>
        </w:tc>
        <w:tc>
          <w:tcPr>
            <w:tcW w:w="8361" w:type="dxa"/>
          </w:tcPr>
          <w:p w:rsidR="00075C29" w:rsidRDefault="00075C29" w:rsidP="00075C29">
            <w:r>
              <w:t>Eisen:</w:t>
            </w:r>
          </w:p>
          <w:p w:rsidR="00075C29" w:rsidRDefault="00003268" w:rsidP="00075C29">
            <w:pPr>
              <w:numPr>
                <w:ilvl w:val="0"/>
                <w:numId w:val="14"/>
              </w:numPr>
            </w:pPr>
            <w:r>
              <w:t>Student pakt zaken gestructureerd aan</w:t>
            </w:r>
          </w:p>
        </w:tc>
      </w:tr>
      <w:tr w:rsidR="00075C29" w:rsidTr="00223DAF">
        <w:tc>
          <w:tcPr>
            <w:tcW w:w="1503" w:type="dxa"/>
            <w:vMerge/>
          </w:tcPr>
          <w:p w:rsidR="00075C29" w:rsidRPr="00075C29" w:rsidRDefault="00075C29" w:rsidP="00075C29">
            <w:pPr>
              <w:rPr>
                <w:b/>
              </w:rPr>
            </w:pPr>
          </w:p>
        </w:tc>
        <w:tc>
          <w:tcPr>
            <w:tcW w:w="8361" w:type="dxa"/>
          </w:tcPr>
          <w:p w:rsidR="00075C29" w:rsidRPr="004A1853" w:rsidRDefault="00075C29" w:rsidP="00075C29">
            <w:pPr>
              <w:rPr>
                <w:highlight w:val="yellow"/>
              </w:rPr>
            </w:pPr>
            <w:r w:rsidRPr="004A1853">
              <w:rPr>
                <w:highlight w:val="yellow"/>
              </w:rPr>
              <w:t>1 = minimaal 2 behaald</w:t>
            </w:r>
          </w:p>
        </w:tc>
      </w:tr>
      <w:tr w:rsidR="00075C29" w:rsidTr="00223DAF">
        <w:tc>
          <w:tcPr>
            <w:tcW w:w="1503" w:type="dxa"/>
            <w:vMerge w:val="restart"/>
          </w:tcPr>
          <w:p w:rsidR="00075C29" w:rsidRPr="00075C29" w:rsidRDefault="00075C29" w:rsidP="00075C29">
            <w:pPr>
              <w:rPr>
                <w:b/>
              </w:rPr>
            </w:pPr>
            <w:r w:rsidRPr="00075C29">
              <w:rPr>
                <w:b/>
              </w:rPr>
              <w:t>8</w:t>
            </w:r>
          </w:p>
          <w:sdt>
            <w:sdtPr>
              <w:rPr>
                <w:b/>
              </w:rPr>
              <w:id w:val="1425065334"/>
              <w:placeholder>
                <w:docPart w:val="B220220AC7244E1FAB91B5185E75620E"/>
              </w:placeholder>
              <w:showingPlcHdr/>
              <w:dataBinding w:prefixMappings="xmlns:ns0='http://schemas.eformity.nl/radiuscollege/onderwijsvorm/2015/04/vaardigheidsdoelen' " w:xpath="/ns0:vaardigheidsdoelen[1]/ns0:vaardigheidsdoel8[1]/ns0:kruispunt[1]" w:storeItemID="{BB253B17-4894-4177-9EB3-CAF52E3F5447}"/>
              <w:text/>
            </w:sdtPr>
            <w:sdtEndPr/>
            <w:sdtContent>
              <w:p w:rsidR="00075C29" w:rsidRPr="00075C29" w:rsidRDefault="00075C29" w:rsidP="00075C29">
                <w:pPr>
                  <w:rPr>
                    <w:b/>
                  </w:rPr>
                </w:pPr>
                <w:r w:rsidRPr="00075C29">
                  <w:rPr>
                    <w:rStyle w:val="Tekstvantijdelijkeaanduiding"/>
                    <w:b/>
                  </w:rPr>
                  <w:t>WP</w:t>
                </w:r>
              </w:p>
            </w:sdtContent>
          </w:sdt>
          <w:sdt>
            <w:sdtPr>
              <w:rPr>
                <w:b/>
              </w:rPr>
              <w:id w:val="-1749337547"/>
              <w:placeholder>
                <w:docPart w:val="2EDABD7D6A714458B67CC0A09FB814E1"/>
              </w:placeholder>
              <w:showingPlcHdr/>
              <w:dataBinding w:prefixMappings="xmlns:ns0='http://schemas.eformity.nl/radiuscollege/onderwijsvorm/2015/04/vaardigheidsdoelen' " w:xpath="/ns0:vaardigheidsdoelen[1]/ns0:vaardigheidsdoel8[1]/ns0:niveau[1]" w:storeItemID="{BB253B17-4894-4177-9EB3-CAF52E3F5447}"/>
              <w:text/>
            </w:sdtPr>
            <w:sdtEndPr/>
            <w:sdtContent>
              <w:p w:rsidR="00075C29" w:rsidRPr="00075C29" w:rsidRDefault="00075C29" w:rsidP="00075C29">
                <w:pPr>
                  <w:rPr>
                    <w:b/>
                  </w:rPr>
                </w:pPr>
                <w:r w:rsidRPr="00075C29">
                  <w:rPr>
                    <w:rStyle w:val="Tekstvantijdelijkeaanduiding"/>
                    <w:b/>
                  </w:rPr>
                  <w:t>Niveau</w:t>
                </w:r>
              </w:p>
            </w:sdtContent>
          </w:sdt>
        </w:tc>
        <w:tc>
          <w:tcPr>
            <w:tcW w:w="8361" w:type="dxa"/>
          </w:tcPr>
          <w:p w:rsidR="00075C29" w:rsidRDefault="00A970DF" w:rsidP="00075C29">
            <w:sdt>
              <w:sdtPr>
                <w:id w:val="1236365522"/>
                <w:placeholder>
                  <w:docPart w:val="12B758FB249841F4A3C7A11D0E075D22"/>
                </w:placeholder>
                <w:showingPlcHdr/>
                <w:dataBinding w:prefixMappings="xmlns:ns0='http://schemas.eformity.nl/radiuscollege/onderwijsvorm/2015/04/vaardigheidsdoelen' " w:xpath="/ns0:vaardigheidsdoelen[1]/ns0:vaardigheidsdoel8[1]/ns0:omschrijving[1]" w:storeItemID="{BB253B17-4894-4177-9EB3-CAF52E3F5447}"/>
                <w:text/>
              </w:sdtPr>
              <w:sdtEndPr/>
              <w:sdtContent>
                <w:r w:rsidR="00075C29" w:rsidRPr="00075C29">
                  <w:rPr>
                    <w:rStyle w:val="Tekstvantijdelijkeaanduiding"/>
                  </w:rPr>
                  <w:t>Geef hier een vaardigheidsdoel op</w:t>
                </w:r>
              </w:sdtContent>
            </w:sdt>
          </w:p>
        </w:tc>
      </w:tr>
      <w:tr w:rsidR="00075C29" w:rsidTr="00223DAF">
        <w:tc>
          <w:tcPr>
            <w:tcW w:w="1503" w:type="dxa"/>
            <w:vMerge/>
          </w:tcPr>
          <w:p w:rsidR="00075C29" w:rsidRPr="00075C29" w:rsidRDefault="00075C29" w:rsidP="00075C29">
            <w:pPr>
              <w:rPr>
                <w:b/>
              </w:rPr>
            </w:pPr>
          </w:p>
        </w:tc>
        <w:tc>
          <w:tcPr>
            <w:tcW w:w="8361" w:type="dxa"/>
          </w:tcPr>
          <w:p w:rsidR="00075C29" w:rsidRDefault="00075C29" w:rsidP="00075C29">
            <w:r>
              <w:t>Eisen:</w:t>
            </w:r>
          </w:p>
          <w:p w:rsidR="00075C29" w:rsidRDefault="00003268" w:rsidP="00075C29">
            <w:pPr>
              <w:numPr>
                <w:ilvl w:val="0"/>
                <w:numId w:val="14"/>
              </w:numPr>
            </w:pPr>
            <w:r>
              <w:t>Student werkt netjes en geordend.</w:t>
            </w:r>
          </w:p>
        </w:tc>
      </w:tr>
      <w:tr w:rsidR="00075C29" w:rsidTr="00223DAF">
        <w:tc>
          <w:tcPr>
            <w:tcW w:w="1503" w:type="dxa"/>
            <w:vMerge/>
          </w:tcPr>
          <w:p w:rsidR="00075C29" w:rsidRPr="00075C29" w:rsidRDefault="00075C29" w:rsidP="00075C29">
            <w:pPr>
              <w:rPr>
                <w:b/>
              </w:rPr>
            </w:pPr>
          </w:p>
        </w:tc>
        <w:tc>
          <w:tcPr>
            <w:tcW w:w="8361" w:type="dxa"/>
          </w:tcPr>
          <w:p w:rsidR="00075C29" w:rsidRPr="004A1853" w:rsidRDefault="00075C29" w:rsidP="00075C29">
            <w:pPr>
              <w:rPr>
                <w:highlight w:val="yellow"/>
              </w:rPr>
            </w:pPr>
            <w:r w:rsidRPr="004A1853">
              <w:rPr>
                <w:highlight w:val="yellow"/>
              </w:rPr>
              <w:t>1 = minimaal 2 behaald</w:t>
            </w:r>
          </w:p>
        </w:tc>
      </w:tr>
      <w:bookmarkEnd w:id="5"/>
    </w:tbl>
    <w:p w:rsidR="00AD7888" w:rsidRDefault="00AD7888" w:rsidP="0044509C"/>
    <w:p w:rsidR="00AD7888" w:rsidRDefault="00AD7888" w:rsidP="00AD7888">
      <w:r>
        <w:br w:type="page"/>
      </w:r>
    </w:p>
    <w:p w:rsidR="0044509C" w:rsidRDefault="00AD7888" w:rsidP="0044509C">
      <w:r>
        <w:lastRenderedPageBreak/>
        <w:t>BIJLAGE 1</w:t>
      </w:r>
    </w:p>
    <w:p w:rsidR="00AD7888" w:rsidRDefault="00AD7888" w:rsidP="0044509C"/>
    <w:tbl>
      <w:tblPr>
        <w:tblStyle w:val="RCTabel"/>
        <w:tblW w:w="0" w:type="auto"/>
        <w:tblLook w:val="04A0" w:firstRow="1" w:lastRow="0" w:firstColumn="1" w:lastColumn="0" w:noHBand="0" w:noVBand="1"/>
      </w:tblPr>
      <w:tblGrid>
        <w:gridCol w:w="5045"/>
        <w:gridCol w:w="1559"/>
        <w:gridCol w:w="2974"/>
      </w:tblGrid>
      <w:tr w:rsidR="00DD581B" w:rsidTr="00CA4F88">
        <w:tc>
          <w:tcPr>
            <w:tcW w:w="5045" w:type="dxa"/>
            <w:shd w:val="clear" w:color="auto" w:fill="FDC8CB" w:themeFill="accent1" w:themeFillTint="33"/>
          </w:tcPr>
          <w:p w:rsidR="00AD7888" w:rsidRPr="00AD7888" w:rsidRDefault="00AD7888" w:rsidP="0044509C">
            <w:pPr>
              <w:rPr>
                <w:b/>
              </w:rPr>
            </w:pPr>
            <w:r w:rsidRPr="00AD7888">
              <w:rPr>
                <w:b/>
              </w:rPr>
              <w:t>Dag 1</w:t>
            </w:r>
          </w:p>
        </w:tc>
        <w:tc>
          <w:tcPr>
            <w:tcW w:w="1559" w:type="dxa"/>
            <w:shd w:val="clear" w:color="auto" w:fill="FDC8CB" w:themeFill="accent1" w:themeFillTint="33"/>
          </w:tcPr>
          <w:p w:rsidR="00AD7888" w:rsidRPr="00DD581B" w:rsidRDefault="00DD581B" w:rsidP="0044509C">
            <w:pPr>
              <w:rPr>
                <w:b/>
              </w:rPr>
            </w:pPr>
            <w:r w:rsidRPr="00DD581B">
              <w:rPr>
                <w:b/>
              </w:rPr>
              <w:t>Tijd</w:t>
            </w:r>
          </w:p>
        </w:tc>
        <w:tc>
          <w:tcPr>
            <w:tcW w:w="2974" w:type="dxa"/>
            <w:shd w:val="clear" w:color="auto" w:fill="FDC8CB" w:themeFill="accent1" w:themeFillTint="33"/>
          </w:tcPr>
          <w:p w:rsidR="00AD7888" w:rsidRPr="00DD581B" w:rsidRDefault="00AD7888" w:rsidP="0044509C">
            <w:pPr>
              <w:rPr>
                <w:b/>
              </w:rPr>
            </w:pPr>
            <w:r w:rsidRPr="00DD581B">
              <w:rPr>
                <w:b/>
              </w:rPr>
              <w:t>Wie</w:t>
            </w:r>
          </w:p>
        </w:tc>
      </w:tr>
      <w:tr w:rsidR="00DD581B" w:rsidTr="00CA4F88">
        <w:tc>
          <w:tcPr>
            <w:tcW w:w="5045" w:type="dxa"/>
          </w:tcPr>
          <w:p w:rsidR="00AD7888" w:rsidRDefault="00AD7888" w:rsidP="0044509C">
            <w:r>
              <w:t>Opstart Project en Uitleg</w:t>
            </w:r>
          </w:p>
        </w:tc>
        <w:tc>
          <w:tcPr>
            <w:tcW w:w="1559" w:type="dxa"/>
          </w:tcPr>
          <w:p w:rsidR="00AD7888" w:rsidRDefault="00AD7888" w:rsidP="0044509C"/>
        </w:tc>
        <w:tc>
          <w:tcPr>
            <w:tcW w:w="2974" w:type="dxa"/>
          </w:tcPr>
          <w:p w:rsidR="00AD7888" w:rsidRDefault="00AD7888" w:rsidP="0044509C">
            <w:r>
              <w:t>Docenten</w:t>
            </w:r>
          </w:p>
        </w:tc>
      </w:tr>
      <w:tr w:rsidR="00DD581B" w:rsidTr="00CA4F88">
        <w:tc>
          <w:tcPr>
            <w:tcW w:w="5045" w:type="dxa"/>
          </w:tcPr>
          <w:p w:rsidR="00AD7888" w:rsidRDefault="00AD7888" w:rsidP="0044509C">
            <w:r>
              <w:t>Projectgroepen maken</w:t>
            </w:r>
          </w:p>
        </w:tc>
        <w:tc>
          <w:tcPr>
            <w:tcW w:w="1559" w:type="dxa"/>
          </w:tcPr>
          <w:p w:rsidR="00AD7888" w:rsidRDefault="00AD7888" w:rsidP="0044509C"/>
        </w:tc>
        <w:tc>
          <w:tcPr>
            <w:tcW w:w="2974" w:type="dxa"/>
          </w:tcPr>
          <w:p w:rsidR="00AD7888" w:rsidRDefault="00AD7888" w:rsidP="0044509C">
            <w:r>
              <w:t>Docenten</w:t>
            </w:r>
          </w:p>
        </w:tc>
      </w:tr>
      <w:tr w:rsidR="00DD581B" w:rsidTr="00CA4F88">
        <w:tc>
          <w:tcPr>
            <w:tcW w:w="5045" w:type="dxa"/>
          </w:tcPr>
          <w:p w:rsidR="00AD7888" w:rsidRDefault="00AD7888" w:rsidP="00AD7888">
            <w:r>
              <w:t xml:space="preserve">Onderzoek </w:t>
            </w:r>
            <w:r w:rsidR="00DD581B">
              <w:t>Xamarin</w:t>
            </w:r>
          </w:p>
        </w:tc>
        <w:tc>
          <w:tcPr>
            <w:tcW w:w="1559" w:type="dxa"/>
          </w:tcPr>
          <w:p w:rsidR="00AD7888" w:rsidRDefault="00AD7888" w:rsidP="0044509C"/>
        </w:tc>
        <w:tc>
          <w:tcPr>
            <w:tcW w:w="2974" w:type="dxa"/>
          </w:tcPr>
          <w:p w:rsidR="00AD7888" w:rsidRDefault="00AD7888" w:rsidP="0044509C">
            <w:r>
              <w:t>Individueel</w:t>
            </w:r>
          </w:p>
        </w:tc>
      </w:tr>
      <w:tr w:rsidR="00DD581B" w:rsidTr="00CA4F88">
        <w:tc>
          <w:tcPr>
            <w:tcW w:w="5045" w:type="dxa"/>
          </w:tcPr>
          <w:p w:rsidR="00AD7888" w:rsidRDefault="00AD7888" w:rsidP="00AD7888">
            <w:r>
              <w:t>Onderzoek</w:t>
            </w:r>
            <w:r w:rsidR="00DD581B">
              <w:t xml:space="preserve"> Onderdeel</w:t>
            </w:r>
          </w:p>
        </w:tc>
        <w:tc>
          <w:tcPr>
            <w:tcW w:w="1559" w:type="dxa"/>
          </w:tcPr>
          <w:p w:rsidR="00AD7888" w:rsidRDefault="00AD7888" w:rsidP="0044509C"/>
        </w:tc>
        <w:tc>
          <w:tcPr>
            <w:tcW w:w="2974" w:type="dxa"/>
          </w:tcPr>
          <w:p w:rsidR="00AD7888" w:rsidRDefault="00AD7888" w:rsidP="0044509C">
            <w:r>
              <w:t>Projectgroep</w:t>
            </w:r>
          </w:p>
        </w:tc>
      </w:tr>
      <w:tr w:rsidR="00DD581B" w:rsidTr="00CA4F88">
        <w:tc>
          <w:tcPr>
            <w:tcW w:w="5045" w:type="dxa"/>
          </w:tcPr>
          <w:p w:rsidR="00AD7888" w:rsidRDefault="00DD581B" w:rsidP="0044509C">
            <w:r>
              <w:t>Schrijven Programma van Eisen</w:t>
            </w:r>
          </w:p>
        </w:tc>
        <w:tc>
          <w:tcPr>
            <w:tcW w:w="1559" w:type="dxa"/>
          </w:tcPr>
          <w:p w:rsidR="00AD7888" w:rsidRDefault="00AD7888" w:rsidP="0044509C"/>
        </w:tc>
        <w:tc>
          <w:tcPr>
            <w:tcW w:w="2974" w:type="dxa"/>
          </w:tcPr>
          <w:p w:rsidR="00AD7888" w:rsidRDefault="00AD7888" w:rsidP="0044509C">
            <w:r>
              <w:t>Projectgroep</w:t>
            </w:r>
          </w:p>
        </w:tc>
      </w:tr>
      <w:tr w:rsidR="00DD581B" w:rsidTr="00CA4F88">
        <w:tc>
          <w:tcPr>
            <w:tcW w:w="5045" w:type="dxa"/>
            <w:shd w:val="clear" w:color="auto" w:fill="FDC8CB" w:themeFill="accent1" w:themeFillTint="33"/>
          </w:tcPr>
          <w:p w:rsidR="00AD7888" w:rsidRPr="00AD7888" w:rsidRDefault="00AD7888" w:rsidP="00AD7888">
            <w:pPr>
              <w:rPr>
                <w:b/>
              </w:rPr>
            </w:pPr>
            <w:r w:rsidRPr="00AD7888">
              <w:rPr>
                <w:b/>
              </w:rPr>
              <w:t>Dag 2</w:t>
            </w:r>
          </w:p>
        </w:tc>
        <w:tc>
          <w:tcPr>
            <w:tcW w:w="1559" w:type="dxa"/>
            <w:shd w:val="clear" w:color="auto" w:fill="FDC8CB" w:themeFill="accent1" w:themeFillTint="33"/>
          </w:tcPr>
          <w:p w:rsidR="00AD7888" w:rsidRDefault="00AD7888" w:rsidP="00AD7888"/>
        </w:tc>
        <w:tc>
          <w:tcPr>
            <w:tcW w:w="2974" w:type="dxa"/>
            <w:shd w:val="clear" w:color="auto" w:fill="FDC8CB" w:themeFill="accent1" w:themeFillTint="33"/>
          </w:tcPr>
          <w:p w:rsidR="00AD7888" w:rsidRDefault="00AD7888" w:rsidP="00AD7888"/>
        </w:tc>
      </w:tr>
      <w:tr w:rsidR="00AD7888" w:rsidTr="00CA4F88">
        <w:tc>
          <w:tcPr>
            <w:tcW w:w="5045" w:type="dxa"/>
          </w:tcPr>
          <w:p w:rsidR="00AD7888" w:rsidRDefault="00AD7888" w:rsidP="00DD581B">
            <w:r>
              <w:t>Opstart</w:t>
            </w:r>
            <w:r w:rsidR="00DD581B">
              <w:t xml:space="preserve"> en vragen</w:t>
            </w:r>
          </w:p>
        </w:tc>
        <w:tc>
          <w:tcPr>
            <w:tcW w:w="1559" w:type="dxa"/>
          </w:tcPr>
          <w:p w:rsidR="00AD7888" w:rsidRDefault="00AD7888" w:rsidP="00AD7888"/>
        </w:tc>
        <w:tc>
          <w:tcPr>
            <w:tcW w:w="2974" w:type="dxa"/>
          </w:tcPr>
          <w:p w:rsidR="00AD7888" w:rsidRDefault="00AD7888" w:rsidP="00AD7888">
            <w:r>
              <w:t>Docenten</w:t>
            </w:r>
          </w:p>
        </w:tc>
      </w:tr>
      <w:tr w:rsidR="00AD7888" w:rsidTr="00CA4F88">
        <w:tc>
          <w:tcPr>
            <w:tcW w:w="5045" w:type="dxa"/>
          </w:tcPr>
          <w:p w:rsidR="00AD7888" w:rsidRDefault="00DD581B" w:rsidP="00AD7888">
            <w:r>
              <w:t>Uitleg schrijven van een workshop</w:t>
            </w:r>
          </w:p>
        </w:tc>
        <w:tc>
          <w:tcPr>
            <w:tcW w:w="1559" w:type="dxa"/>
          </w:tcPr>
          <w:p w:rsidR="00AD7888" w:rsidRDefault="00AD7888" w:rsidP="00AD7888"/>
        </w:tc>
        <w:tc>
          <w:tcPr>
            <w:tcW w:w="2974" w:type="dxa"/>
          </w:tcPr>
          <w:p w:rsidR="00AD7888" w:rsidRDefault="00AD7888" w:rsidP="00AD7888">
            <w:r>
              <w:t>Docenten</w:t>
            </w:r>
          </w:p>
        </w:tc>
      </w:tr>
      <w:tr w:rsidR="00DD581B" w:rsidTr="00CA4F88">
        <w:tc>
          <w:tcPr>
            <w:tcW w:w="5045" w:type="dxa"/>
          </w:tcPr>
          <w:p w:rsidR="00DD581B" w:rsidRDefault="00DD581B" w:rsidP="00DD581B">
            <w:r>
              <w:t>Goedkeuren PvE</w:t>
            </w:r>
          </w:p>
        </w:tc>
        <w:tc>
          <w:tcPr>
            <w:tcW w:w="1559" w:type="dxa"/>
          </w:tcPr>
          <w:p w:rsidR="00DD581B" w:rsidRDefault="00DD581B" w:rsidP="00DD581B"/>
        </w:tc>
        <w:tc>
          <w:tcPr>
            <w:tcW w:w="2974" w:type="dxa"/>
          </w:tcPr>
          <w:p w:rsidR="00DD581B" w:rsidRDefault="00DD581B" w:rsidP="00DD581B">
            <w:r>
              <w:t>Docenten</w:t>
            </w:r>
          </w:p>
        </w:tc>
      </w:tr>
      <w:tr w:rsidR="00DD581B" w:rsidTr="00CA4F88">
        <w:tc>
          <w:tcPr>
            <w:tcW w:w="5045" w:type="dxa"/>
          </w:tcPr>
          <w:p w:rsidR="00DD581B" w:rsidRDefault="00105671" w:rsidP="00DD581B">
            <w:r>
              <w:t>Overleg opzet Workshop</w:t>
            </w:r>
          </w:p>
        </w:tc>
        <w:tc>
          <w:tcPr>
            <w:tcW w:w="1559" w:type="dxa"/>
          </w:tcPr>
          <w:p w:rsidR="00DD581B" w:rsidRDefault="00105671" w:rsidP="00DD581B">
            <w:r>
              <w:t>20 Minuten</w:t>
            </w:r>
          </w:p>
        </w:tc>
        <w:tc>
          <w:tcPr>
            <w:tcW w:w="2974" w:type="dxa"/>
          </w:tcPr>
          <w:p w:rsidR="00DD581B" w:rsidRDefault="00DD581B" w:rsidP="00DD581B">
            <w:r>
              <w:t>Eén student per projectgroep</w:t>
            </w:r>
          </w:p>
        </w:tc>
      </w:tr>
      <w:tr w:rsidR="00105671" w:rsidTr="00CA4F88">
        <w:tc>
          <w:tcPr>
            <w:tcW w:w="5045" w:type="dxa"/>
          </w:tcPr>
          <w:p w:rsidR="00105671" w:rsidRDefault="00105671" w:rsidP="00105671">
            <w:r>
              <w:t>Zelfstandig trainen</w:t>
            </w:r>
          </w:p>
        </w:tc>
        <w:tc>
          <w:tcPr>
            <w:tcW w:w="1559" w:type="dxa"/>
          </w:tcPr>
          <w:p w:rsidR="00105671" w:rsidRDefault="00105671" w:rsidP="00105671">
            <w:r>
              <w:t>100 Minuten</w:t>
            </w:r>
          </w:p>
        </w:tc>
        <w:tc>
          <w:tcPr>
            <w:tcW w:w="2974" w:type="dxa"/>
          </w:tcPr>
          <w:p w:rsidR="00105671" w:rsidRDefault="00105671" w:rsidP="00105671">
            <w:r>
              <w:t>Allen</w:t>
            </w:r>
          </w:p>
        </w:tc>
      </w:tr>
      <w:tr w:rsidR="00105671" w:rsidTr="00CA4F88">
        <w:tc>
          <w:tcPr>
            <w:tcW w:w="5045" w:type="dxa"/>
          </w:tcPr>
          <w:p w:rsidR="00105671" w:rsidRDefault="00105671" w:rsidP="00105671">
            <w:r>
              <w:t>Afsluiting / Stellen van vragen</w:t>
            </w:r>
          </w:p>
        </w:tc>
        <w:tc>
          <w:tcPr>
            <w:tcW w:w="1559" w:type="dxa"/>
          </w:tcPr>
          <w:p w:rsidR="00105671" w:rsidRDefault="00105671" w:rsidP="00105671">
            <w:r>
              <w:t>10 Minuten</w:t>
            </w:r>
          </w:p>
        </w:tc>
        <w:tc>
          <w:tcPr>
            <w:tcW w:w="2974" w:type="dxa"/>
          </w:tcPr>
          <w:p w:rsidR="00105671" w:rsidRDefault="00105671" w:rsidP="00105671">
            <w:r>
              <w:t>Allen</w:t>
            </w:r>
          </w:p>
        </w:tc>
      </w:tr>
      <w:tr w:rsidR="00105671" w:rsidTr="00CA4F88">
        <w:tc>
          <w:tcPr>
            <w:tcW w:w="5045" w:type="dxa"/>
            <w:shd w:val="clear" w:color="auto" w:fill="FDC8CB" w:themeFill="accent1" w:themeFillTint="33"/>
          </w:tcPr>
          <w:p w:rsidR="00105671" w:rsidRPr="00DD581B" w:rsidRDefault="00105671" w:rsidP="00105671">
            <w:pPr>
              <w:rPr>
                <w:b/>
              </w:rPr>
            </w:pPr>
            <w:r w:rsidRPr="00DD581B">
              <w:rPr>
                <w:b/>
              </w:rPr>
              <w:t>Dag 3</w:t>
            </w:r>
          </w:p>
        </w:tc>
        <w:tc>
          <w:tcPr>
            <w:tcW w:w="1559" w:type="dxa"/>
            <w:shd w:val="clear" w:color="auto" w:fill="FDC8CB" w:themeFill="accent1" w:themeFillTint="33"/>
          </w:tcPr>
          <w:p w:rsidR="00105671" w:rsidRDefault="00105671" w:rsidP="00105671"/>
        </w:tc>
        <w:tc>
          <w:tcPr>
            <w:tcW w:w="2974" w:type="dxa"/>
            <w:shd w:val="clear" w:color="auto" w:fill="FDC8CB" w:themeFill="accent1" w:themeFillTint="33"/>
          </w:tcPr>
          <w:p w:rsidR="00105671" w:rsidRDefault="00105671" w:rsidP="00105671"/>
        </w:tc>
      </w:tr>
      <w:tr w:rsidR="00105671" w:rsidTr="00CA4F88">
        <w:tc>
          <w:tcPr>
            <w:tcW w:w="5045" w:type="dxa"/>
          </w:tcPr>
          <w:p w:rsidR="00105671" w:rsidRDefault="00105671" w:rsidP="00105671">
            <w:r>
              <w:t>Opstart en vragen</w:t>
            </w:r>
          </w:p>
        </w:tc>
        <w:tc>
          <w:tcPr>
            <w:tcW w:w="1559" w:type="dxa"/>
          </w:tcPr>
          <w:p w:rsidR="00105671" w:rsidRDefault="00105671" w:rsidP="00105671">
            <w:r>
              <w:t>15 Minuten</w:t>
            </w:r>
          </w:p>
        </w:tc>
        <w:tc>
          <w:tcPr>
            <w:tcW w:w="2974" w:type="dxa"/>
          </w:tcPr>
          <w:p w:rsidR="00105671" w:rsidRDefault="00105671" w:rsidP="00105671">
            <w:r>
              <w:t>Docenten</w:t>
            </w:r>
          </w:p>
        </w:tc>
      </w:tr>
      <w:tr w:rsidR="00105671" w:rsidTr="00CA4F88">
        <w:tc>
          <w:tcPr>
            <w:tcW w:w="5045" w:type="dxa"/>
          </w:tcPr>
          <w:p w:rsidR="00105671" w:rsidRPr="00CA4F88" w:rsidRDefault="00CA4F88" w:rsidP="00CA4F88">
            <w:pPr>
              <w:rPr>
                <w:b/>
              </w:rPr>
            </w:pPr>
            <w:r w:rsidRPr="00CA4F88">
              <w:rPr>
                <w:b/>
              </w:rPr>
              <w:t xml:space="preserve">Presentatie </w:t>
            </w:r>
            <w:r w:rsidR="00A513FC" w:rsidRPr="00CA4F88">
              <w:rPr>
                <w:b/>
              </w:rPr>
              <w:t xml:space="preserve">Xamarin en Xamarin Forms </w:t>
            </w:r>
          </w:p>
        </w:tc>
        <w:tc>
          <w:tcPr>
            <w:tcW w:w="1559" w:type="dxa"/>
          </w:tcPr>
          <w:p w:rsidR="00105671" w:rsidRDefault="00105671" w:rsidP="00105671">
            <w:r>
              <w:t>10 Minuten</w:t>
            </w:r>
          </w:p>
        </w:tc>
        <w:tc>
          <w:tcPr>
            <w:tcW w:w="2974" w:type="dxa"/>
          </w:tcPr>
          <w:p w:rsidR="00105671" w:rsidRDefault="00105671" w:rsidP="00105671">
            <w:r>
              <w:t>Projectgroep 1</w:t>
            </w:r>
          </w:p>
        </w:tc>
      </w:tr>
      <w:tr w:rsidR="00105671" w:rsidTr="00CA4F88">
        <w:tc>
          <w:tcPr>
            <w:tcW w:w="5045" w:type="dxa"/>
          </w:tcPr>
          <w:p w:rsidR="00105671" w:rsidRPr="00CA4F88" w:rsidRDefault="00CA4F88" w:rsidP="00CA4F88">
            <w:pPr>
              <w:rPr>
                <w:b/>
              </w:rPr>
            </w:pPr>
            <w:r w:rsidRPr="00CA4F88">
              <w:rPr>
                <w:b/>
              </w:rPr>
              <w:t xml:space="preserve">Presentatie </w:t>
            </w:r>
            <w:proofErr w:type="spellStart"/>
            <w:r w:rsidR="00A513FC" w:rsidRPr="00CA4F88">
              <w:rPr>
                <w:b/>
              </w:rPr>
              <w:t>Layouts</w:t>
            </w:r>
            <w:proofErr w:type="spellEnd"/>
          </w:p>
        </w:tc>
        <w:tc>
          <w:tcPr>
            <w:tcW w:w="1559" w:type="dxa"/>
          </w:tcPr>
          <w:p w:rsidR="00105671" w:rsidRDefault="00105671" w:rsidP="00105671">
            <w:r>
              <w:t>10 Minuten</w:t>
            </w:r>
          </w:p>
        </w:tc>
        <w:tc>
          <w:tcPr>
            <w:tcW w:w="2974" w:type="dxa"/>
          </w:tcPr>
          <w:p w:rsidR="00105671" w:rsidRDefault="00105671" w:rsidP="00105671">
            <w:r>
              <w:t>Projectgroep 2</w:t>
            </w:r>
          </w:p>
        </w:tc>
      </w:tr>
      <w:tr w:rsidR="00105671" w:rsidTr="00CA4F88">
        <w:tc>
          <w:tcPr>
            <w:tcW w:w="5045" w:type="dxa"/>
          </w:tcPr>
          <w:p w:rsidR="00105671" w:rsidRDefault="00105671" w:rsidP="00105671">
            <w:r>
              <w:t>Feedback op presentaties</w:t>
            </w:r>
          </w:p>
        </w:tc>
        <w:tc>
          <w:tcPr>
            <w:tcW w:w="1559" w:type="dxa"/>
          </w:tcPr>
          <w:p w:rsidR="00105671" w:rsidRDefault="00105671" w:rsidP="00105671">
            <w:r>
              <w:t>10 Minuten</w:t>
            </w:r>
          </w:p>
        </w:tc>
        <w:tc>
          <w:tcPr>
            <w:tcW w:w="2974" w:type="dxa"/>
          </w:tcPr>
          <w:p w:rsidR="00105671" w:rsidRDefault="00105671" w:rsidP="00105671">
            <w:r>
              <w:t>Allen</w:t>
            </w:r>
          </w:p>
        </w:tc>
      </w:tr>
      <w:tr w:rsidR="00105671" w:rsidTr="00CA4F88">
        <w:tc>
          <w:tcPr>
            <w:tcW w:w="5045" w:type="dxa"/>
          </w:tcPr>
          <w:p w:rsidR="00105671" w:rsidRDefault="00105671" w:rsidP="00105671">
            <w:r>
              <w:t>Zelfstandig trainen</w:t>
            </w:r>
          </w:p>
        </w:tc>
        <w:tc>
          <w:tcPr>
            <w:tcW w:w="1559" w:type="dxa"/>
          </w:tcPr>
          <w:p w:rsidR="00105671" w:rsidRDefault="00105671" w:rsidP="00105671">
            <w:r>
              <w:t>100 Minuten</w:t>
            </w:r>
          </w:p>
        </w:tc>
        <w:tc>
          <w:tcPr>
            <w:tcW w:w="2974" w:type="dxa"/>
          </w:tcPr>
          <w:p w:rsidR="00105671" w:rsidRDefault="00105671" w:rsidP="00105671">
            <w:r>
              <w:t>Allen</w:t>
            </w:r>
          </w:p>
        </w:tc>
      </w:tr>
      <w:tr w:rsidR="00105671" w:rsidTr="00CA4F88">
        <w:tc>
          <w:tcPr>
            <w:tcW w:w="5045" w:type="dxa"/>
          </w:tcPr>
          <w:p w:rsidR="00105671" w:rsidRDefault="00105671" w:rsidP="00105671">
            <w:r>
              <w:t>Afsluiting / Stellen van vragen</w:t>
            </w:r>
          </w:p>
        </w:tc>
        <w:tc>
          <w:tcPr>
            <w:tcW w:w="1559" w:type="dxa"/>
          </w:tcPr>
          <w:p w:rsidR="00105671" w:rsidRDefault="00105671" w:rsidP="00105671">
            <w:r>
              <w:t>10 Minuten</w:t>
            </w:r>
          </w:p>
        </w:tc>
        <w:tc>
          <w:tcPr>
            <w:tcW w:w="2974" w:type="dxa"/>
          </w:tcPr>
          <w:p w:rsidR="00105671" w:rsidRDefault="00105671" w:rsidP="00105671">
            <w:r>
              <w:t>Allen</w:t>
            </w:r>
          </w:p>
        </w:tc>
      </w:tr>
      <w:tr w:rsidR="00105671" w:rsidTr="00CA4F88">
        <w:tc>
          <w:tcPr>
            <w:tcW w:w="5045" w:type="dxa"/>
            <w:shd w:val="clear" w:color="auto" w:fill="FDC8CB" w:themeFill="accent1" w:themeFillTint="33"/>
          </w:tcPr>
          <w:p w:rsidR="00105671" w:rsidRPr="00105671" w:rsidRDefault="00105671" w:rsidP="00105671">
            <w:pPr>
              <w:rPr>
                <w:b/>
              </w:rPr>
            </w:pPr>
            <w:r w:rsidRPr="00105671">
              <w:rPr>
                <w:b/>
              </w:rPr>
              <w:t>Dag 4</w:t>
            </w:r>
          </w:p>
        </w:tc>
        <w:tc>
          <w:tcPr>
            <w:tcW w:w="1559" w:type="dxa"/>
            <w:shd w:val="clear" w:color="auto" w:fill="FDC8CB" w:themeFill="accent1" w:themeFillTint="33"/>
          </w:tcPr>
          <w:p w:rsidR="00105671" w:rsidRDefault="00105671" w:rsidP="00105671"/>
        </w:tc>
        <w:tc>
          <w:tcPr>
            <w:tcW w:w="2974" w:type="dxa"/>
            <w:shd w:val="clear" w:color="auto" w:fill="FDC8CB" w:themeFill="accent1" w:themeFillTint="33"/>
          </w:tcPr>
          <w:p w:rsidR="00105671" w:rsidRDefault="00105671" w:rsidP="00105671"/>
        </w:tc>
      </w:tr>
      <w:tr w:rsidR="00105671" w:rsidTr="00CA4F88">
        <w:tc>
          <w:tcPr>
            <w:tcW w:w="5045" w:type="dxa"/>
          </w:tcPr>
          <w:p w:rsidR="00105671" w:rsidRDefault="00105671" w:rsidP="00105671">
            <w:r>
              <w:t>Opstart en vragen</w:t>
            </w:r>
          </w:p>
        </w:tc>
        <w:tc>
          <w:tcPr>
            <w:tcW w:w="1559" w:type="dxa"/>
          </w:tcPr>
          <w:p w:rsidR="00105671" w:rsidRDefault="00105671" w:rsidP="00105671">
            <w:r>
              <w:t>15 Minuten</w:t>
            </w:r>
          </w:p>
        </w:tc>
        <w:tc>
          <w:tcPr>
            <w:tcW w:w="2974" w:type="dxa"/>
          </w:tcPr>
          <w:p w:rsidR="00105671" w:rsidRDefault="00105671" w:rsidP="00105671"/>
        </w:tc>
      </w:tr>
      <w:tr w:rsidR="00105671" w:rsidTr="00CA4F88">
        <w:tc>
          <w:tcPr>
            <w:tcW w:w="5045" w:type="dxa"/>
          </w:tcPr>
          <w:p w:rsidR="00105671" w:rsidRPr="00CA4F88" w:rsidRDefault="00CA4F88" w:rsidP="00CA4F88">
            <w:pPr>
              <w:rPr>
                <w:b/>
              </w:rPr>
            </w:pPr>
            <w:r w:rsidRPr="00CA4F88">
              <w:rPr>
                <w:b/>
              </w:rPr>
              <w:t xml:space="preserve">Presentatie </w:t>
            </w:r>
            <w:proofErr w:type="spellStart"/>
            <w:r w:rsidR="00A513FC" w:rsidRPr="00CA4F88">
              <w:rPr>
                <w:b/>
              </w:rPr>
              <w:t>Emulation</w:t>
            </w:r>
            <w:proofErr w:type="spellEnd"/>
            <w:r w:rsidR="00A513FC" w:rsidRPr="00CA4F88">
              <w:rPr>
                <w:b/>
              </w:rPr>
              <w:t xml:space="preserve"> </w:t>
            </w:r>
            <w:proofErr w:type="spellStart"/>
            <w:r w:rsidR="00A513FC" w:rsidRPr="00CA4F88">
              <w:rPr>
                <w:b/>
              </w:rPr>
              <w:t>and</w:t>
            </w:r>
            <w:proofErr w:type="spellEnd"/>
            <w:r w:rsidR="00A513FC" w:rsidRPr="00CA4F88">
              <w:rPr>
                <w:b/>
              </w:rPr>
              <w:t xml:space="preserve"> Deployment </w:t>
            </w:r>
          </w:p>
        </w:tc>
        <w:tc>
          <w:tcPr>
            <w:tcW w:w="1559" w:type="dxa"/>
          </w:tcPr>
          <w:p w:rsidR="00105671" w:rsidRDefault="00105671" w:rsidP="00105671">
            <w:r>
              <w:t>10 minuten</w:t>
            </w:r>
          </w:p>
        </w:tc>
        <w:tc>
          <w:tcPr>
            <w:tcW w:w="2974" w:type="dxa"/>
          </w:tcPr>
          <w:p w:rsidR="00105671" w:rsidRDefault="00105671" w:rsidP="00105671">
            <w:r>
              <w:t>Projectgroep 3</w:t>
            </w:r>
          </w:p>
        </w:tc>
      </w:tr>
      <w:tr w:rsidR="00105671" w:rsidTr="00CA4F88">
        <w:tc>
          <w:tcPr>
            <w:tcW w:w="5045" w:type="dxa"/>
          </w:tcPr>
          <w:p w:rsidR="00105671" w:rsidRPr="00CA4F88" w:rsidRDefault="00CA4F88" w:rsidP="00CA4F88">
            <w:pPr>
              <w:rPr>
                <w:b/>
              </w:rPr>
            </w:pPr>
            <w:r w:rsidRPr="00CA4F88">
              <w:rPr>
                <w:b/>
              </w:rPr>
              <w:t xml:space="preserve">Presentatie </w:t>
            </w:r>
            <w:proofErr w:type="spellStart"/>
            <w:r w:rsidR="00105671" w:rsidRPr="00CA4F88">
              <w:rPr>
                <w:b/>
              </w:rPr>
              <w:t>Recourses</w:t>
            </w:r>
            <w:proofErr w:type="spellEnd"/>
            <w:r w:rsidR="00105671" w:rsidRPr="00CA4F88">
              <w:rPr>
                <w:b/>
              </w:rPr>
              <w:t xml:space="preserve"> en Styles</w:t>
            </w:r>
          </w:p>
        </w:tc>
        <w:tc>
          <w:tcPr>
            <w:tcW w:w="1559" w:type="dxa"/>
          </w:tcPr>
          <w:p w:rsidR="00105671" w:rsidRDefault="00105671" w:rsidP="00105671">
            <w:r>
              <w:t>10 minuten</w:t>
            </w:r>
          </w:p>
        </w:tc>
        <w:tc>
          <w:tcPr>
            <w:tcW w:w="2974" w:type="dxa"/>
          </w:tcPr>
          <w:p w:rsidR="00105671" w:rsidRDefault="00105671" w:rsidP="00105671">
            <w:r>
              <w:t>Projectgroep 4</w:t>
            </w:r>
          </w:p>
        </w:tc>
      </w:tr>
      <w:tr w:rsidR="00105671" w:rsidTr="00CA4F88">
        <w:tc>
          <w:tcPr>
            <w:tcW w:w="5045" w:type="dxa"/>
          </w:tcPr>
          <w:p w:rsidR="00105671" w:rsidRDefault="00105671" w:rsidP="00105671">
            <w:r>
              <w:t>Feedback op presentaties</w:t>
            </w:r>
          </w:p>
        </w:tc>
        <w:tc>
          <w:tcPr>
            <w:tcW w:w="1559" w:type="dxa"/>
          </w:tcPr>
          <w:p w:rsidR="00105671" w:rsidRDefault="00105671" w:rsidP="00105671">
            <w:r>
              <w:t>10 Minuten</w:t>
            </w:r>
          </w:p>
        </w:tc>
        <w:tc>
          <w:tcPr>
            <w:tcW w:w="2974" w:type="dxa"/>
          </w:tcPr>
          <w:p w:rsidR="00105671" w:rsidRDefault="00105671" w:rsidP="00105671">
            <w:r>
              <w:t>Allen</w:t>
            </w:r>
          </w:p>
        </w:tc>
      </w:tr>
      <w:tr w:rsidR="00105671" w:rsidTr="00CA4F88">
        <w:tc>
          <w:tcPr>
            <w:tcW w:w="5045" w:type="dxa"/>
          </w:tcPr>
          <w:p w:rsidR="00105671" w:rsidRDefault="00105671" w:rsidP="00105671">
            <w:r>
              <w:t>Zelfstandig trainen</w:t>
            </w:r>
          </w:p>
        </w:tc>
        <w:tc>
          <w:tcPr>
            <w:tcW w:w="1559" w:type="dxa"/>
          </w:tcPr>
          <w:p w:rsidR="00105671" w:rsidRDefault="00105671" w:rsidP="00105671">
            <w:r>
              <w:t>100 Minuten</w:t>
            </w:r>
          </w:p>
        </w:tc>
        <w:tc>
          <w:tcPr>
            <w:tcW w:w="2974" w:type="dxa"/>
          </w:tcPr>
          <w:p w:rsidR="00105671" w:rsidRDefault="00105671" w:rsidP="00105671">
            <w:r>
              <w:t>Allen</w:t>
            </w:r>
          </w:p>
        </w:tc>
      </w:tr>
      <w:tr w:rsidR="00105671" w:rsidTr="00CA4F88">
        <w:tc>
          <w:tcPr>
            <w:tcW w:w="5045" w:type="dxa"/>
          </w:tcPr>
          <w:p w:rsidR="00105671" w:rsidRDefault="00105671" w:rsidP="00105671">
            <w:r>
              <w:t>Afsluiting / Stellen van vragen</w:t>
            </w:r>
          </w:p>
        </w:tc>
        <w:tc>
          <w:tcPr>
            <w:tcW w:w="1559" w:type="dxa"/>
          </w:tcPr>
          <w:p w:rsidR="00105671" w:rsidRDefault="00105671" w:rsidP="00105671">
            <w:r>
              <w:t>10 Minuten</w:t>
            </w:r>
          </w:p>
        </w:tc>
        <w:tc>
          <w:tcPr>
            <w:tcW w:w="2974" w:type="dxa"/>
          </w:tcPr>
          <w:p w:rsidR="00105671" w:rsidRDefault="00105671" w:rsidP="00105671">
            <w:r>
              <w:t>Allen</w:t>
            </w:r>
          </w:p>
        </w:tc>
      </w:tr>
      <w:tr w:rsidR="00105671" w:rsidTr="00CA4F88">
        <w:tc>
          <w:tcPr>
            <w:tcW w:w="5045" w:type="dxa"/>
            <w:shd w:val="clear" w:color="auto" w:fill="FDC8CB" w:themeFill="accent1" w:themeFillTint="33"/>
          </w:tcPr>
          <w:p w:rsidR="00105671" w:rsidRPr="00105671" w:rsidRDefault="00105671" w:rsidP="00105671">
            <w:pPr>
              <w:rPr>
                <w:b/>
              </w:rPr>
            </w:pPr>
            <w:r w:rsidRPr="00105671">
              <w:rPr>
                <w:b/>
              </w:rPr>
              <w:t>Dag 5</w:t>
            </w:r>
          </w:p>
        </w:tc>
        <w:tc>
          <w:tcPr>
            <w:tcW w:w="1559" w:type="dxa"/>
            <w:shd w:val="clear" w:color="auto" w:fill="FDC8CB" w:themeFill="accent1" w:themeFillTint="33"/>
          </w:tcPr>
          <w:p w:rsidR="00105671" w:rsidRDefault="00105671" w:rsidP="00105671"/>
        </w:tc>
        <w:tc>
          <w:tcPr>
            <w:tcW w:w="2974" w:type="dxa"/>
            <w:shd w:val="clear" w:color="auto" w:fill="FDC8CB" w:themeFill="accent1" w:themeFillTint="33"/>
          </w:tcPr>
          <w:p w:rsidR="00105671" w:rsidRDefault="00105671" w:rsidP="00105671"/>
        </w:tc>
      </w:tr>
      <w:tr w:rsidR="00105671" w:rsidTr="00CA4F88">
        <w:tc>
          <w:tcPr>
            <w:tcW w:w="5045" w:type="dxa"/>
          </w:tcPr>
          <w:p w:rsidR="00105671" w:rsidRDefault="00105671" w:rsidP="00105671">
            <w:r>
              <w:t>Opstart en vragen</w:t>
            </w:r>
          </w:p>
        </w:tc>
        <w:tc>
          <w:tcPr>
            <w:tcW w:w="1559" w:type="dxa"/>
          </w:tcPr>
          <w:p w:rsidR="00105671" w:rsidRDefault="00105671" w:rsidP="00105671">
            <w:r>
              <w:t>15 Minuten</w:t>
            </w:r>
          </w:p>
        </w:tc>
        <w:tc>
          <w:tcPr>
            <w:tcW w:w="2974" w:type="dxa"/>
          </w:tcPr>
          <w:p w:rsidR="00105671" w:rsidRDefault="00105671" w:rsidP="00105671"/>
        </w:tc>
      </w:tr>
      <w:tr w:rsidR="00105671" w:rsidTr="00CA4F88">
        <w:tc>
          <w:tcPr>
            <w:tcW w:w="5045" w:type="dxa"/>
          </w:tcPr>
          <w:p w:rsidR="00105671" w:rsidRPr="00CA4F88" w:rsidRDefault="00CA4F88" w:rsidP="00CA4F88">
            <w:pPr>
              <w:rPr>
                <w:b/>
              </w:rPr>
            </w:pPr>
            <w:r w:rsidRPr="00CA4F88">
              <w:rPr>
                <w:b/>
              </w:rPr>
              <w:t xml:space="preserve">Presentatie </w:t>
            </w:r>
            <w:r w:rsidR="00A513FC" w:rsidRPr="00CA4F88">
              <w:rPr>
                <w:b/>
              </w:rPr>
              <w:t xml:space="preserve">Listviews </w:t>
            </w:r>
            <w:proofErr w:type="spellStart"/>
            <w:r w:rsidR="00A513FC" w:rsidRPr="00CA4F88">
              <w:rPr>
                <w:b/>
              </w:rPr>
              <w:t>and</w:t>
            </w:r>
            <w:proofErr w:type="spellEnd"/>
            <w:r w:rsidR="00A513FC" w:rsidRPr="00CA4F88">
              <w:rPr>
                <w:b/>
              </w:rPr>
              <w:t xml:space="preserve"> </w:t>
            </w:r>
            <w:proofErr w:type="spellStart"/>
            <w:r w:rsidR="00A513FC" w:rsidRPr="00CA4F88">
              <w:rPr>
                <w:b/>
              </w:rPr>
              <w:t>Lazy</w:t>
            </w:r>
            <w:proofErr w:type="spellEnd"/>
            <w:r w:rsidR="00A513FC" w:rsidRPr="00CA4F88">
              <w:rPr>
                <w:b/>
              </w:rPr>
              <w:t xml:space="preserve"> </w:t>
            </w:r>
            <w:proofErr w:type="spellStart"/>
            <w:r w:rsidR="00A513FC" w:rsidRPr="00CA4F88">
              <w:rPr>
                <w:b/>
              </w:rPr>
              <w:t>Loading</w:t>
            </w:r>
            <w:proofErr w:type="spellEnd"/>
          </w:p>
        </w:tc>
        <w:tc>
          <w:tcPr>
            <w:tcW w:w="1559" w:type="dxa"/>
          </w:tcPr>
          <w:p w:rsidR="00105671" w:rsidRDefault="00105671" w:rsidP="00105671">
            <w:r>
              <w:t>10 minuten</w:t>
            </w:r>
          </w:p>
        </w:tc>
        <w:tc>
          <w:tcPr>
            <w:tcW w:w="2974" w:type="dxa"/>
          </w:tcPr>
          <w:p w:rsidR="00105671" w:rsidRDefault="00105671" w:rsidP="00105671">
            <w:r>
              <w:t>Projectgroep 5</w:t>
            </w:r>
          </w:p>
        </w:tc>
      </w:tr>
      <w:tr w:rsidR="00105671" w:rsidTr="00CA4F88">
        <w:tc>
          <w:tcPr>
            <w:tcW w:w="5045" w:type="dxa"/>
          </w:tcPr>
          <w:p w:rsidR="00105671" w:rsidRPr="00CA4F88" w:rsidRDefault="00CA4F88" w:rsidP="00CA4F88">
            <w:pPr>
              <w:rPr>
                <w:b/>
              </w:rPr>
            </w:pPr>
            <w:r w:rsidRPr="00CA4F88">
              <w:rPr>
                <w:b/>
              </w:rPr>
              <w:t xml:space="preserve">Presentatie </w:t>
            </w:r>
            <w:proofErr w:type="spellStart"/>
            <w:r w:rsidR="00A513FC" w:rsidRPr="00CA4F88">
              <w:rPr>
                <w:b/>
              </w:rPr>
              <w:t>Databindings</w:t>
            </w:r>
            <w:proofErr w:type="spellEnd"/>
          </w:p>
        </w:tc>
        <w:tc>
          <w:tcPr>
            <w:tcW w:w="1559" w:type="dxa"/>
          </w:tcPr>
          <w:p w:rsidR="00105671" w:rsidRDefault="00105671" w:rsidP="00105671">
            <w:r>
              <w:t>10 minuten</w:t>
            </w:r>
          </w:p>
        </w:tc>
        <w:tc>
          <w:tcPr>
            <w:tcW w:w="2974" w:type="dxa"/>
          </w:tcPr>
          <w:p w:rsidR="00105671" w:rsidRDefault="00105671" w:rsidP="00105671">
            <w:r>
              <w:t>Projectgroep 6</w:t>
            </w:r>
          </w:p>
        </w:tc>
      </w:tr>
      <w:tr w:rsidR="00105671" w:rsidTr="00CA4F88">
        <w:tc>
          <w:tcPr>
            <w:tcW w:w="5045" w:type="dxa"/>
          </w:tcPr>
          <w:p w:rsidR="00105671" w:rsidRDefault="00105671" w:rsidP="00105671">
            <w:r>
              <w:t>Feedback op presentaties</w:t>
            </w:r>
          </w:p>
        </w:tc>
        <w:tc>
          <w:tcPr>
            <w:tcW w:w="1559" w:type="dxa"/>
          </w:tcPr>
          <w:p w:rsidR="00105671" w:rsidRDefault="00105671" w:rsidP="00105671">
            <w:r>
              <w:t>10 Minuten</w:t>
            </w:r>
          </w:p>
        </w:tc>
        <w:tc>
          <w:tcPr>
            <w:tcW w:w="2974" w:type="dxa"/>
          </w:tcPr>
          <w:p w:rsidR="00105671" w:rsidRDefault="00105671" w:rsidP="00105671">
            <w:r>
              <w:t>Allen</w:t>
            </w:r>
          </w:p>
        </w:tc>
      </w:tr>
      <w:tr w:rsidR="00105671" w:rsidTr="00CA4F88">
        <w:tc>
          <w:tcPr>
            <w:tcW w:w="5045" w:type="dxa"/>
          </w:tcPr>
          <w:p w:rsidR="00105671" w:rsidRDefault="00105671" w:rsidP="00105671">
            <w:r>
              <w:t>Zelfstandig trainen</w:t>
            </w:r>
          </w:p>
        </w:tc>
        <w:tc>
          <w:tcPr>
            <w:tcW w:w="1559" w:type="dxa"/>
          </w:tcPr>
          <w:p w:rsidR="00105671" w:rsidRDefault="00105671" w:rsidP="00105671">
            <w:r>
              <w:t>100 Minuten</w:t>
            </w:r>
          </w:p>
        </w:tc>
        <w:tc>
          <w:tcPr>
            <w:tcW w:w="2974" w:type="dxa"/>
          </w:tcPr>
          <w:p w:rsidR="00105671" w:rsidRDefault="00105671" w:rsidP="00105671">
            <w:r>
              <w:t>Allen</w:t>
            </w:r>
          </w:p>
        </w:tc>
      </w:tr>
      <w:tr w:rsidR="00105671" w:rsidTr="00CA4F88">
        <w:tc>
          <w:tcPr>
            <w:tcW w:w="5045" w:type="dxa"/>
          </w:tcPr>
          <w:p w:rsidR="00105671" w:rsidRDefault="00105671" w:rsidP="00105671">
            <w:r>
              <w:t>Afsluiting / Stellen van vragen</w:t>
            </w:r>
          </w:p>
        </w:tc>
        <w:tc>
          <w:tcPr>
            <w:tcW w:w="1559" w:type="dxa"/>
          </w:tcPr>
          <w:p w:rsidR="00105671" w:rsidRDefault="00105671" w:rsidP="00105671">
            <w:r>
              <w:t>10 Minuten</w:t>
            </w:r>
          </w:p>
        </w:tc>
        <w:tc>
          <w:tcPr>
            <w:tcW w:w="2974" w:type="dxa"/>
          </w:tcPr>
          <w:p w:rsidR="00105671" w:rsidRDefault="00105671" w:rsidP="00105671">
            <w:r>
              <w:t>Allen</w:t>
            </w:r>
          </w:p>
        </w:tc>
      </w:tr>
      <w:tr w:rsidR="00105671" w:rsidTr="00CA4F88">
        <w:tc>
          <w:tcPr>
            <w:tcW w:w="5045" w:type="dxa"/>
            <w:shd w:val="clear" w:color="auto" w:fill="FDC8CB" w:themeFill="accent1" w:themeFillTint="33"/>
          </w:tcPr>
          <w:p w:rsidR="00105671" w:rsidRPr="00105671" w:rsidRDefault="00105671" w:rsidP="00105671">
            <w:pPr>
              <w:rPr>
                <w:b/>
              </w:rPr>
            </w:pPr>
            <w:r w:rsidRPr="00105671">
              <w:rPr>
                <w:b/>
              </w:rPr>
              <w:t>Dag 6</w:t>
            </w:r>
          </w:p>
        </w:tc>
        <w:tc>
          <w:tcPr>
            <w:tcW w:w="1559" w:type="dxa"/>
            <w:shd w:val="clear" w:color="auto" w:fill="FDC8CB" w:themeFill="accent1" w:themeFillTint="33"/>
          </w:tcPr>
          <w:p w:rsidR="00105671" w:rsidRDefault="00105671" w:rsidP="00105671"/>
        </w:tc>
        <w:tc>
          <w:tcPr>
            <w:tcW w:w="2974" w:type="dxa"/>
            <w:shd w:val="clear" w:color="auto" w:fill="FDC8CB" w:themeFill="accent1" w:themeFillTint="33"/>
          </w:tcPr>
          <w:p w:rsidR="00105671" w:rsidRDefault="00105671" w:rsidP="00105671"/>
        </w:tc>
      </w:tr>
      <w:tr w:rsidR="00105671" w:rsidTr="00CA4F88">
        <w:tc>
          <w:tcPr>
            <w:tcW w:w="5045" w:type="dxa"/>
          </w:tcPr>
          <w:p w:rsidR="00105671" w:rsidRDefault="00105671" w:rsidP="00105671">
            <w:r>
              <w:t>Opstart en vragen</w:t>
            </w:r>
          </w:p>
        </w:tc>
        <w:tc>
          <w:tcPr>
            <w:tcW w:w="1559" w:type="dxa"/>
          </w:tcPr>
          <w:p w:rsidR="00105671" w:rsidRDefault="00105671" w:rsidP="00A15937">
            <w:r>
              <w:t>1</w:t>
            </w:r>
            <w:r w:rsidR="00A15937">
              <w:t>0</w:t>
            </w:r>
            <w:r>
              <w:t xml:space="preserve"> Minuten</w:t>
            </w:r>
          </w:p>
        </w:tc>
        <w:tc>
          <w:tcPr>
            <w:tcW w:w="2974" w:type="dxa"/>
          </w:tcPr>
          <w:p w:rsidR="00105671" w:rsidRDefault="00A15937" w:rsidP="00105671">
            <w:r>
              <w:t>Docenten</w:t>
            </w:r>
          </w:p>
        </w:tc>
      </w:tr>
      <w:tr w:rsidR="00105671" w:rsidTr="00CA4F88">
        <w:tc>
          <w:tcPr>
            <w:tcW w:w="5045" w:type="dxa"/>
          </w:tcPr>
          <w:p w:rsidR="00105671" w:rsidRDefault="00105671" w:rsidP="00105671">
            <w:r>
              <w:t>Uitvoeren van workshops van elkaar</w:t>
            </w:r>
          </w:p>
          <w:p w:rsidR="00A15937" w:rsidRDefault="00A15937" w:rsidP="00A15937">
            <w:pPr>
              <w:pStyle w:val="Lijstalinea"/>
              <w:numPr>
                <w:ilvl w:val="0"/>
                <w:numId w:val="29"/>
              </w:numPr>
            </w:pPr>
            <w:r>
              <w:t>Ieder groepslid beoordeeld als opdrachtgever het voor hem gemaakte product</w:t>
            </w:r>
          </w:p>
          <w:p w:rsidR="00A15937" w:rsidRDefault="00A15937" w:rsidP="00A15937">
            <w:pPr>
              <w:pStyle w:val="Lijstalinea"/>
              <w:numPr>
                <w:ilvl w:val="0"/>
                <w:numId w:val="29"/>
              </w:numPr>
            </w:pPr>
            <w:r>
              <w:t>Spelling, Gebruik van screenshots, onduidelijkheden, opmaak</w:t>
            </w:r>
          </w:p>
          <w:p w:rsidR="00A15937" w:rsidRDefault="00A15937" w:rsidP="00A15937">
            <w:pPr>
              <w:pStyle w:val="Lijstalinea"/>
              <w:numPr>
                <w:ilvl w:val="0"/>
                <w:numId w:val="29"/>
              </w:numPr>
            </w:pPr>
            <w:r>
              <w:t>Compleetheid</w:t>
            </w:r>
          </w:p>
          <w:p w:rsidR="00A15937" w:rsidRDefault="00A15937" w:rsidP="00A15937">
            <w:pPr>
              <w:pStyle w:val="Lijstalinea"/>
              <w:numPr>
                <w:ilvl w:val="0"/>
                <w:numId w:val="29"/>
              </w:numPr>
            </w:pPr>
            <w:r>
              <w:t>Uitvoerbaarheid</w:t>
            </w:r>
          </w:p>
        </w:tc>
        <w:tc>
          <w:tcPr>
            <w:tcW w:w="1559" w:type="dxa"/>
          </w:tcPr>
          <w:p w:rsidR="00105671" w:rsidRDefault="00105671" w:rsidP="00A15937">
            <w:r>
              <w:t>1</w:t>
            </w:r>
            <w:r w:rsidR="00A15937">
              <w:t>10 Minuten</w:t>
            </w:r>
          </w:p>
        </w:tc>
        <w:tc>
          <w:tcPr>
            <w:tcW w:w="2974" w:type="dxa"/>
          </w:tcPr>
          <w:p w:rsidR="00105671" w:rsidRDefault="00A15937" w:rsidP="00105671">
            <w:r>
              <w:t>Allen</w:t>
            </w:r>
          </w:p>
        </w:tc>
      </w:tr>
      <w:tr w:rsidR="00105671" w:rsidTr="00CA4F88">
        <w:tc>
          <w:tcPr>
            <w:tcW w:w="5045" w:type="dxa"/>
          </w:tcPr>
          <w:p w:rsidR="00105671" w:rsidRDefault="00105671" w:rsidP="00105671">
            <w:r>
              <w:t>Reflectie schrijven</w:t>
            </w:r>
          </w:p>
          <w:p w:rsidR="00105671" w:rsidRDefault="00105671" w:rsidP="00105671">
            <w:pPr>
              <w:pStyle w:val="Lijstalinea"/>
              <w:numPr>
                <w:ilvl w:val="0"/>
                <w:numId w:val="30"/>
              </w:numPr>
            </w:pPr>
            <w:r>
              <w:t>Voor jezelf</w:t>
            </w:r>
          </w:p>
          <w:p w:rsidR="00105671" w:rsidRDefault="00105671" w:rsidP="00105671">
            <w:pPr>
              <w:pStyle w:val="Lijstalinea"/>
              <w:numPr>
                <w:ilvl w:val="0"/>
                <w:numId w:val="30"/>
              </w:numPr>
            </w:pPr>
            <w:r>
              <w:t>M.b.t. het onderwerp</w:t>
            </w:r>
          </w:p>
          <w:p w:rsidR="00105671" w:rsidRDefault="00105671" w:rsidP="00105671">
            <w:pPr>
              <w:pStyle w:val="Lijstalinea"/>
              <w:numPr>
                <w:ilvl w:val="0"/>
                <w:numId w:val="30"/>
              </w:numPr>
            </w:pPr>
            <w:r>
              <w:t>Voor iedere groepsgenoot (sterke punten, zwakke punten)"</w:t>
            </w:r>
          </w:p>
        </w:tc>
        <w:tc>
          <w:tcPr>
            <w:tcW w:w="1559" w:type="dxa"/>
          </w:tcPr>
          <w:p w:rsidR="00105671" w:rsidRDefault="00A15937" w:rsidP="00105671">
            <w:r>
              <w:t>30 Minuten</w:t>
            </w:r>
          </w:p>
        </w:tc>
        <w:tc>
          <w:tcPr>
            <w:tcW w:w="2974" w:type="dxa"/>
          </w:tcPr>
          <w:p w:rsidR="00105671" w:rsidRDefault="00A15937" w:rsidP="00105671">
            <w:r>
              <w:t>Allen</w:t>
            </w:r>
          </w:p>
        </w:tc>
      </w:tr>
      <w:tr w:rsidR="00A15937" w:rsidTr="00CA4F88">
        <w:tc>
          <w:tcPr>
            <w:tcW w:w="5045" w:type="dxa"/>
          </w:tcPr>
          <w:p w:rsidR="00A15937" w:rsidRDefault="00A15937" w:rsidP="00105671">
            <w:r>
              <w:t>Terugkoppelen Resultaten</w:t>
            </w:r>
          </w:p>
        </w:tc>
        <w:tc>
          <w:tcPr>
            <w:tcW w:w="1559" w:type="dxa"/>
          </w:tcPr>
          <w:p w:rsidR="00A15937" w:rsidRDefault="00A15937" w:rsidP="00105671">
            <w:r>
              <w:t>30 Minuten</w:t>
            </w:r>
          </w:p>
        </w:tc>
        <w:tc>
          <w:tcPr>
            <w:tcW w:w="2974" w:type="dxa"/>
          </w:tcPr>
          <w:p w:rsidR="00A15937" w:rsidRDefault="00A15937" w:rsidP="00105671">
            <w:r>
              <w:t>Allen</w:t>
            </w:r>
          </w:p>
        </w:tc>
      </w:tr>
    </w:tbl>
    <w:p w:rsidR="00190D6A" w:rsidRDefault="00190D6A" w:rsidP="00190D6A"/>
    <w:p w:rsidR="00AD7888" w:rsidRDefault="00190D6A" w:rsidP="00390D30">
      <w:pPr>
        <w:pStyle w:val="Kop1"/>
        <w:numPr>
          <w:ilvl w:val="0"/>
          <w:numId w:val="0"/>
        </w:numPr>
        <w:ind w:left="1418" w:hanging="1418"/>
      </w:pPr>
      <w:r>
        <w:t>Bijlage 2</w:t>
      </w:r>
    </w:p>
    <w:p w:rsidR="00391E8A" w:rsidRPr="00391E8A" w:rsidRDefault="00391E8A" w:rsidP="00391E8A">
      <w:pPr>
        <w:pStyle w:val="Kop1"/>
        <w:rPr>
          <w:rStyle w:val="RCRood"/>
        </w:rPr>
      </w:pPr>
      <w:r w:rsidRPr="00391E8A">
        <w:rPr>
          <w:rStyle w:val="RCRood"/>
        </w:rPr>
        <w:t>Groepen</w:t>
      </w:r>
    </w:p>
    <w:p w:rsidR="00391E8A" w:rsidRDefault="00391E8A" w:rsidP="00391E8A"/>
    <w:p w:rsidR="00391E8A" w:rsidRDefault="00391E8A" w:rsidP="00391E8A">
      <w:r>
        <w:t xml:space="preserve">De groep wordt opgedeeld in 6 projectgroepen waarbij iedere project groep de focus legt op één van de onderdelen van Xamarin. </w:t>
      </w:r>
    </w:p>
    <w:p w:rsidR="00391E8A" w:rsidRDefault="00391E8A" w:rsidP="00391E8A"/>
    <w:p w:rsidR="00391E8A" w:rsidRDefault="00391E8A" w:rsidP="00391E8A">
      <w:pPr>
        <w:pStyle w:val="Lijstalinea"/>
        <w:numPr>
          <w:ilvl w:val="1"/>
          <w:numId w:val="26"/>
        </w:numPr>
      </w:pPr>
      <w:r>
        <w:t xml:space="preserve">Groep 1 </w:t>
      </w:r>
      <w:r w:rsidR="00D721D8">
        <w:t>–</w:t>
      </w:r>
      <w:r>
        <w:t xml:space="preserve"> Xamarin</w:t>
      </w:r>
      <w:r w:rsidR="00D721D8">
        <w:t xml:space="preserve"> </w:t>
      </w:r>
      <w:proofErr w:type="spellStart"/>
      <w:r w:rsidR="00D721D8">
        <w:t>and</w:t>
      </w:r>
      <w:proofErr w:type="spellEnd"/>
      <w:r>
        <w:t xml:space="preserve"> Xamarin Forms</w:t>
      </w:r>
    </w:p>
    <w:p w:rsidR="00391E8A" w:rsidRDefault="00391E8A" w:rsidP="00391E8A">
      <w:pPr>
        <w:pStyle w:val="Lijstalinea"/>
        <w:numPr>
          <w:ilvl w:val="1"/>
          <w:numId w:val="26"/>
        </w:numPr>
      </w:pPr>
      <w:r>
        <w:t xml:space="preserve">Groep 2 - </w:t>
      </w:r>
      <w:proofErr w:type="spellStart"/>
      <w:r>
        <w:t>Layouts</w:t>
      </w:r>
      <w:proofErr w:type="spellEnd"/>
    </w:p>
    <w:p w:rsidR="00391E8A" w:rsidRDefault="00391E8A" w:rsidP="00391E8A">
      <w:pPr>
        <w:pStyle w:val="Lijstalinea"/>
        <w:numPr>
          <w:ilvl w:val="1"/>
          <w:numId w:val="26"/>
        </w:numPr>
      </w:pPr>
      <w:r>
        <w:t xml:space="preserve">Groep 3 - </w:t>
      </w:r>
      <w:proofErr w:type="spellStart"/>
      <w:r>
        <w:t>Emulation</w:t>
      </w:r>
      <w:proofErr w:type="spellEnd"/>
      <w:r>
        <w:t xml:space="preserve"> </w:t>
      </w:r>
      <w:proofErr w:type="spellStart"/>
      <w:r>
        <w:t>and</w:t>
      </w:r>
      <w:proofErr w:type="spellEnd"/>
      <w:r>
        <w:t xml:space="preserve"> Deployment</w:t>
      </w:r>
    </w:p>
    <w:p w:rsidR="00391E8A" w:rsidRDefault="00391E8A" w:rsidP="00391E8A">
      <w:pPr>
        <w:pStyle w:val="Lijstalinea"/>
        <w:numPr>
          <w:ilvl w:val="1"/>
          <w:numId w:val="26"/>
        </w:numPr>
      </w:pPr>
      <w:r>
        <w:t xml:space="preserve">Groep 4 - Resources </w:t>
      </w:r>
      <w:proofErr w:type="spellStart"/>
      <w:r w:rsidR="00D721D8">
        <w:t>and</w:t>
      </w:r>
      <w:proofErr w:type="spellEnd"/>
      <w:r>
        <w:t xml:space="preserve"> Styles</w:t>
      </w:r>
    </w:p>
    <w:p w:rsidR="00391E8A" w:rsidRDefault="00391E8A" w:rsidP="00391E8A">
      <w:pPr>
        <w:pStyle w:val="Lijstalinea"/>
        <w:numPr>
          <w:ilvl w:val="1"/>
          <w:numId w:val="26"/>
        </w:numPr>
      </w:pPr>
      <w:r>
        <w:t xml:space="preserve">Groep 5 - Listviews </w:t>
      </w:r>
      <w:proofErr w:type="spellStart"/>
      <w:r>
        <w:t>and</w:t>
      </w:r>
      <w:proofErr w:type="spellEnd"/>
      <w:r>
        <w:t xml:space="preserve"> </w:t>
      </w:r>
      <w:proofErr w:type="spellStart"/>
      <w:r>
        <w:t>Lazy</w:t>
      </w:r>
      <w:proofErr w:type="spellEnd"/>
      <w:r>
        <w:t xml:space="preserve"> </w:t>
      </w:r>
      <w:proofErr w:type="spellStart"/>
      <w:r>
        <w:t>Loading</w:t>
      </w:r>
      <w:proofErr w:type="spellEnd"/>
    </w:p>
    <w:p w:rsidR="00391E8A" w:rsidRDefault="00391E8A" w:rsidP="00391E8A">
      <w:pPr>
        <w:pStyle w:val="Lijstalinea"/>
        <w:numPr>
          <w:ilvl w:val="1"/>
          <w:numId w:val="26"/>
        </w:numPr>
      </w:pPr>
      <w:r>
        <w:t>Groep 6 – Data Binding</w:t>
      </w:r>
    </w:p>
    <w:p w:rsidR="00391E8A" w:rsidRDefault="00391E8A" w:rsidP="00391E8A"/>
    <w:p w:rsidR="00391E8A" w:rsidRDefault="00391E8A" w:rsidP="00391E8A"/>
    <w:p w:rsidR="00391E8A" w:rsidRPr="00391E8A" w:rsidRDefault="00391E8A" w:rsidP="00391E8A">
      <w:pPr>
        <w:pStyle w:val="Kop1"/>
        <w:rPr>
          <w:rStyle w:val="RCRood"/>
        </w:rPr>
      </w:pPr>
      <w:r w:rsidRPr="00391E8A">
        <w:rPr>
          <w:rStyle w:val="RCRood"/>
        </w:rPr>
        <w:t>Vooronderzoek</w:t>
      </w:r>
    </w:p>
    <w:p w:rsidR="00391E8A" w:rsidRDefault="00391E8A" w:rsidP="00391E8A"/>
    <w:p w:rsidR="00391E8A" w:rsidRDefault="00391E8A" w:rsidP="00391E8A">
      <w:r>
        <w:t xml:space="preserve">Je start uiteraard eerst met het onderzoeken van Xamarin in het algemeen en het opzetten van je ontwikkelomgeving. Op basis van dit onderzoek richt je eerst je ontwikkelomgeving in.  We willen dat jullie gebruik gaan maken van GIT en ook stellen wij aanvullende eisen voor de inrichting van de ontwikkelomgeving. Meer informatie over het gebruik van GIT en de eisen welke wij stellen aan de ontwikkelomgeving kun je vinden in </w:t>
      </w:r>
      <w:r w:rsidR="00CA4F88">
        <w:t>hoofdstuk 10 en 11 van deze bijlage</w:t>
      </w:r>
      <w:r>
        <w:t xml:space="preserve">. </w:t>
      </w:r>
    </w:p>
    <w:p w:rsidR="00391E8A" w:rsidRDefault="00391E8A" w:rsidP="00391E8A"/>
    <w:p w:rsidR="00391E8A" w:rsidRDefault="00391E8A" w:rsidP="00391E8A">
      <w:r>
        <w:t>Na de inrichting ga je met je projectgroep onderzoek doen naar het onderdeel waaraan je gekoppeld bent. Voor dit onderdeel ga je samen met je groepsgenoten een workshop schrijven waarbij je de belangrijkste functionaliteiten aan bod laat komen. In de workshop werk je toe naar een door jullie bedachte applicatie. De nadruk ligt op de functionaliteiten welke voortkomen uit het onderdeel welke jullie onderzocht hebben. De kans bestaat dat je aan het eind van het project niet een volledig werkend programma hebt. Als de functionaliteiten afzonderlijk van elkaar maar wel werken want daar werk je immers naar toe vanuit de workshop welke jullie gaan schrijven.</w:t>
      </w:r>
    </w:p>
    <w:p w:rsidR="00391E8A" w:rsidRDefault="00391E8A" w:rsidP="00391E8A"/>
    <w:p w:rsidR="00391E8A" w:rsidRPr="00391E8A" w:rsidRDefault="00391E8A" w:rsidP="00391E8A">
      <w:pPr>
        <w:pStyle w:val="Kop1"/>
        <w:rPr>
          <w:rStyle w:val="RCRood"/>
          <w:color w:val="FF0000"/>
        </w:rPr>
      </w:pPr>
      <w:r w:rsidRPr="00391E8A">
        <w:rPr>
          <w:rStyle w:val="RCRood"/>
          <w:color w:val="FF0000"/>
        </w:rPr>
        <w:t xml:space="preserve">Programma van eisen </w:t>
      </w:r>
    </w:p>
    <w:p w:rsidR="00391E8A" w:rsidRDefault="00391E8A" w:rsidP="00391E8A"/>
    <w:p w:rsidR="00391E8A" w:rsidRDefault="00391E8A" w:rsidP="00391E8A">
      <w:r>
        <w:t xml:space="preserve">Samen met je projectgroep schrijf je een Programma van Eisen (PvE) waarin je kort omschrijft wat voor applicatie jullie gaan ontwikkelen Naast deze omschrijving maak je een tabel aan waarin je alle functionaliteiten beschrijft welke jullie gaan toevoegen aan de applicatie. Hierbij werk je volgens de </w:t>
      </w:r>
      <w:proofErr w:type="spellStart"/>
      <w:r>
        <w:t>MoSCoW</w:t>
      </w:r>
      <w:proofErr w:type="spellEnd"/>
      <w:r>
        <w:t xml:space="preserve"> methode. Dit PvE moet aan het begin van de tweede les klaar zijn zoals je in de planning kunt zien. Lukt het niet om deze op de eerste dag af te krijgen dan spreek je met elkaar af wie wat gaat doen buiten schooltijd. Het is essentieel dat de PvE aan het begin van de tweede dag af is anders kun je niet verder met het project.</w:t>
      </w:r>
    </w:p>
    <w:p w:rsidR="00391E8A" w:rsidRDefault="00391E8A" w:rsidP="00391E8A"/>
    <w:p w:rsidR="00391E8A" w:rsidRDefault="00CA4F88" w:rsidP="00391E8A">
      <w:r>
        <w:t>Het PvE ga je later in het project ook gebruiken om een beoordelingslijst te maken. Meer hierover kun je lezen in hoofdstuk 8. De beoordelingslijst hoeft uiteraard nog niet op dag 2 af te zijn.</w:t>
      </w:r>
    </w:p>
    <w:p w:rsidR="00391E8A" w:rsidRPr="00391E8A" w:rsidRDefault="00391E8A" w:rsidP="00391E8A">
      <w:pPr>
        <w:pStyle w:val="Kop1"/>
        <w:rPr>
          <w:rStyle w:val="RCRood"/>
        </w:rPr>
      </w:pPr>
      <w:r w:rsidRPr="00391E8A">
        <w:rPr>
          <w:rStyle w:val="RCRood"/>
        </w:rPr>
        <w:lastRenderedPageBreak/>
        <w:t>Goedkeuring PvE</w:t>
      </w:r>
    </w:p>
    <w:p w:rsidR="00391E8A" w:rsidRDefault="00391E8A" w:rsidP="00391E8A">
      <w:pPr>
        <w:pStyle w:val="Lijstalinea"/>
        <w:ind w:left="284"/>
      </w:pPr>
    </w:p>
    <w:p w:rsidR="00391E8A" w:rsidRDefault="00391E8A" w:rsidP="00391E8A">
      <w:r>
        <w:t>Het PvE welke je met je projectgroep op de eerste project dag hebt gemaakt wordt door de docenten beoordeeld. Na goedkeuring van de docenten kun je in principe al aan de slag met het bouwen van de functionaliteiten</w:t>
      </w:r>
    </w:p>
    <w:p w:rsidR="00CA4F88" w:rsidRDefault="00CA4F88" w:rsidP="00391E8A"/>
    <w:p w:rsidR="00391E8A" w:rsidRDefault="00391E8A" w:rsidP="00391E8A"/>
    <w:p w:rsidR="00391E8A" w:rsidRDefault="00391E8A" w:rsidP="00391E8A"/>
    <w:p w:rsidR="00391E8A" w:rsidRPr="00391E8A" w:rsidRDefault="00391E8A" w:rsidP="00391E8A">
      <w:pPr>
        <w:pStyle w:val="Kop1"/>
        <w:rPr>
          <w:rStyle w:val="RCRood"/>
        </w:rPr>
      </w:pPr>
      <w:r w:rsidRPr="00391E8A">
        <w:rPr>
          <w:rStyle w:val="RCRood"/>
        </w:rPr>
        <w:t>Presentatie</w:t>
      </w:r>
    </w:p>
    <w:p w:rsidR="00391E8A" w:rsidRDefault="00391E8A" w:rsidP="00391E8A"/>
    <w:p w:rsidR="00391E8A" w:rsidRDefault="00391E8A" w:rsidP="00391E8A">
      <w:r>
        <w:t>Op de planning kun je zien dat je op een bepaald moment een presentatie moet verzorgen aan de andere projectgroepen. Het doel van deze presentatie is om de overige groepen te informeren over de mogelijkheden van het door jullie onderzochte onderdeel zodat de andere groepen kunnen bepalen of ze de functionaliteiten in hun eigen applicatie willen gaan gebruiken.</w:t>
      </w:r>
    </w:p>
    <w:p w:rsidR="00391E8A" w:rsidRDefault="00391E8A" w:rsidP="00391E8A">
      <w:r>
        <w:t xml:space="preserve">Specifieke aandachtspunten m.b.t. jullie onderwerp staan vermeld </w:t>
      </w:r>
      <w:r w:rsidR="00CD4C0D">
        <w:t>in hoofdstuk 9 bij het onderwerp van jullie subgroep.</w:t>
      </w:r>
    </w:p>
    <w:p w:rsidR="00391E8A" w:rsidRDefault="00391E8A" w:rsidP="00391E8A"/>
    <w:p w:rsidR="00391E8A" w:rsidRPr="00391E8A" w:rsidRDefault="00391E8A" w:rsidP="00391E8A">
      <w:pPr>
        <w:pStyle w:val="Kop1"/>
        <w:rPr>
          <w:color w:val="FF0000"/>
        </w:rPr>
      </w:pPr>
      <w:r w:rsidRPr="00391E8A">
        <w:rPr>
          <w:color w:val="FF0000"/>
        </w:rPr>
        <w:t>Ontwikkelen</w:t>
      </w:r>
    </w:p>
    <w:p w:rsidR="00391E8A" w:rsidRDefault="00391E8A" w:rsidP="00391E8A"/>
    <w:p w:rsidR="00391E8A" w:rsidRDefault="00391E8A" w:rsidP="00391E8A">
      <w:r>
        <w:t>Gedurende het zelfstandig trainen ben je met je projectgroep bezig met het onderzoeken, ontwikkelen en schrijven van de workshop. Het is raadzaam dat je in je groep afspraken maakt over de werkzaamheden. Je gaat uiteraard niet eerst alles ontwikkelen en daarna pas een workshop schrijven maar deze taken lopen continu door elkaar heen. Maak dan ook afspraken over wie wat op welke dag doet. Zorg ervoor dat je elkaar afwisselt met betrekking tot de taken zodat iedereen ervaring opdoet met zowel het onderzoeken, ontwikkelen als schrijven van de workshop.</w:t>
      </w:r>
    </w:p>
    <w:p w:rsidR="00391E8A" w:rsidRDefault="00391E8A" w:rsidP="00391E8A"/>
    <w:p w:rsidR="00391E8A" w:rsidRDefault="00391E8A" w:rsidP="00391E8A"/>
    <w:p w:rsidR="00391E8A" w:rsidRDefault="00391E8A" w:rsidP="00391E8A"/>
    <w:p w:rsidR="00391E8A" w:rsidRPr="00391E8A" w:rsidRDefault="00391E8A" w:rsidP="00391E8A">
      <w:pPr>
        <w:pStyle w:val="Kop1"/>
        <w:rPr>
          <w:color w:val="FF0000"/>
        </w:rPr>
      </w:pPr>
      <w:r w:rsidRPr="00391E8A">
        <w:rPr>
          <w:color w:val="FF0000"/>
        </w:rPr>
        <w:t>Workshop Schrijven</w:t>
      </w:r>
    </w:p>
    <w:p w:rsidR="00391E8A" w:rsidRDefault="00391E8A" w:rsidP="00391E8A"/>
    <w:p w:rsidR="00391E8A" w:rsidRDefault="00391E8A" w:rsidP="00391E8A">
      <w:r>
        <w:t xml:space="preserve">Het gezamenlijke doel is om met alle projectgroepen samen een complete workshop te schrijven over het gebruik van Xamarin op basis van de genoemde onderdelen. Aangezien het één complete workshop moet worden is het noodzakelijk dat de groepen onderling met elkaar overleggen en ook regelmatig met elkaar afstemmen over de vorderingen en bijvoorbeeld opmaak van de workshop. </w:t>
      </w:r>
    </w:p>
    <w:p w:rsidR="003C5D59" w:rsidRDefault="003C5D59" w:rsidP="00391E8A"/>
    <w:p w:rsidR="003C5D59" w:rsidRDefault="003C5D59" w:rsidP="00391E8A">
      <w:r>
        <w:t>De workshop dient te worden geschreven voor een beginnend C# programmeur zonder enige kennis van Xamarin, Android of IOS development. Denk hierbij aan je eigen niveau aan het eind van leerjaar 1.</w:t>
      </w:r>
    </w:p>
    <w:p w:rsidR="00391E8A" w:rsidRDefault="00391E8A" w:rsidP="00391E8A"/>
    <w:p w:rsidR="00391E8A" w:rsidRDefault="00391E8A" w:rsidP="00391E8A"/>
    <w:p w:rsidR="00391E8A" w:rsidRPr="00391E8A" w:rsidRDefault="00391E8A" w:rsidP="00391E8A">
      <w:pPr>
        <w:pStyle w:val="Kop1"/>
        <w:rPr>
          <w:color w:val="FF0000"/>
        </w:rPr>
      </w:pPr>
      <w:r w:rsidRPr="00391E8A">
        <w:rPr>
          <w:color w:val="FF0000"/>
        </w:rPr>
        <w:lastRenderedPageBreak/>
        <w:t>Beoordeling</w:t>
      </w:r>
    </w:p>
    <w:p w:rsidR="00391E8A" w:rsidRDefault="00391E8A" w:rsidP="00391E8A"/>
    <w:p w:rsidR="00391E8A" w:rsidRDefault="00391E8A" w:rsidP="00391E8A">
      <w:r>
        <w:t>De uiteindelijke beoordeling van het project bestaat uit verschillende onderdelen.</w:t>
      </w:r>
    </w:p>
    <w:p w:rsidR="00391E8A" w:rsidRDefault="00391E8A" w:rsidP="00391E8A"/>
    <w:p w:rsidR="00391E8A" w:rsidRDefault="00391E8A" w:rsidP="00391E8A">
      <w:pPr>
        <w:numPr>
          <w:ilvl w:val="0"/>
          <w:numId w:val="34"/>
        </w:numPr>
      </w:pPr>
      <w:r>
        <w:t>Je beoordeelt elkaar m.b.t inzet</w:t>
      </w:r>
    </w:p>
    <w:p w:rsidR="00391E8A" w:rsidRDefault="00391E8A" w:rsidP="00391E8A">
      <w:pPr>
        <w:numPr>
          <w:ilvl w:val="0"/>
          <w:numId w:val="34"/>
        </w:numPr>
      </w:pPr>
      <w:r>
        <w:t>Iedere groep beoordeelt het product van één van de andere groepen door het deel van de workshop uit te voeren welke door de betreffende groep is geschreven.</w:t>
      </w:r>
    </w:p>
    <w:p w:rsidR="00391E8A" w:rsidRDefault="00391E8A" w:rsidP="00391E8A">
      <w:pPr>
        <w:numPr>
          <w:ilvl w:val="0"/>
          <w:numId w:val="34"/>
        </w:numPr>
      </w:pPr>
      <w:r>
        <w:t>De docenten beoordelen de producten (workshop en ontwikkelde applicaties/functionaliteiten)</w:t>
      </w:r>
    </w:p>
    <w:p w:rsidR="00391E8A" w:rsidRDefault="00391E8A" w:rsidP="00391E8A">
      <w:pPr>
        <w:numPr>
          <w:ilvl w:val="0"/>
          <w:numId w:val="34"/>
        </w:numPr>
      </w:pPr>
      <w:r>
        <w:t xml:space="preserve">De docenten beoordelen het proces (competenties, inzet </w:t>
      </w:r>
      <w:proofErr w:type="spellStart"/>
      <w:r>
        <w:t>etc</w:t>
      </w:r>
      <w:proofErr w:type="spellEnd"/>
      <w:r>
        <w:t>)</w:t>
      </w:r>
    </w:p>
    <w:p w:rsidR="00391E8A" w:rsidRDefault="00391E8A" w:rsidP="00391E8A"/>
    <w:p w:rsidR="00CA4F88" w:rsidRDefault="00CA4F88" w:rsidP="00CA4F88">
      <w:r>
        <w:t>Voor de beoordeling maak je zelf een beoordelingsformulier op basis van het door jullie gemaakte PvE. Dit PvE breid je uit met extra beoordeelbare punten Je zult dan ook gedurende het project het PvE verder uit moeten breiden met beoordeelbare criteria. In totaal moeten er inclusief de functionele / technische eisen in het PvE 2</w:t>
      </w:r>
      <w:r w:rsidR="007A4032">
        <w:t>0</w:t>
      </w:r>
      <w:r>
        <w:t xml:space="preserve"> beoordeelbare criteria aanwezig zijn. Deze criteria dienen door de docenten te worden goedgekeurd. Deze criteria mogen gaan over de applicatie maar ook over de workshop in het algemeen zoals duidelijkheid, nauwkeurigheid, eenvoud etc. etc.</w:t>
      </w:r>
    </w:p>
    <w:p w:rsidR="00CA4F88" w:rsidRDefault="00CA4F88">
      <w:pPr>
        <w:spacing w:after="200" w:line="276" w:lineRule="auto"/>
      </w:pPr>
    </w:p>
    <w:p w:rsidR="00391E8A" w:rsidRPr="00391E8A" w:rsidRDefault="00391E8A" w:rsidP="00391E8A">
      <w:pPr>
        <w:pStyle w:val="Kop1"/>
      </w:pPr>
      <w:r w:rsidRPr="00391E8A">
        <w:rPr>
          <w:color w:val="FF0000"/>
        </w:rPr>
        <w:t>Onderdelen Xamarin</w:t>
      </w:r>
    </w:p>
    <w:p w:rsidR="00391E8A" w:rsidRDefault="00391E8A" w:rsidP="00391E8A">
      <w:r>
        <w:t>In de onderstaande paragrafen vind je per onderdeel wat informatie, voorbeelden en aandachtspunten voor de presentatie. Lees de paragraaf welke bij jullie opdracht hoort goed door zodat je voldoende informatie hebt om mee te beginnen. Daarnaast staan er een aantal aandachtspunten benoemd waarop je moet letten bij het voorbereiden en verzorgen van de presentatie.</w:t>
      </w:r>
      <w:r>
        <w:br w:type="page"/>
      </w:r>
    </w:p>
    <w:p w:rsidR="00391E8A" w:rsidRPr="00391E8A" w:rsidRDefault="00391E8A" w:rsidP="00391E8A">
      <w:pPr>
        <w:pStyle w:val="Kop3"/>
        <w:rPr>
          <w:color w:val="FF0000"/>
          <w:sz w:val="36"/>
        </w:rPr>
      </w:pPr>
      <w:proofErr w:type="spellStart"/>
      <w:r w:rsidRPr="00391E8A">
        <w:rPr>
          <w:color w:val="FF0000"/>
          <w:sz w:val="36"/>
        </w:rPr>
        <w:lastRenderedPageBreak/>
        <w:t>Layouts</w:t>
      </w:r>
      <w:proofErr w:type="spellEnd"/>
    </w:p>
    <w:p w:rsidR="00190D6A" w:rsidRDefault="00190D6A" w:rsidP="00190D6A"/>
    <w:p w:rsidR="00190D6A" w:rsidRDefault="00190D6A" w:rsidP="00190D6A">
      <w:r>
        <w:t>In Xamarin en in mobile development in het algemeen, zal je vaak in aanraking komen met de manier waarop content weergeven wordt. Dit is wat we noemen de lay-out van de applicatie.</w:t>
      </w:r>
    </w:p>
    <w:p w:rsidR="00190D6A" w:rsidRDefault="00190D6A" w:rsidP="00190D6A">
      <w:r>
        <w:t xml:space="preserve">Een van de belangrijkste redenen dat we met lay-outs werken is dat we er niet vanuit kunnen gaan dat alle schermen hetzelfde schermformaat of verhouding hebben. Door met verschillende lay-out elementen te werken kunnen we de exacte formaten van content overlaten aan het apparaat en er zo voor zorgen dat er geen onnodige </w:t>
      </w:r>
      <w:proofErr w:type="spellStart"/>
      <w:r>
        <w:t>scrollbars</w:t>
      </w:r>
      <w:proofErr w:type="spellEnd"/>
      <w:r>
        <w:t xml:space="preserve"> verschijnen bij kleinere schermen of lege vlakken bij grote schermen.</w:t>
      </w:r>
    </w:p>
    <w:p w:rsidR="00190D6A" w:rsidRDefault="00190D6A" w:rsidP="00190D6A">
      <w:r>
        <w:t>Op verschillende platformen (Android, iOS en Windows Phone) zijn verschillende lay-out elementen beschikbaar. Vaak zijn er wel overeenkomsten maar het is je misschien al eens opgevallen dat de zogenaamde “user interface” van deze telefoons verschillend is van elkaar. Hier dien je rekening mee te houden bij het maken van applicaties voor deze verschillende platformen.</w:t>
      </w:r>
    </w:p>
    <w:p w:rsidR="00190D6A" w:rsidRDefault="00190D6A" w:rsidP="00190D6A">
      <w:r>
        <w:t>Bij het maken van de ondersteunende applicatie van je workshop dien je rekening te houden met de verschillende conventies betreft user interface van het platform waar je op werkt.</w:t>
      </w:r>
    </w:p>
    <w:p w:rsidR="00190D6A" w:rsidRDefault="00190D6A" w:rsidP="00190D6A">
      <w:r>
        <w:t>Xamarin Forms (zie bijlage “Xamarin en Xamarin Forms”) biedt lay-out types aan die op alle platforms werken volgens de conventies van dat platform. Als jullie ervoor kiezen lay-out types te behandelen uit Xamarin Forms dienen jullie goed contact te houden met de groep die dat onderwerp moet gaan verwerken in de workshop.</w:t>
      </w:r>
    </w:p>
    <w:p w:rsidR="00190D6A" w:rsidRPr="00DB3835" w:rsidRDefault="00190D6A" w:rsidP="00190D6A">
      <w:pPr>
        <w:rPr>
          <w:b/>
        </w:rPr>
      </w:pPr>
      <w:r w:rsidRPr="00DB3835">
        <w:rPr>
          <w:b/>
        </w:rPr>
        <w:t>Het is belangrijk dat er in de applicatie gebruik wordt gemaakt van ten minste 3 van de meest gebruikte lay-out types. Welke dit zijn mag je zelf uitzoeken.</w:t>
      </w:r>
    </w:p>
    <w:p w:rsidR="00190D6A" w:rsidRPr="001D2EA6" w:rsidRDefault="00190D6A" w:rsidP="00190D6A"/>
    <w:p w:rsidR="00190D6A" w:rsidRPr="00391E8A" w:rsidRDefault="00190D6A" w:rsidP="00391E8A">
      <w:pPr>
        <w:pStyle w:val="Kop3"/>
        <w:rPr>
          <w:color w:val="FF0000"/>
        </w:rPr>
      </w:pPr>
      <w:r w:rsidRPr="00391E8A">
        <w:rPr>
          <w:color w:val="FF0000"/>
        </w:rPr>
        <w:t>Voorbeelden</w:t>
      </w:r>
    </w:p>
    <w:p w:rsidR="00190D6A" w:rsidRDefault="00190D6A" w:rsidP="00190D6A"/>
    <w:p w:rsidR="00190D6A" w:rsidRDefault="00190D6A" w:rsidP="00190D6A">
      <w:r>
        <w:t>Hier volgen enkele voorbeelden van applicaties die jullie zouden kunnen maken als ondersteunende applicatie van de workshop. Jullie hoeven deze niet te kiezen, ze zijn enkel opgesteld om jullie een idee te geven van wat jullie zouden kunnen maken.</w:t>
      </w:r>
    </w:p>
    <w:tbl>
      <w:tblPr>
        <w:tblStyle w:val="Tabelraster"/>
        <w:tblW w:w="0" w:type="auto"/>
        <w:tblLook w:val="04A0" w:firstRow="1" w:lastRow="0" w:firstColumn="1" w:lastColumn="0" w:noHBand="0" w:noVBand="1"/>
      </w:tblPr>
      <w:tblGrid>
        <w:gridCol w:w="4531"/>
        <w:gridCol w:w="4531"/>
      </w:tblGrid>
      <w:tr w:rsidR="00190D6A" w:rsidTr="00190D6A">
        <w:tc>
          <w:tcPr>
            <w:tcW w:w="4531" w:type="dxa"/>
          </w:tcPr>
          <w:p w:rsidR="00190D6A" w:rsidRDefault="00190D6A" w:rsidP="00190D6A">
            <w:pPr>
              <w:jc w:val="center"/>
            </w:pPr>
            <w:r w:rsidRPr="00110D2C">
              <w:rPr>
                <w:noProof/>
              </w:rPr>
              <w:drawing>
                <wp:inline distT="0" distB="0" distL="0" distR="0" wp14:anchorId="351DE1C0" wp14:editId="351DE1C1">
                  <wp:extent cx="2081213" cy="1235148"/>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9949" cy="1275941"/>
                          </a:xfrm>
                          <a:prstGeom prst="rect">
                            <a:avLst/>
                          </a:prstGeom>
                        </pic:spPr>
                      </pic:pic>
                    </a:graphicData>
                  </a:graphic>
                </wp:inline>
              </w:drawing>
            </w:r>
          </w:p>
        </w:tc>
        <w:tc>
          <w:tcPr>
            <w:tcW w:w="4531" w:type="dxa"/>
          </w:tcPr>
          <w:p w:rsidR="00190D6A" w:rsidRDefault="00190D6A" w:rsidP="00190D6A">
            <w:pPr>
              <w:rPr>
                <w:b/>
              </w:rPr>
            </w:pPr>
            <w:r>
              <w:rPr>
                <w:b/>
              </w:rPr>
              <w:t>Favoriete websites</w:t>
            </w:r>
          </w:p>
          <w:p w:rsidR="00190D6A" w:rsidRPr="00110D2C" w:rsidRDefault="00190D6A" w:rsidP="00190D6A">
            <w:r>
              <w:t>Een lijst van jullie favoriete websites die in 1 app (door middel van een door de gebruiker in te stellen configuratie) op verschillende manieren te zien. Vanuit de app kan naar de website genavigeerd worden in de standaard browser op het apparaat.</w:t>
            </w:r>
          </w:p>
        </w:tc>
      </w:tr>
      <w:tr w:rsidR="00190D6A" w:rsidTr="00190D6A">
        <w:tc>
          <w:tcPr>
            <w:tcW w:w="4531" w:type="dxa"/>
          </w:tcPr>
          <w:p w:rsidR="00190D6A" w:rsidRDefault="00190D6A" w:rsidP="00190D6A">
            <w:pPr>
              <w:jc w:val="center"/>
            </w:pPr>
            <w:r w:rsidRPr="00CC0FEA">
              <w:rPr>
                <w:noProof/>
              </w:rPr>
              <w:drawing>
                <wp:inline distT="0" distB="0" distL="0" distR="0" wp14:anchorId="351DE1C2" wp14:editId="351DE1C3">
                  <wp:extent cx="1671638" cy="1455622"/>
                  <wp:effectExtent l="0" t="0" r="508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78962" cy="1461999"/>
                          </a:xfrm>
                          <a:prstGeom prst="rect">
                            <a:avLst/>
                          </a:prstGeom>
                        </pic:spPr>
                      </pic:pic>
                    </a:graphicData>
                  </a:graphic>
                </wp:inline>
              </w:drawing>
            </w:r>
          </w:p>
        </w:tc>
        <w:tc>
          <w:tcPr>
            <w:tcW w:w="4531" w:type="dxa"/>
          </w:tcPr>
          <w:p w:rsidR="00190D6A" w:rsidRDefault="00190D6A" w:rsidP="00190D6A">
            <w:pPr>
              <w:rPr>
                <w:b/>
              </w:rPr>
            </w:pPr>
            <w:r>
              <w:rPr>
                <w:b/>
              </w:rPr>
              <w:t>Onze groep informatie</w:t>
            </w:r>
          </w:p>
          <w:p w:rsidR="00190D6A" w:rsidRPr="00CC0FEA" w:rsidRDefault="00190D6A" w:rsidP="00190D6A">
            <w:r>
              <w:t>Een app waarin informatie over de leden van jullie groep te vinden is. Er wordt van zo veel mogelijk verschillende lay-out types gebruik gemaakt.</w:t>
            </w:r>
          </w:p>
        </w:tc>
      </w:tr>
    </w:tbl>
    <w:p w:rsidR="00190D6A" w:rsidRPr="001E7086" w:rsidRDefault="00190D6A" w:rsidP="00190D6A"/>
    <w:p w:rsidR="00190D6A" w:rsidRPr="001D2EA6" w:rsidRDefault="00190D6A" w:rsidP="00190D6A"/>
    <w:p w:rsidR="00190D6A" w:rsidRPr="00391E8A" w:rsidRDefault="00190D6A" w:rsidP="00391E8A">
      <w:pPr>
        <w:pStyle w:val="Kop3"/>
        <w:rPr>
          <w:color w:val="FF0000"/>
        </w:rPr>
      </w:pPr>
      <w:r w:rsidRPr="00391E8A">
        <w:rPr>
          <w:color w:val="FF0000"/>
        </w:rPr>
        <w:lastRenderedPageBreak/>
        <w:t>Aandachtspunten presentatie</w:t>
      </w:r>
    </w:p>
    <w:p w:rsidR="00190D6A" w:rsidRDefault="00190D6A" w:rsidP="00190D6A"/>
    <w:p w:rsidR="00190D6A" w:rsidRDefault="00190D6A" w:rsidP="00190D6A">
      <w:r>
        <w:t>Dit zijn een aantal van de aandachtspunten die in je presentatie naar voren moeten komen. Dit zijn niet de enige punten die jullie gaan presenteren, onderzoek zelf welke andere punten ook belangrijk zijn.</w:t>
      </w:r>
    </w:p>
    <w:p w:rsidR="00190D6A" w:rsidRPr="001E7086" w:rsidRDefault="00190D6A" w:rsidP="00190D6A">
      <w:pPr>
        <w:pStyle w:val="Lijstalinea"/>
        <w:numPr>
          <w:ilvl w:val="0"/>
          <w:numId w:val="31"/>
        </w:numPr>
        <w:spacing w:after="160" w:line="259" w:lineRule="auto"/>
        <w:rPr>
          <w:rFonts w:asciiTheme="majorHAnsi" w:eastAsiaTheme="majorEastAsia" w:hAnsiTheme="majorHAnsi" w:cstheme="majorBidi"/>
          <w:color w:val="A9040E" w:themeColor="accent1" w:themeShade="BF"/>
          <w:sz w:val="32"/>
          <w:szCs w:val="32"/>
        </w:rPr>
      </w:pPr>
      <w:r>
        <w:t>Bespreek noodzaak lay-out types, waarom niet gewoon met pixels werken en de lay-out zelf maken?</w:t>
      </w:r>
    </w:p>
    <w:p w:rsidR="00190D6A" w:rsidRPr="001E7086" w:rsidRDefault="00190D6A" w:rsidP="00190D6A">
      <w:pPr>
        <w:pStyle w:val="Lijstalinea"/>
        <w:numPr>
          <w:ilvl w:val="0"/>
          <w:numId w:val="31"/>
        </w:numPr>
        <w:spacing w:after="160" w:line="259" w:lineRule="auto"/>
        <w:rPr>
          <w:rFonts w:asciiTheme="majorHAnsi" w:eastAsiaTheme="majorEastAsia" w:hAnsiTheme="majorHAnsi" w:cstheme="majorBidi"/>
          <w:color w:val="A9040E" w:themeColor="accent1" w:themeShade="BF"/>
          <w:sz w:val="32"/>
          <w:szCs w:val="32"/>
        </w:rPr>
      </w:pPr>
      <w:r>
        <w:t>Laat verschillende lay-outs zien voor verschillende platformen, zijn er overeenkomsten?</w:t>
      </w:r>
    </w:p>
    <w:p w:rsidR="00190D6A" w:rsidRPr="001E7086" w:rsidRDefault="00190D6A" w:rsidP="00190D6A">
      <w:pPr>
        <w:pStyle w:val="Lijstalinea"/>
        <w:numPr>
          <w:ilvl w:val="0"/>
          <w:numId w:val="31"/>
        </w:numPr>
        <w:spacing w:after="160" w:line="259" w:lineRule="auto"/>
        <w:rPr>
          <w:rFonts w:asciiTheme="majorHAnsi" w:eastAsiaTheme="majorEastAsia" w:hAnsiTheme="majorHAnsi" w:cstheme="majorBidi"/>
          <w:color w:val="A9040E" w:themeColor="accent1" w:themeShade="BF"/>
          <w:sz w:val="32"/>
          <w:szCs w:val="32"/>
        </w:rPr>
      </w:pPr>
      <w:r>
        <w:t>Leg uit wat Xamarin Forms voor lay-outs biedt.</w:t>
      </w:r>
      <w:r>
        <w:br w:type="page"/>
      </w:r>
    </w:p>
    <w:p w:rsidR="00190D6A" w:rsidRPr="00391E8A" w:rsidRDefault="00190D6A" w:rsidP="00391E8A">
      <w:pPr>
        <w:pStyle w:val="Kop2"/>
        <w:rPr>
          <w:color w:val="FF0000"/>
          <w:sz w:val="36"/>
        </w:rPr>
      </w:pPr>
      <w:r w:rsidRPr="00391E8A">
        <w:rPr>
          <w:color w:val="FF0000"/>
          <w:sz w:val="36"/>
        </w:rPr>
        <w:lastRenderedPageBreak/>
        <w:t xml:space="preserve">Data </w:t>
      </w:r>
      <w:proofErr w:type="spellStart"/>
      <w:r w:rsidRPr="00391E8A">
        <w:rPr>
          <w:color w:val="FF0000"/>
          <w:sz w:val="36"/>
        </w:rPr>
        <w:t>Bindings</w:t>
      </w:r>
      <w:proofErr w:type="spellEnd"/>
    </w:p>
    <w:p w:rsidR="00190D6A" w:rsidRDefault="00190D6A" w:rsidP="00190D6A"/>
    <w:p w:rsidR="00190D6A" w:rsidRDefault="00190D6A" w:rsidP="00190D6A">
      <w:r>
        <w:t>Traditioneel wordt data via de “code-</w:t>
      </w:r>
      <w:proofErr w:type="spellStart"/>
      <w:r>
        <w:t>behind</w:t>
      </w:r>
      <w:proofErr w:type="spellEnd"/>
      <w:r>
        <w:t xml:space="preserve">” in een view geplaatst. Bijvoorbeeld door simpelweg de tekst eigenschap van een element aan te passen: </w:t>
      </w:r>
      <w:proofErr w:type="spellStart"/>
      <w:r>
        <w:t>lblAmount.Text</w:t>
      </w:r>
      <w:proofErr w:type="spellEnd"/>
      <w:r>
        <w:t xml:space="preserve"> = </w:t>
      </w:r>
      <w:proofErr w:type="spellStart"/>
      <w:r>
        <w:t>myApi.GetAmount</w:t>
      </w:r>
      <w:proofErr w:type="spellEnd"/>
      <w:r>
        <w:t xml:space="preserve">(). Dit werkt maar is niet altijd ideaal en volgens het Single </w:t>
      </w:r>
      <w:proofErr w:type="spellStart"/>
      <w:r>
        <w:t>Responisibility</w:t>
      </w:r>
      <w:proofErr w:type="spellEnd"/>
      <w:r>
        <w:t xml:space="preserve"> </w:t>
      </w:r>
      <w:proofErr w:type="spellStart"/>
      <w:r>
        <w:t>Principle</w:t>
      </w:r>
      <w:proofErr w:type="spellEnd"/>
      <w:r>
        <w:t xml:space="preserve"> niet helemaal correct.</w:t>
      </w:r>
    </w:p>
    <w:p w:rsidR="00190D6A" w:rsidRDefault="00190D6A" w:rsidP="00190D6A">
      <w:r>
        <w:t xml:space="preserve">Data Binding is een methode waar je in de “view” ofwel “front-end” van de applicatie aangeeft waar data moet komen te staan. In Xamarin doe je dit dan vooral in de XAML. Je zal dus op zoek moeten gaan naar wat XAML is en hoe je daar data binding op toepast. </w:t>
      </w:r>
    </w:p>
    <w:p w:rsidR="00190D6A" w:rsidRDefault="00190D6A" w:rsidP="00190D6A">
      <w:r>
        <w:t>Naast het simpelweg binden van variabelen aan labels of tekstvelden kun je nog conversies doen van de manier waarop de waarden worden weergeven in het element. Je wilt in plaats van bijvoorbeeld True/False misschien “aan” of “uit” laten zien. Of in plaats van een hexadecimaal getal een decimaal getal. Xamarin heeft hier een oplossing voor in de vorm binding converters. Zoek hier zelf meer over uit.</w:t>
      </w:r>
    </w:p>
    <w:p w:rsidR="00190D6A" w:rsidRDefault="00190D6A" w:rsidP="00190D6A">
      <w:r>
        <w:t>Een databinding met een datatype zoals een lijst of array kan met behulp van een template iedere item op een soortgelijke manier laten zien.</w:t>
      </w:r>
    </w:p>
    <w:p w:rsidR="00190D6A" w:rsidRPr="00DB3835" w:rsidRDefault="00190D6A" w:rsidP="00190D6A">
      <w:pPr>
        <w:rPr>
          <w:b/>
        </w:rPr>
      </w:pPr>
      <w:r w:rsidRPr="00DB3835">
        <w:rPr>
          <w:b/>
        </w:rPr>
        <w:t xml:space="preserve">Het is belangrijk dat er in jullie applicatie gebruik wordt gemaakt van ten minste 1 API (overzicht publieke </w:t>
      </w:r>
      <w:proofErr w:type="spellStart"/>
      <w:r w:rsidRPr="00DB3835">
        <w:rPr>
          <w:b/>
        </w:rPr>
        <w:t>API’s</w:t>
      </w:r>
      <w:proofErr w:type="spellEnd"/>
      <w:r w:rsidRPr="00DB3835">
        <w:rPr>
          <w:b/>
        </w:rPr>
        <w:t xml:space="preserve">: </w:t>
      </w:r>
      <w:hyperlink r:id="rId34" w:history="1">
        <w:r w:rsidRPr="00DB3835">
          <w:rPr>
            <w:rStyle w:val="Hyperlink"/>
            <w:b/>
          </w:rPr>
          <w:t>https://github.com/toddmotto/public-apis</w:t>
        </w:r>
      </w:hyperlink>
      <w:r w:rsidRPr="00DB3835">
        <w:rPr>
          <w:b/>
        </w:rPr>
        <w:t>) van waaruit de data netjes in een lijst wordt weergegeven. Communiceer ook met de groep die het onderwerp “</w:t>
      </w:r>
      <w:proofErr w:type="spellStart"/>
      <w:r w:rsidRPr="00DB3835">
        <w:rPr>
          <w:b/>
        </w:rPr>
        <w:t>Layouts</w:t>
      </w:r>
      <w:proofErr w:type="spellEnd"/>
      <w:r w:rsidRPr="00DB3835">
        <w:rPr>
          <w:b/>
        </w:rPr>
        <w:t>” behandeld, aangezien jullie ook een nette lay-out moeten kiezen voor het weergeven van de data.</w:t>
      </w:r>
    </w:p>
    <w:p w:rsidR="00190D6A" w:rsidRPr="001D2EA6" w:rsidRDefault="00190D6A" w:rsidP="00190D6A"/>
    <w:p w:rsidR="00190D6A" w:rsidRPr="00391E8A" w:rsidRDefault="00190D6A" w:rsidP="00391E8A">
      <w:pPr>
        <w:pStyle w:val="Kop3"/>
        <w:rPr>
          <w:color w:val="FF0000"/>
        </w:rPr>
      </w:pPr>
      <w:r w:rsidRPr="00391E8A">
        <w:rPr>
          <w:color w:val="FF0000"/>
        </w:rPr>
        <w:t>Voorbeelden</w:t>
      </w:r>
    </w:p>
    <w:p w:rsidR="00190D6A" w:rsidRDefault="00190D6A" w:rsidP="00190D6A"/>
    <w:p w:rsidR="00190D6A" w:rsidRDefault="00190D6A" w:rsidP="00190D6A">
      <w:r>
        <w:t>Hier volgen enkele voorbeelden van applicaties die jullie zouden kunnen maken als ondersteunende applicatie van de workshop. Jullie hoeven deze niet te kiezen, ze zijn enkel opgesteld om jullie een idee te geven van wat jullie zouden kunnen maken.</w:t>
      </w:r>
    </w:p>
    <w:tbl>
      <w:tblPr>
        <w:tblStyle w:val="Tabelraster"/>
        <w:tblW w:w="0" w:type="auto"/>
        <w:tblLook w:val="04A0" w:firstRow="1" w:lastRow="0" w:firstColumn="1" w:lastColumn="0" w:noHBand="0" w:noVBand="1"/>
      </w:tblPr>
      <w:tblGrid>
        <w:gridCol w:w="4531"/>
        <w:gridCol w:w="4531"/>
      </w:tblGrid>
      <w:tr w:rsidR="00190D6A" w:rsidTr="00190D6A">
        <w:tc>
          <w:tcPr>
            <w:tcW w:w="4531" w:type="dxa"/>
          </w:tcPr>
          <w:p w:rsidR="00190D6A" w:rsidRDefault="00190D6A" w:rsidP="00190D6A">
            <w:pPr>
              <w:jc w:val="center"/>
            </w:pPr>
            <w:r w:rsidRPr="006C47D3">
              <w:rPr>
                <w:noProof/>
              </w:rPr>
              <w:drawing>
                <wp:inline distT="0" distB="0" distL="0" distR="0" wp14:anchorId="351DE1C4" wp14:editId="351DE1C5">
                  <wp:extent cx="785813" cy="1162888"/>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95749" cy="1177592"/>
                          </a:xfrm>
                          <a:prstGeom prst="rect">
                            <a:avLst/>
                          </a:prstGeom>
                        </pic:spPr>
                      </pic:pic>
                    </a:graphicData>
                  </a:graphic>
                </wp:inline>
              </w:drawing>
            </w:r>
          </w:p>
        </w:tc>
        <w:tc>
          <w:tcPr>
            <w:tcW w:w="4531" w:type="dxa"/>
          </w:tcPr>
          <w:p w:rsidR="00190D6A" w:rsidRDefault="00190D6A" w:rsidP="00190D6A">
            <w:pPr>
              <w:rPr>
                <w:b/>
              </w:rPr>
            </w:pPr>
            <w:r>
              <w:rPr>
                <w:b/>
              </w:rPr>
              <w:t>Serie afleveringen lijst</w:t>
            </w:r>
          </w:p>
          <w:p w:rsidR="00190D6A" w:rsidRPr="00110D2C" w:rsidRDefault="00190D6A" w:rsidP="00190D6A">
            <w:r>
              <w:t>Met behulp van de Open Movie Database(</w:t>
            </w:r>
            <w:hyperlink r:id="rId36" w:history="1">
              <w:r w:rsidRPr="00132EF7">
                <w:rPr>
                  <w:rStyle w:val="Hyperlink"/>
                </w:rPr>
                <w:t>https://omdbapi.com/</w:t>
              </w:r>
            </w:hyperlink>
            <w:r>
              <w:t>) wordt een lijst opgesteld met alle afleveringen van een bepaalde serie. De gebruiker kan zelf invoeren van welke serie deze de afleveringen wil zien.</w:t>
            </w:r>
          </w:p>
        </w:tc>
      </w:tr>
    </w:tbl>
    <w:p w:rsidR="00190D6A" w:rsidRPr="001E7086" w:rsidRDefault="00190D6A" w:rsidP="00190D6A"/>
    <w:p w:rsidR="00190D6A" w:rsidRPr="001D2EA6" w:rsidRDefault="00190D6A" w:rsidP="00190D6A"/>
    <w:p w:rsidR="00190D6A" w:rsidRPr="00391E8A" w:rsidRDefault="00190D6A" w:rsidP="00391E8A">
      <w:pPr>
        <w:pStyle w:val="Kop3"/>
        <w:rPr>
          <w:color w:val="FF0000"/>
        </w:rPr>
      </w:pPr>
      <w:r w:rsidRPr="00391E8A">
        <w:rPr>
          <w:color w:val="FF0000"/>
        </w:rPr>
        <w:t>Aandachtspunten presentatie</w:t>
      </w:r>
    </w:p>
    <w:p w:rsidR="00190D6A" w:rsidRDefault="00190D6A" w:rsidP="00190D6A"/>
    <w:p w:rsidR="00190D6A" w:rsidRDefault="00190D6A" w:rsidP="00190D6A">
      <w:r>
        <w:t>Dit zijn een aantal van de aandachtspunten die in je presentatie naar voren moeten komen. Dit zijn niet de enige punten die jullie gaan presenteren, onderzoek zelf welke andere punten ook belangrijk zijn.</w:t>
      </w:r>
    </w:p>
    <w:p w:rsidR="00190D6A" w:rsidRPr="001E7086" w:rsidRDefault="00190D6A" w:rsidP="00190D6A">
      <w:pPr>
        <w:pStyle w:val="Lijstalinea"/>
        <w:numPr>
          <w:ilvl w:val="0"/>
          <w:numId w:val="31"/>
        </w:numPr>
        <w:spacing w:after="160" w:line="259" w:lineRule="auto"/>
        <w:rPr>
          <w:rFonts w:asciiTheme="majorHAnsi" w:eastAsiaTheme="majorEastAsia" w:hAnsiTheme="majorHAnsi" w:cstheme="majorBidi"/>
          <w:color w:val="A9040E" w:themeColor="accent1" w:themeShade="BF"/>
          <w:sz w:val="32"/>
          <w:szCs w:val="32"/>
        </w:rPr>
      </w:pPr>
      <w:r>
        <w:t>Leg uit wat databinding is een waarom je het zou gebruiken?</w:t>
      </w:r>
    </w:p>
    <w:p w:rsidR="00190D6A" w:rsidRPr="001E7086" w:rsidRDefault="00190D6A" w:rsidP="00190D6A">
      <w:pPr>
        <w:pStyle w:val="Lijstalinea"/>
        <w:numPr>
          <w:ilvl w:val="0"/>
          <w:numId w:val="31"/>
        </w:numPr>
        <w:spacing w:after="160" w:line="259" w:lineRule="auto"/>
        <w:rPr>
          <w:rFonts w:asciiTheme="majorHAnsi" w:eastAsiaTheme="majorEastAsia" w:hAnsiTheme="majorHAnsi" w:cstheme="majorBidi"/>
          <w:color w:val="A9040E" w:themeColor="accent1" w:themeShade="BF"/>
          <w:sz w:val="32"/>
          <w:szCs w:val="32"/>
        </w:rPr>
      </w:pPr>
      <w:r>
        <w:t>Wat zijn binding converters?</w:t>
      </w:r>
    </w:p>
    <w:p w:rsidR="00190D6A" w:rsidRPr="001D2EA6" w:rsidRDefault="00190D6A" w:rsidP="00190D6A">
      <w:pPr>
        <w:pStyle w:val="Lijstalinea"/>
        <w:numPr>
          <w:ilvl w:val="0"/>
          <w:numId w:val="31"/>
        </w:numPr>
        <w:spacing w:after="160" w:line="259" w:lineRule="auto"/>
      </w:pPr>
      <w:r>
        <w:t>Geef voorbeelden van databinding en leg uit hoe het werkt.</w:t>
      </w:r>
    </w:p>
    <w:p w:rsidR="00190D6A" w:rsidRPr="001D2EA6" w:rsidRDefault="00190D6A" w:rsidP="00190D6A"/>
    <w:p w:rsidR="00190D6A" w:rsidRDefault="00190D6A" w:rsidP="00190D6A">
      <w:pPr>
        <w:rPr>
          <w:rFonts w:asciiTheme="majorHAnsi" w:eastAsiaTheme="majorEastAsia" w:hAnsiTheme="majorHAnsi" w:cstheme="majorBidi"/>
          <w:color w:val="A9040E" w:themeColor="accent1" w:themeShade="BF"/>
          <w:sz w:val="32"/>
          <w:szCs w:val="32"/>
        </w:rPr>
      </w:pPr>
      <w:r>
        <w:br w:type="page"/>
      </w:r>
    </w:p>
    <w:p w:rsidR="00190D6A" w:rsidRPr="00391E8A" w:rsidRDefault="00190D6A" w:rsidP="00391E8A">
      <w:pPr>
        <w:pStyle w:val="Kop2"/>
        <w:rPr>
          <w:color w:val="FF0000"/>
          <w:sz w:val="36"/>
        </w:rPr>
      </w:pPr>
      <w:r w:rsidRPr="00391E8A">
        <w:rPr>
          <w:color w:val="FF0000"/>
          <w:sz w:val="36"/>
        </w:rPr>
        <w:lastRenderedPageBreak/>
        <w:t xml:space="preserve">Listviews </w:t>
      </w:r>
      <w:proofErr w:type="spellStart"/>
      <w:r w:rsidRPr="00391E8A">
        <w:rPr>
          <w:color w:val="FF0000"/>
          <w:sz w:val="36"/>
        </w:rPr>
        <w:t>with</w:t>
      </w:r>
      <w:proofErr w:type="spellEnd"/>
      <w:r w:rsidRPr="00391E8A">
        <w:rPr>
          <w:color w:val="FF0000"/>
          <w:sz w:val="36"/>
        </w:rPr>
        <w:t xml:space="preserve"> </w:t>
      </w:r>
      <w:proofErr w:type="spellStart"/>
      <w:r w:rsidRPr="00391E8A">
        <w:rPr>
          <w:color w:val="FF0000"/>
          <w:sz w:val="36"/>
        </w:rPr>
        <w:t>lazy</w:t>
      </w:r>
      <w:proofErr w:type="spellEnd"/>
      <w:r w:rsidRPr="00391E8A">
        <w:rPr>
          <w:color w:val="FF0000"/>
          <w:sz w:val="36"/>
        </w:rPr>
        <w:t xml:space="preserve"> </w:t>
      </w:r>
      <w:proofErr w:type="spellStart"/>
      <w:r w:rsidRPr="00391E8A">
        <w:rPr>
          <w:color w:val="FF0000"/>
          <w:sz w:val="36"/>
        </w:rPr>
        <w:t>loading</w:t>
      </w:r>
      <w:proofErr w:type="spellEnd"/>
    </w:p>
    <w:p w:rsidR="00190D6A" w:rsidRDefault="00190D6A" w:rsidP="00190D6A"/>
    <w:p w:rsidR="00190D6A" w:rsidRDefault="00190D6A" w:rsidP="00190D6A">
      <w:r>
        <w:t>Een listview is een belangrijk element in Android development, maar wordt ook gebruikt in iOS en Windows Phone. Een listview maakt het mogelijk een lange lijst van data te laten zien welke geselecteerd kan worden. De manier waarop de data te zien is ligt bij de ontwikkelaar.</w:t>
      </w:r>
    </w:p>
    <w:p w:rsidR="00190D6A" w:rsidRDefault="00190D6A" w:rsidP="00190D6A">
      <w:proofErr w:type="spellStart"/>
      <w:r>
        <w:t>ListView’s</w:t>
      </w:r>
      <w:proofErr w:type="spellEnd"/>
      <w:r>
        <w:t xml:space="preserve"> hebben, in tegenstelling tot andere elementen, een ingebouwde </w:t>
      </w:r>
      <w:proofErr w:type="spellStart"/>
      <w:r>
        <w:t>scrollbalk</w:t>
      </w:r>
      <w:proofErr w:type="spellEnd"/>
      <w:r>
        <w:t>. Hierdoor kan je wel duizenden items laten zien. Waar op gelet moet worden bij het laten zien van zo veel items is dat niet voor iedere item een zogenaamde “View” wordt aangemaakt. Het recyclen van deze views is iets wat je met deze opdracht gaat demonstreren.</w:t>
      </w:r>
    </w:p>
    <w:p w:rsidR="00190D6A" w:rsidRDefault="00190D6A" w:rsidP="00190D6A">
      <w:r>
        <w:t xml:space="preserve">Naast het recyclen van views is het ook handig om niet alles in een keer in te laden. Als je naar bekende websites kijkt zoals Facebook, merk je ook daar dat niet alle </w:t>
      </w:r>
      <w:proofErr w:type="spellStart"/>
      <w:r>
        <w:t>posts</w:t>
      </w:r>
      <w:proofErr w:type="spellEnd"/>
      <w:r>
        <w:t xml:space="preserve"> op de tijdlijn in een keer zichtbaar zijn. Naarmate je verder naar beneden scrolt komen er meer </w:t>
      </w:r>
      <w:proofErr w:type="spellStart"/>
      <w:r>
        <w:t>posts</w:t>
      </w:r>
      <w:proofErr w:type="spellEnd"/>
      <w:r>
        <w:t xml:space="preserve"> in beeld. Dit heet “</w:t>
      </w:r>
      <w:proofErr w:type="spellStart"/>
      <w:r>
        <w:t>lazy</w:t>
      </w:r>
      <w:proofErr w:type="spellEnd"/>
      <w:r>
        <w:t xml:space="preserve"> </w:t>
      </w:r>
      <w:proofErr w:type="spellStart"/>
      <w:r>
        <w:t>loading</w:t>
      </w:r>
      <w:proofErr w:type="spellEnd"/>
      <w:r>
        <w:t>”. In de applicatie gaat dit ook gebruikt worden.</w:t>
      </w:r>
    </w:p>
    <w:p w:rsidR="00190D6A" w:rsidRPr="00DB3835" w:rsidRDefault="00190D6A" w:rsidP="00190D6A">
      <w:pPr>
        <w:rPr>
          <w:b/>
        </w:rPr>
      </w:pPr>
      <w:r w:rsidRPr="00DB3835">
        <w:rPr>
          <w:b/>
        </w:rPr>
        <w:t>De applicatie moet dus minstens een listview bevatten welke met behulp van “</w:t>
      </w:r>
      <w:proofErr w:type="spellStart"/>
      <w:r w:rsidRPr="00DB3835">
        <w:rPr>
          <w:b/>
        </w:rPr>
        <w:t>lazy</w:t>
      </w:r>
      <w:proofErr w:type="spellEnd"/>
      <w:r w:rsidRPr="00DB3835">
        <w:rPr>
          <w:b/>
        </w:rPr>
        <w:t xml:space="preserve"> </w:t>
      </w:r>
      <w:proofErr w:type="spellStart"/>
      <w:r w:rsidRPr="00DB3835">
        <w:rPr>
          <w:b/>
        </w:rPr>
        <w:t>loading</w:t>
      </w:r>
      <w:proofErr w:type="spellEnd"/>
      <w:r w:rsidRPr="00DB3835">
        <w:rPr>
          <w:b/>
        </w:rPr>
        <w:t>” meer gegevens in gaat laden wanneer er naar onderaan de listview wordt gescrold. Ook moet efficiënt met views omgegaan worden.</w:t>
      </w:r>
    </w:p>
    <w:p w:rsidR="00190D6A" w:rsidRPr="001D2EA6" w:rsidRDefault="00190D6A" w:rsidP="00190D6A"/>
    <w:p w:rsidR="00190D6A" w:rsidRPr="00391E8A" w:rsidRDefault="00190D6A" w:rsidP="00391E8A">
      <w:pPr>
        <w:pStyle w:val="Kop3"/>
        <w:rPr>
          <w:color w:val="FF0000"/>
        </w:rPr>
      </w:pPr>
      <w:r w:rsidRPr="00391E8A">
        <w:rPr>
          <w:color w:val="FF0000"/>
        </w:rPr>
        <w:t>Voorbeelden</w:t>
      </w:r>
    </w:p>
    <w:p w:rsidR="00190D6A" w:rsidRDefault="00190D6A" w:rsidP="00190D6A"/>
    <w:p w:rsidR="00190D6A" w:rsidRDefault="00190D6A" w:rsidP="00190D6A">
      <w:r>
        <w:t>Hier volgen enkele voorbeelden van applicaties die jullie zouden kunnen maken als ondersteunende applicatie van de workshop. Jullie hoeven deze niet te kiezen, ze zijn enkel opgesteld om jullie een idee te geven van wat jullie zouden kunnen maken.</w:t>
      </w:r>
    </w:p>
    <w:tbl>
      <w:tblPr>
        <w:tblStyle w:val="Tabelraster"/>
        <w:tblW w:w="0" w:type="auto"/>
        <w:tblLook w:val="04A0" w:firstRow="1" w:lastRow="0" w:firstColumn="1" w:lastColumn="0" w:noHBand="0" w:noVBand="1"/>
      </w:tblPr>
      <w:tblGrid>
        <w:gridCol w:w="4531"/>
        <w:gridCol w:w="4531"/>
      </w:tblGrid>
      <w:tr w:rsidR="00190D6A" w:rsidTr="00190D6A">
        <w:tc>
          <w:tcPr>
            <w:tcW w:w="4531" w:type="dxa"/>
          </w:tcPr>
          <w:p w:rsidR="00190D6A" w:rsidRDefault="00190D6A" w:rsidP="00190D6A">
            <w:pPr>
              <w:jc w:val="center"/>
            </w:pPr>
            <w:r w:rsidRPr="00B01DDF">
              <w:rPr>
                <w:noProof/>
              </w:rPr>
              <w:drawing>
                <wp:inline distT="0" distB="0" distL="0" distR="0" wp14:anchorId="351DE1C6" wp14:editId="351DE1C7">
                  <wp:extent cx="838200" cy="124041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48386" cy="1255487"/>
                          </a:xfrm>
                          <a:prstGeom prst="rect">
                            <a:avLst/>
                          </a:prstGeom>
                        </pic:spPr>
                      </pic:pic>
                    </a:graphicData>
                  </a:graphic>
                </wp:inline>
              </w:drawing>
            </w:r>
          </w:p>
        </w:tc>
        <w:tc>
          <w:tcPr>
            <w:tcW w:w="4531" w:type="dxa"/>
          </w:tcPr>
          <w:p w:rsidR="00190D6A" w:rsidRDefault="00190D6A" w:rsidP="00190D6A">
            <w:pPr>
              <w:rPr>
                <w:b/>
              </w:rPr>
            </w:pPr>
            <w:r>
              <w:rPr>
                <w:b/>
              </w:rPr>
              <w:t>Pokémon lijst</w:t>
            </w:r>
          </w:p>
          <w:p w:rsidR="00190D6A" w:rsidRPr="00110D2C" w:rsidRDefault="00190D6A" w:rsidP="00190D6A">
            <w:r>
              <w:t>Met behulp van de Pokémon API(</w:t>
            </w:r>
            <w:hyperlink r:id="rId38" w:history="1">
              <w:r w:rsidRPr="00132EF7">
                <w:rPr>
                  <w:rStyle w:val="Hyperlink"/>
                </w:rPr>
                <w:t>http://pokeapi.co/</w:t>
              </w:r>
            </w:hyperlink>
            <w:r>
              <w:t>) wordt een lijst opgesteld van alle Pokémon uit alle generaties met afbeelding van de Pokémon. De lijst wordt uitgebreid naarmate de gebruiker verder naar beneden scrolt. De views worden gerecycled.</w:t>
            </w:r>
          </w:p>
        </w:tc>
      </w:tr>
    </w:tbl>
    <w:p w:rsidR="00190D6A" w:rsidRPr="00E8008D" w:rsidRDefault="00190D6A" w:rsidP="00190D6A"/>
    <w:p w:rsidR="00190D6A" w:rsidRPr="001D2EA6" w:rsidRDefault="00190D6A" w:rsidP="00190D6A"/>
    <w:p w:rsidR="00190D6A" w:rsidRPr="00391E8A" w:rsidRDefault="00190D6A" w:rsidP="00391E8A">
      <w:pPr>
        <w:pStyle w:val="Kop3"/>
        <w:rPr>
          <w:color w:val="FF0000"/>
        </w:rPr>
      </w:pPr>
      <w:r w:rsidRPr="00391E8A">
        <w:rPr>
          <w:color w:val="FF0000"/>
        </w:rPr>
        <w:t>Aandachtspunten presentatie</w:t>
      </w:r>
    </w:p>
    <w:p w:rsidR="00190D6A" w:rsidRDefault="00190D6A" w:rsidP="00190D6A"/>
    <w:p w:rsidR="00190D6A" w:rsidRDefault="00190D6A" w:rsidP="00190D6A">
      <w:r>
        <w:t>Dit zijn een aantal van de aandachtspunten die in je presentatie naar voren moeten komen. Dit zijn niet de enige punten die jullie gaan presenteren, onderzoek zelf welke andere punten ook belangrijk zijn.</w:t>
      </w:r>
    </w:p>
    <w:p w:rsidR="00190D6A" w:rsidRDefault="00190D6A" w:rsidP="00190D6A">
      <w:pPr>
        <w:pStyle w:val="Lijstalinea"/>
        <w:numPr>
          <w:ilvl w:val="0"/>
          <w:numId w:val="31"/>
        </w:numPr>
        <w:spacing w:after="160" w:line="259" w:lineRule="auto"/>
      </w:pPr>
      <w:r>
        <w:t xml:space="preserve">Wat zijn </w:t>
      </w:r>
      <w:proofErr w:type="spellStart"/>
      <w:r>
        <w:t>ListViews</w:t>
      </w:r>
      <w:proofErr w:type="spellEnd"/>
      <w:r>
        <w:t xml:space="preserve"> en waar gebruik je ze voor?</w:t>
      </w:r>
    </w:p>
    <w:p w:rsidR="00190D6A" w:rsidRDefault="00190D6A" w:rsidP="00190D6A">
      <w:pPr>
        <w:pStyle w:val="Lijstalinea"/>
        <w:numPr>
          <w:ilvl w:val="0"/>
          <w:numId w:val="31"/>
        </w:numPr>
        <w:spacing w:after="160" w:line="259" w:lineRule="auto"/>
      </w:pPr>
      <w:r>
        <w:t>Hoe werken ze op verschillende platforms?</w:t>
      </w:r>
    </w:p>
    <w:p w:rsidR="00190D6A" w:rsidRPr="00921C53" w:rsidRDefault="00190D6A" w:rsidP="00190D6A">
      <w:pPr>
        <w:pStyle w:val="Lijstalinea"/>
        <w:numPr>
          <w:ilvl w:val="0"/>
          <w:numId w:val="31"/>
        </w:numPr>
        <w:spacing w:after="160" w:line="259" w:lineRule="auto"/>
        <w:rPr>
          <w:rFonts w:asciiTheme="majorHAnsi" w:eastAsiaTheme="majorEastAsia" w:hAnsiTheme="majorHAnsi" w:cstheme="majorBidi"/>
          <w:color w:val="A9040E" w:themeColor="accent1" w:themeShade="BF"/>
          <w:sz w:val="32"/>
          <w:szCs w:val="32"/>
        </w:rPr>
      </w:pPr>
      <w:r>
        <w:t xml:space="preserve">Op welke zaken moet je letten om te voorkomen dat de applicatie langzamer gaat werken bij het gebruik van een </w:t>
      </w:r>
      <w:proofErr w:type="spellStart"/>
      <w:r>
        <w:t>ListView</w:t>
      </w:r>
      <w:proofErr w:type="spellEnd"/>
      <w:r>
        <w:t>?</w:t>
      </w:r>
      <w:r>
        <w:br w:type="page"/>
      </w:r>
    </w:p>
    <w:p w:rsidR="00190D6A" w:rsidRPr="00391E8A" w:rsidRDefault="00190D6A" w:rsidP="00391E8A">
      <w:pPr>
        <w:pStyle w:val="Kop2"/>
        <w:rPr>
          <w:color w:val="FF0000"/>
        </w:rPr>
      </w:pPr>
      <w:r w:rsidRPr="00391E8A">
        <w:rPr>
          <w:color w:val="FF0000"/>
        </w:rPr>
        <w:lastRenderedPageBreak/>
        <w:t xml:space="preserve">Resources </w:t>
      </w:r>
      <w:proofErr w:type="spellStart"/>
      <w:r w:rsidRPr="00391E8A">
        <w:rPr>
          <w:color w:val="FF0000"/>
        </w:rPr>
        <w:t>and</w:t>
      </w:r>
      <w:proofErr w:type="spellEnd"/>
      <w:r w:rsidRPr="00391E8A">
        <w:rPr>
          <w:color w:val="FF0000"/>
        </w:rPr>
        <w:t xml:space="preserve"> Styles</w:t>
      </w:r>
    </w:p>
    <w:p w:rsidR="00190D6A" w:rsidRDefault="00190D6A" w:rsidP="00190D6A"/>
    <w:p w:rsidR="00190D6A" w:rsidRDefault="00190D6A" w:rsidP="00190D6A">
      <w:r>
        <w:t>Bij het maken van applicaties zal je vaak tegenkomen dat je onnodig teksten en stijlen aan het “hard-</w:t>
      </w:r>
      <w:proofErr w:type="spellStart"/>
      <w:r>
        <w:t>coden</w:t>
      </w:r>
      <w:proofErr w:type="spellEnd"/>
      <w:r>
        <w:t>” bent. Stel je voor dat je een OK knop maakt met een groene achtergrond. Alle OK knoppen moeten deze stijl hebben. In deze situatie merk je dat als je ooit een wijziging moet maken, je dit op alle locaties van OK knoppen moet doen in de applicatie.</w:t>
      </w:r>
    </w:p>
    <w:p w:rsidR="00190D6A" w:rsidRDefault="00190D6A" w:rsidP="00190D6A">
      <w:r>
        <w:t>Xamarin heeft hier resources en styles voor om op 1 plek waarden te definiëren en deze later te gebruiken op meerdere plaatsen. Bij een wijziging hoeft dan op slechts 1 plek een wijziging gemaakt te worden.</w:t>
      </w:r>
    </w:p>
    <w:p w:rsidR="00190D6A" w:rsidRDefault="00190D6A" w:rsidP="00190D6A">
      <w:r>
        <w:t>Styles zijn resources maar geven op een efficiëntere manier aan welke eigenschappen van een element naar welke waardes gezet moeten worden. Styles kunnen van elkaar afgeleid worden en zo eigenschappen overnemen of overschrijven. Dit gaan jullie in de applicatie ook doen.</w:t>
      </w:r>
    </w:p>
    <w:p w:rsidR="00190D6A" w:rsidRDefault="00190D6A" w:rsidP="00190D6A">
      <w:r>
        <w:t>Resources kunnen ook dynamisch zijn. Dit wil zeggen dat als de waarde van een resource veranderd wordt d.m.v. code de wijziging wordt doorgevoerd naar de eigenschap die de resource gebruikt.</w:t>
      </w:r>
    </w:p>
    <w:p w:rsidR="00190D6A" w:rsidRDefault="00190D6A" w:rsidP="00190D6A">
      <w:r>
        <w:t>Het is mogelijk styles en resources aan te maken in code. Op de Xamarin University staan hier voorbeelden van.</w:t>
      </w:r>
    </w:p>
    <w:p w:rsidR="00190D6A" w:rsidRDefault="00190D6A" w:rsidP="00190D6A">
      <w:pPr>
        <w:rPr>
          <w:b/>
        </w:rPr>
      </w:pPr>
      <w:r w:rsidRPr="00DB3835">
        <w:rPr>
          <w:b/>
        </w:rPr>
        <w:t xml:space="preserve">Van belang is dat bij jullie applicatie er gebruikt wordt gemaakt van resources, styles en afgeleide styles. Alle teksten moeten in resources zijn gedefinieerd en later makkelijk aangepast kunnen worden naar een andere taal. Er moet gebruik worden gemaakt van dynamische resources zodat de gebruiker met instellingen </w:t>
      </w:r>
      <w:r>
        <w:rPr>
          <w:b/>
        </w:rPr>
        <w:t xml:space="preserve">in de app </w:t>
      </w:r>
      <w:r w:rsidRPr="00DB3835">
        <w:rPr>
          <w:b/>
        </w:rPr>
        <w:t>de kleuren en lettergrootte binnen de applicatie kan wijzigen.</w:t>
      </w:r>
    </w:p>
    <w:p w:rsidR="00190D6A" w:rsidRPr="00DB3835" w:rsidRDefault="00190D6A" w:rsidP="00190D6A">
      <w:pPr>
        <w:rPr>
          <w:b/>
        </w:rPr>
      </w:pPr>
      <w:r>
        <w:rPr>
          <w:b/>
        </w:rPr>
        <w:t>Verder is het van belang dat instellingen op het besturingssysteem worden doorgevoerd naar de stijlen binnen jullie applicatie. Als een gebruiker grotere tekst wil, moet jullie app ook grotere tekst bieden. Ga op zoek hoe je deze zogenaamde “Built-in styles” kan gebruiken en uitbreiden.</w:t>
      </w:r>
    </w:p>
    <w:p w:rsidR="00190D6A" w:rsidRPr="001D2EA6" w:rsidRDefault="00190D6A" w:rsidP="00190D6A"/>
    <w:p w:rsidR="00190D6A" w:rsidRPr="00391E8A" w:rsidRDefault="00190D6A" w:rsidP="00391E8A">
      <w:pPr>
        <w:pStyle w:val="Kop3"/>
        <w:rPr>
          <w:color w:val="FF0000"/>
        </w:rPr>
      </w:pPr>
      <w:r w:rsidRPr="00391E8A">
        <w:rPr>
          <w:color w:val="FF0000"/>
        </w:rPr>
        <w:t>Voorbeelden</w:t>
      </w:r>
    </w:p>
    <w:p w:rsidR="00190D6A" w:rsidRDefault="00190D6A" w:rsidP="00190D6A"/>
    <w:p w:rsidR="00190D6A" w:rsidRDefault="00190D6A" w:rsidP="00190D6A">
      <w:r>
        <w:t>Hier volgen enkele voorbeelden van applicaties die jullie zouden kunnen maken als ondersteunende applicatie van de workshop. Jullie hoeven deze niet te kiezen, ze zijn enkel opgesteld om jullie een idee te geven van wat jullie zouden kunnen maken.</w:t>
      </w:r>
    </w:p>
    <w:tbl>
      <w:tblPr>
        <w:tblStyle w:val="Tabelraster"/>
        <w:tblW w:w="0" w:type="auto"/>
        <w:tblLook w:val="04A0" w:firstRow="1" w:lastRow="0" w:firstColumn="1" w:lastColumn="0" w:noHBand="0" w:noVBand="1"/>
      </w:tblPr>
      <w:tblGrid>
        <w:gridCol w:w="4531"/>
        <w:gridCol w:w="4531"/>
      </w:tblGrid>
      <w:tr w:rsidR="00190D6A" w:rsidTr="00190D6A">
        <w:tc>
          <w:tcPr>
            <w:tcW w:w="4531" w:type="dxa"/>
          </w:tcPr>
          <w:p w:rsidR="00190D6A" w:rsidRDefault="00190D6A" w:rsidP="00190D6A">
            <w:pPr>
              <w:jc w:val="center"/>
            </w:pPr>
            <w:r w:rsidRPr="00C74850">
              <w:rPr>
                <w:noProof/>
              </w:rPr>
              <w:drawing>
                <wp:inline distT="0" distB="0" distL="0" distR="0" wp14:anchorId="351DE1C8" wp14:editId="351DE1C9">
                  <wp:extent cx="2157413" cy="1614065"/>
                  <wp:effectExtent l="0" t="0" r="0" b="571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66309" cy="1620720"/>
                          </a:xfrm>
                          <a:prstGeom prst="rect">
                            <a:avLst/>
                          </a:prstGeom>
                        </pic:spPr>
                      </pic:pic>
                    </a:graphicData>
                  </a:graphic>
                </wp:inline>
              </w:drawing>
            </w:r>
          </w:p>
        </w:tc>
        <w:tc>
          <w:tcPr>
            <w:tcW w:w="4531" w:type="dxa"/>
          </w:tcPr>
          <w:p w:rsidR="00190D6A" w:rsidRDefault="00190D6A" w:rsidP="00190D6A">
            <w:pPr>
              <w:rPr>
                <w:b/>
              </w:rPr>
            </w:pPr>
            <w:r>
              <w:rPr>
                <w:b/>
              </w:rPr>
              <w:t>Configureerbare App</w:t>
            </w:r>
          </w:p>
          <w:p w:rsidR="00190D6A" w:rsidRDefault="00190D6A" w:rsidP="00190D6A">
            <w:r>
              <w:t>In een settings menu is het mogelijk de grootte van de tekst en kleuren van de knoppen aan te passen. Deze wijzigingen worden opgeslagen en bij het opnieuw openen van de app weer ingeladen.</w:t>
            </w:r>
          </w:p>
          <w:p w:rsidR="00190D6A" w:rsidRPr="00110D2C" w:rsidRDefault="00190D6A" w:rsidP="00190D6A">
            <w:r>
              <w:t>De tekstgrootte respecteert de instellingen van het besturingssysteem. (Dus bij grotere lettertypes, zijn de lettertypen in de app ook groter)</w:t>
            </w:r>
          </w:p>
        </w:tc>
      </w:tr>
    </w:tbl>
    <w:p w:rsidR="00190D6A" w:rsidRDefault="00190D6A" w:rsidP="00190D6A"/>
    <w:p w:rsidR="00190D6A" w:rsidRPr="001D2EA6" w:rsidRDefault="00190D6A" w:rsidP="00190D6A"/>
    <w:p w:rsidR="00190D6A" w:rsidRPr="00391E8A" w:rsidRDefault="00190D6A" w:rsidP="00391E8A">
      <w:pPr>
        <w:pStyle w:val="Kop3"/>
        <w:rPr>
          <w:color w:val="FF0000"/>
        </w:rPr>
      </w:pPr>
      <w:r w:rsidRPr="00391E8A">
        <w:rPr>
          <w:color w:val="FF0000"/>
        </w:rPr>
        <w:t>Aandachtspunten presentatie</w:t>
      </w:r>
    </w:p>
    <w:p w:rsidR="00190D6A" w:rsidRDefault="00190D6A" w:rsidP="00190D6A"/>
    <w:p w:rsidR="00190D6A" w:rsidRDefault="00190D6A" w:rsidP="00190D6A">
      <w:r>
        <w:t>Dit zijn een aantal van de aandachtspunten die in je presentatie naar voren moeten komen. Dit zijn niet de enige punten die jullie gaan presenteren, onderzoek zelf welke andere punten ook belangrijk zijn.</w:t>
      </w:r>
    </w:p>
    <w:p w:rsidR="00190D6A" w:rsidRDefault="00190D6A" w:rsidP="00190D6A">
      <w:pPr>
        <w:pStyle w:val="Lijstalinea"/>
        <w:numPr>
          <w:ilvl w:val="0"/>
          <w:numId w:val="31"/>
        </w:numPr>
        <w:spacing w:after="160" w:line="259" w:lineRule="auto"/>
      </w:pPr>
      <w:r>
        <w:t>Waarom gebruiken we resources en styles?</w:t>
      </w:r>
    </w:p>
    <w:p w:rsidR="00190D6A" w:rsidRDefault="00190D6A" w:rsidP="00190D6A">
      <w:pPr>
        <w:pStyle w:val="Lijstalinea"/>
        <w:numPr>
          <w:ilvl w:val="0"/>
          <w:numId w:val="31"/>
        </w:numPr>
        <w:spacing w:after="160" w:line="259" w:lineRule="auto"/>
      </w:pPr>
      <w:r>
        <w:lastRenderedPageBreak/>
        <w:t>Hoe maak je resources en styles aan in pagina’s en voor de gehele applicatie?</w:t>
      </w:r>
    </w:p>
    <w:p w:rsidR="00190D6A" w:rsidRDefault="00190D6A" w:rsidP="00190D6A">
      <w:pPr>
        <w:pStyle w:val="Lijstalinea"/>
        <w:numPr>
          <w:ilvl w:val="0"/>
          <w:numId w:val="31"/>
        </w:numPr>
        <w:spacing w:after="160" w:line="259" w:lineRule="auto"/>
      </w:pPr>
      <w:r>
        <w:t>Hoe neem je een andere stijl over en breid je deze uit?</w:t>
      </w:r>
    </w:p>
    <w:p w:rsidR="00190D6A" w:rsidRPr="001D2EA6" w:rsidRDefault="00190D6A" w:rsidP="00190D6A">
      <w:pPr>
        <w:pStyle w:val="Lijstalinea"/>
        <w:numPr>
          <w:ilvl w:val="0"/>
          <w:numId w:val="31"/>
        </w:numPr>
        <w:spacing w:after="160" w:line="259" w:lineRule="auto"/>
      </w:pPr>
      <w:r>
        <w:t>Wat zijn built-in styles en waar dienen ze voor?</w:t>
      </w:r>
    </w:p>
    <w:p w:rsidR="00190D6A" w:rsidRDefault="00190D6A" w:rsidP="00190D6A">
      <w:pPr>
        <w:rPr>
          <w:rFonts w:asciiTheme="majorHAnsi" w:eastAsiaTheme="majorEastAsia" w:hAnsiTheme="majorHAnsi" w:cstheme="majorBidi"/>
          <w:color w:val="A9040E" w:themeColor="accent1" w:themeShade="BF"/>
          <w:sz w:val="32"/>
          <w:szCs w:val="32"/>
        </w:rPr>
      </w:pPr>
      <w:r>
        <w:br w:type="page"/>
      </w:r>
    </w:p>
    <w:p w:rsidR="00190D6A" w:rsidRPr="00391E8A" w:rsidRDefault="00190D6A" w:rsidP="00391E8A">
      <w:pPr>
        <w:pStyle w:val="Kop2"/>
        <w:rPr>
          <w:color w:val="FF0000"/>
          <w:sz w:val="36"/>
        </w:rPr>
      </w:pPr>
      <w:proofErr w:type="spellStart"/>
      <w:r w:rsidRPr="00391E8A">
        <w:rPr>
          <w:color w:val="FF0000"/>
          <w:sz w:val="36"/>
        </w:rPr>
        <w:lastRenderedPageBreak/>
        <w:t>Emulation</w:t>
      </w:r>
      <w:proofErr w:type="spellEnd"/>
      <w:r w:rsidRPr="00391E8A">
        <w:rPr>
          <w:color w:val="FF0000"/>
          <w:sz w:val="36"/>
        </w:rPr>
        <w:t xml:space="preserve"> </w:t>
      </w:r>
      <w:proofErr w:type="spellStart"/>
      <w:r w:rsidRPr="00391E8A">
        <w:rPr>
          <w:color w:val="FF0000"/>
          <w:sz w:val="36"/>
        </w:rPr>
        <w:t>and</w:t>
      </w:r>
      <w:proofErr w:type="spellEnd"/>
      <w:r w:rsidRPr="00391E8A">
        <w:rPr>
          <w:color w:val="FF0000"/>
          <w:sz w:val="36"/>
        </w:rPr>
        <w:t xml:space="preserve"> </w:t>
      </w:r>
      <w:proofErr w:type="spellStart"/>
      <w:r w:rsidRPr="00391E8A">
        <w:rPr>
          <w:color w:val="FF0000"/>
          <w:sz w:val="36"/>
        </w:rPr>
        <w:t>deployment</w:t>
      </w:r>
      <w:proofErr w:type="spellEnd"/>
    </w:p>
    <w:p w:rsidR="00190D6A" w:rsidRDefault="00190D6A" w:rsidP="00190D6A"/>
    <w:p w:rsidR="00190D6A" w:rsidRDefault="00190D6A" w:rsidP="00190D6A">
      <w:r>
        <w:t>Het schrijven van een applicatie is makkelijker als je de applicatie af en toe kan testen. Hiervoor kunnen we op de computer testen in een software die net alsof doet dat deze het apparaat is (een emulator). We kunnen ook testen door de gebouwde applicatie naar ons apparaat te verplaatsen (</w:t>
      </w:r>
      <w:proofErr w:type="spellStart"/>
      <w:r>
        <w:t>deployment</w:t>
      </w:r>
      <w:proofErr w:type="spellEnd"/>
      <w:r>
        <w:t>).</w:t>
      </w:r>
    </w:p>
    <w:p w:rsidR="00190D6A" w:rsidRDefault="00190D6A" w:rsidP="00190D6A">
      <w:r>
        <w:t>Met Visual Studio 2017 komen een aantal emulators en is het mogelijk om op Android en Windows Phone te testen door de telefoon aan te sluiten op je PC.</w:t>
      </w:r>
    </w:p>
    <w:p w:rsidR="00190D6A" w:rsidRDefault="00190D6A" w:rsidP="00190D6A">
      <w:r>
        <w:t>Bij iOS ligt het iets lastiger omdat de licenties van Apple afdwingen dat alle code voor iOS op een iOS apparaat wordt gebouwd. Jullie zullen dus moeten gaan uitzoeken hoe je dit voor elkaar krijgt en de instructies daarvoor vastleggen.</w:t>
      </w:r>
    </w:p>
    <w:p w:rsidR="00190D6A" w:rsidRDefault="00190D6A" w:rsidP="00190D6A">
      <w:r>
        <w:t xml:space="preserve">Verder zijn er bij Apple nog andere voorwaarden en configuraties die plaats moeten vinden voordat je de applicatie op je iPhone kan testen. Een van die voorwaarden is dat je enkel kan testen op je eigen telefoon waar je op dezelfde Apple ID als op </w:t>
      </w:r>
      <w:proofErr w:type="spellStart"/>
      <w:r>
        <w:t>Xcode</w:t>
      </w:r>
      <w:proofErr w:type="spellEnd"/>
      <w:r>
        <w:t xml:space="preserve"> bent ingelogd. </w:t>
      </w:r>
      <w:proofErr w:type="spellStart"/>
      <w:r>
        <w:t>Xcode</w:t>
      </w:r>
      <w:proofErr w:type="spellEnd"/>
      <w:r>
        <w:t>? Zoek daar ook eens meer over uit.</w:t>
      </w:r>
    </w:p>
    <w:p w:rsidR="00190D6A" w:rsidRPr="0008665A" w:rsidRDefault="00190D6A" w:rsidP="00190D6A">
      <w:pPr>
        <w:rPr>
          <w:b/>
        </w:rPr>
      </w:pPr>
      <w:r>
        <w:rPr>
          <w:b/>
        </w:rPr>
        <w:t xml:space="preserve">Jullie opdracht lijkt veel uitgebreider, maar omdat de emulatie en </w:t>
      </w:r>
      <w:proofErr w:type="spellStart"/>
      <w:r>
        <w:rPr>
          <w:b/>
        </w:rPr>
        <w:t>deployment</w:t>
      </w:r>
      <w:proofErr w:type="spellEnd"/>
      <w:r>
        <w:rPr>
          <w:b/>
        </w:rPr>
        <w:t xml:space="preserve"> van Android en Windows Phone makkelijk is hoef je je voornamelijk enkel te focussen op de emulatie en </w:t>
      </w:r>
      <w:proofErr w:type="spellStart"/>
      <w:r>
        <w:rPr>
          <w:b/>
        </w:rPr>
        <w:t>deployment</w:t>
      </w:r>
      <w:proofErr w:type="spellEnd"/>
      <w:r>
        <w:rPr>
          <w:b/>
        </w:rPr>
        <w:t xml:space="preserve"> van iOS.</w:t>
      </w:r>
    </w:p>
    <w:p w:rsidR="00190D6A" w:rsidRPr="001D2EA6" w:rsidRDefault="00190D6A" w:rsidP="00190D6A"/>
    <w:p w:rsidR="00190D6A" w:rsidRPr="00391E8A" w:rsidRDefault="00190D6A" w:rsidP="00391E8A">
      <w:pPr>
        <w:pStyle w:val="Kop3"/>
        <w:rPr>
          <w:color w:val="FF0000"/>
        </w:rPr>
      </w:pPr>
      <w:r w:rsidRPr="00391E8A">
        <w:rPr>
          <w:color w:val="FF0000"/>
        </w:rPr>
        <w:t>Voorbeelden</w:t>
      </w:r>
    </w:p>
    <w:p w:rsidR="00190D6A" w:rsidRDefault="00190D6A" w:rsidP="00190D6A"/>
    <w:p w:rsidR="00190D6A" w:rsidRPr="00FB65C6" w:rsidRDefault="00190D6A" w:rsidP="00190D6A">
      <w:r>
        <w:t>Kijk voor voorbeelden van applicaties bij de andere onderwerpen.</w:t>
      </w:r>
    </w:p>
    <w:p w:rsidR="00190D6A" w:rsidRPr="001D2EA6" w:rsidRDefault="00190D6A" w:rsidP="00190D6A"/>
    <w:p w:rsidR="00190D6A" w:rsidRPr="00391E8A" w:rsidRDefault="00190D6A" w:rsidP="00391E8A">
      <w:pPr>
        <w:pStyle w:val="Kop3"/>
        <w:rPr>
          <w:color w:val="FF0000"/>
        </w:rPr>
      </w:pPr>
      <w:r w:rsidRPr="00391E8A">
        <w:rPr>
          <w:color w:val="FF0000"/>
        </w:rPr>
        <w:t>Aandachtspunten presentatie</w:t>
      </w:r>
    </w:p>
    <w:p w:rsidR="00190D6A" w:rsidRDefault="00190D6A" w:rsidP="00190D6A"/>
    <w:p w:rsidR="00190D6A" w:rsidRDefault="00190D6A" w:rsidP="00190D6A">
      <w:r>
        <w:t>Dit zijn een aantal van de aandachtspunten die in je presentatie naar voren moeten komen. Dit zijn niet de enige punten die jullie gaan presenteren, onderzoek zelf welke andere punten ook belangrijk zijn.</w:t>
      </w:r>
    </w:p>
    <w:p w:rsidR="00190D6A" w:rsidRDefault="00190D6A" w:rsidP="00190D6A">
      <w:pPr>
        <w:pStyle w:val="Lijstalinea"/>
        <w:numPr>
          <w:ilvl w:val="0"/>
          <w:numId w:val="31"/>
        </w:numPr>
        <w:spacing w:after="160" w:line="259" w:lineRule="auto"/>
      </w:pPr>
      <w:r>
        <w:t>Wat is emulatie?</w:t>
      </w:r>
    </w:p>
    <w:p w:rsidR="00190D6A" w:rsidRDefault="00190D6A" w:rsidP="00190D6A">
      <w:pPr>
        <w:pStyle w:val="Lijstalinea"/>
        <w:numPr>
          <w:ilvl w:val="0"/>
          <w:numId w:val="31"/>
        </w:numPr>
        <w:spacing w:after="160" w:line="259" w:lineRule="auto"/>
      </w:pPr>
      <w:r>
        <w:t xml:space="preserve">Wat is </w:t>
      </w:r>
      <w:proofErr w:type="spellStart"/>
      <w:r>
        <w:t>deployment</w:t>
      </w:r>
      <w:proofErr w:type="spellEnd"/>
      <w:r>
        <w:t>?</w:t>
      </w:r>
    </w:p>
    <w:p w:rsidR="00190D6A" w:rsidRDefault="00190D6A" w:rsidP="00190D6A">
      <w:pPr>
        <w:pStyle w:val="Lijstalinea"/>
        <w:numPr>
          <w:ilvl w:val="0"/>
          <w:numId w:val="31"/>
        </w:numPr>
        <w:spacing w:after="160" w:line="259" w:lineRule="auto"/>
      </w:pPr>
      <w:r>
        <w:t>Wat is simulatie?</w:t>
      </w:r>
    </w:p>
    <w:p w:rsidR="00190D6A" w:rsidRDefault="00190D6A" w:rsidP="00190D6A">
      <w:pPr>
        <w:pStyle w:val="Lijstalinea"/>
        <w:numPr>
          <w:ilvl w:val="0"/>
          <w:numId w:val="31"/>
        </w:numPr>
        <w:spacing w:after="160" w:line="259" w:lineRule="auto"/>
      </w:pPr>
      <w:r>
        <w:t xml:space="preserve">Hoe </w:t>
      </w:r>
      <w:proofErr w:type="spellStart"/>
      <w:r>
        <w:t>deploy</w:t>
      </w:r>
      <w:proofErr w:type="spellEnd"/>
      <w:r>
        <w:t xml:space="preserve"> je naar Android?</w:t>
      </w:r>
    </w:p>
    <w:p w:rsidR="00190D6A" w:rsidRPr="001D2EA6" w:rsidRDefault="00190D6A" w:rsidP="00190D6A">
      <w:pPr>
        <w:pStyle w:val="Lijstalinea"/>
        <w:numPr>
          <w:ilvl w:val="0"/>
          <w:numId w:val="31"/>
        </w:numPr>
        <w:spacing w:after="160" w:line="259" w:lineRule="auto"/>
      </w:pPr>
      <w:r>
        <w:t xml:space="preserve">Hoe </w:t>
      </w:r>
      <w:proofErr w:type="spellStart"/>
      <w:r>
        <w:t>deploy</w:t>
      </w:r>
      <w:proofErr w:type="spellEnd"/>
      <w:r>
        <w:t xml:space="preserve"> je naar Windows Phone?</w:t>
      </w:r>
    </w:p>
    <w:p w:rsidR="00190D6A" w:rsidRDefault="00190D6A" w:rsidP="00190D6A">
      <w:pPr>
        <w:rPr>
          <w:rFonts w:asciiTheme="majorHAnsi" w:eastAsiaTheme="majorEastAsia" w:hAnsiTheme="majorHAnsi" w:cstheme="majorBidi"/>
          <w:color w:val="A9040E" w:themeColor="accent1" w:themeShade="BF"/>
          <w:sz w:val="32"/>
          <w:szCs w:val="32"/>
        </w:rPr>
      </w:pPr>
      <w:r>
        <w:br w:type="page"/>
      </w:r>
    </w:p>
    <w:p w:rsidR="00190D6A" w:rsidRPr="00391E8A" w:rsidRDefault="00190D6A" w:rsidP="00391E8A">
      <w:pPr>
        <w:pStyle w:val="Kop2"/>
        <w:rPr>
          <w:color w:val="FF0000"/>
          <w:sz w:val="36"/>
        </w:rPr>
      </w:pPr>
      <w:r w:rsidRPr="00391E8A">
        <w:rPr>
          <w:color w:val="FF0000"/>
          <w:sz w:val="36"/>
        </w:rPr>
        <w:lastRenderedPageBreak/>
        <w:t>Xamarin en Xamarin Forms</w:t>
      </w:r>
    </w:p>
    <w:p w:rsidR="00190D6A" w:rsidRDefault="00190D6A" w:rsidP="00190D6A"/>
    <w:p w:rsidR="00190D6A" w:rsidRDefault="00190D6A" w:rsidP="00190D6A">
      <w:r>
        <w:t>Voorheen waren er al manieren om met 1 programmeertaal apps te ontwikkelen voor meerdere platforms. Meestal speelde er dan een tussenlaag in op de code die jij had geschreven en vertaalde dit naar instructies die werkte voor het besturingssysteem. Dit noem je non-native apps.</w:t>
      </w:r>
    </w:p>
    <w:p w:rsidR="00190D6A" w:rsidRDefault="00190D6A" w:rsidP="00190D6A">
      <w:r>
        <w:t>Met de introductie van Xamarin werd het mogelijk apps te schrijven met behulp van XAML en C# die gecompileerd worden naar native apps. De uiteindelijke app op het apparaat bevat dus niks anders dan jouw app, geen tussenlaag meer.</w:t>
      </w:r>
    </w:p>
    <w:p w:rsidR="00190D6A" w:rsidRDefault="00190D6A" w:rsidP="00190D6A">
      <w:r>
        <w:t>Bij Xamarin was het dan nog wel nodig om de schermen voor de verschillende apparaten los te programmeren. Om dit makkelijker te maken werd Xamarin Forms ontwikkeld.</w:t>
      </w:r>
    </w:p>
    <w:p w:rsidR="00190D6A" w:rsidRDefault="00190D6A" w:rsidP="00190D6A">
      <w:r>
        <w:t>Met Xamarin Forms kun je UI maken voor alle platforms vanuit 1 plek in de code. Natuurlijk is het wel belangrijk dat de UI werkt zoals het apparaat verwacht dat het werkt. Xamarin Forms voert dit vertaal stukje uit voor jou. Als je bijvoorbeeld een tab element maakt in de code, zie je dit soort verschillen op de verschillende platforms:</w:t>
      </w:r>
    </w:p>
    <w:p w:rsidR="00190D6A" w:rsidRDefault="00190D6A" w:rsidP="00190D6A">
      <w:r>
        <w:rPr>
          <w:noProof/>
        </w:rPr>
        <w:drawing>
          <wp:inline distT="0" distB="0" distL="0" distR="0" wp14:anchorId="351DE1CA" wp14:editId="351DE1CB">
            <wp:extent cx="5713095" cy="2286000"/>
            <wp:effectExtent l="0" t="0" r="1905" b="0"/>
            <wp:docPr id="18" name="Afbeelding 18" descr="Afbeeldingsresultaat voor tab control android vs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ab control android vs io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3095" cy="2286000"/>
                    </a:xfrm>
                    <a:prstGeom prst="rect">
                      <a:avLst/>
                    </a:prstGeom>
                    <a:noFill/>
                    <a:ln>
                      <a:noFill/>
                    </a:ln>
                  </pic:spPr>
                </pic:pic>
              </a:graphicData>
            </a:graphic>
          </wp:inline>
        </w:drawing>
      </w:r>
    </w:p>
    <w:p w:rsidR="00190D6A" w:rsidRDefault="00190D6A" w:rsidP="00190D6A">
      <w:pPr>
        <w:rPr>
          <w:b/>
        </w:rPr>
      </w:pPr>
    </w:p>
    <w:p w:rsidR="00190D6A" w:rsidRDefault="00190D6A" w:rsidP="00190D6A">
      <w:pPr>
        <w:rPr>
          <w:b/>
        </w:rPr>
      </w:pPr>
      <w:r>
        <w:rPr>
          <w:b/>
        </w:rPr>
        <w:t>Ga zelf aan de slag met Xamarin en Xamarin Forms en probeer te achterhalen wat de belangrijkste voordelen en nadelen zijn en waarom iemand in bepaalde situaties wel of niet voor Xamarin of Xamarin Forms zou kiezen.</w:t>
      </w:r>
    </w:p>
    <w:p w:rsidR="00190D6A" w:rsidRPr="00140EDB" w:rsidRDefault="00190D6A" w:rsidP="00190D6A">
      <w:pPr>
        <w:rPr>
          <w:b/>
        </w:rPr>
      </w:pPr>
    </w:p>
    <w:p w:rsidR="00190D6A" w:rsidRPr="00391E8A" w:rsidRDefault="00190D6A" w:rsidP="00391E8A">
      <w:pPr>
        <w:pStyle w:val="Kop3"/>
        <w:rPr>
          <w:color w:val="FF0000"/>
        </w:rPr>
      </w:pPr>
      <w:r w:rsidRPr="00391E8A">
        <w:rPr>
          <w:color w:val="FF0000"/>
        </w:rPr>
        <w:t>Voorbeelden</w:t>
      </w:r>
    </w:p>
    <w:p w:rsidR="00190D6A" w:rsidRDefault="00190D6A" w:rsidP="00190D6A"/>
    <w:p w:rsidR="00190D6A" w:rsidRDefault="00190D6A" w:rsidP="00190D6A">
      <w:r>
        <w:t>Hier volgen enkele voorbeelden van applicaties die jullie zouden kunnen maken als ondersteunende applicatie van de workshop. Jullie hoeven deze niet te kiezen, ze zijn enkel opgesteld om jullie een idee te geven van wat jullie zouden kunnen maken.</w:t>
      </w:r>
    </w:p>
    <w:tbl>
      <w:tblPr>
        <w:tblStyle w:val="Tabelraster"/>
        <w:tblW w:w="0" w:type="auto"/>
        <w:tblLook w:val="04A0" w:firstRow="1" w:lastRow="0" w:firstColumn="1" w:lastColumn="0" w:noHBand="0" w:noVBand="1"/>
      </w:tblPr>
      <w:tblGrid>
        <w:gridCol w:w="4531"/>
        <w:gridCol w:w="4531"/>
      </w:tblGrid>
      <w:tr w:rsidR="00190D6A" w:rsidTr="00190D6A">
        <w:tc>
          <w:tcPr>
            <w:tcW w:w="4531" w:type="dxa"/>
          </w:tcPr>
          <w:p w:rsidR="00190D6A" w:rsidRDefault="00190D6A" w:rsidP="00190D6A">
            <w:pPr>
              <w:jc w:val="center"/>
            </w:pPr>
            <w:r>
              <w:rPr>
                <w:noProof/>
              </w:rPr>
              <w:drawing>
                <wp:inline distT="0" distB="0" distL="0" distR="0" wp14:anchorId="351DE1CC" wp14:editId="351DE1CD">
                  <wp:extent cx="1510748" cy="1597317"/>
                  <wp:effectExtent l="0" t="0" r="0" b="3175"/>
                  <wp:docPr id="19" name="Afbeelding 19" descr="Afbeeldingsresultaat voor calendar app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alendar app wirefram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2982" cy="1610252"/>
                          </a:xfrm>
                          <a:prstGeom prst="rect">
                            <a:avLst/>
                          </a:prstGeom>
                          <a:noFill/>
                          <a:ln>
                            <a:noFill/>
                          </a:ln>
                        </pic:spPr>
                      </pic:pic>
                    </a:graphicData>
                  </a:graphic>
                </wp:inline>
              </w:drawing>
            </w:r>
          </w:p>
        </w:tc>
        <w:tc>
          <w:tcPr>
            <w:tcW w:w="4531" w:type="dxa"/>
          </w:tcPr>
          <w:p w:rsidR="00190D6A" w:rsidRDefault="00190D6A" w:rsidP="00190D6A">
            <w:pPr>
              <w:rPr>
                <w:b/>
              </w:rPr>
            </w:pPr>
            <w:proofErr w:type="spellStart"/>
            <w:r>
              <w:rPr>
                <w:b/>
              </w:rPr>
              <w:t>Calendar</w:t>
            </w:r>
            <w:proofErr w:type="spellEnd"/>
            <w:r>
              <w:rPr>
                <w:b/>
              </w:rPr>
              <w:t xml:space="preserve"> App</w:t>
            </w:r>
          </w:p>
          <w:p w:rsidR="00190D6A" w:rsidRDefault="00190D6A" w:rsidP="00190D6A">
            <w:r>
              <w:t>Met behulp van enkel Xamarin Forms elementen een kalender app.</w:t>
            </w:r>
          </w:p>
          <w:p w:rsidR="00190D6A" w:rsidRDefault="00190D6A" w:rsidP="00190D6A">
            <w:r>
              <w:t>De kalender is niet hard-</w:t>
            </w:r>
            <w:proofErr w:type="spellStart"/>
            <w:r>
              <w:t>coded</w:t>
            </w:r>
            <w:proofErr w:type="spellEnd"/>
            <w:r>
              <w:t xml:space="preserve"> is maar goed gegenereerd afhankelijk van welke maand het is.</w:t>
            </w:r>
          </w:p>
          <w:p w:rsidR="00190D6A" w:rsidRPr="00110D2C" w:rsidRDefault="00190D6A" w:rsidP="00190D6A">
            <w:r>
              <w:t>Op dagen kun je klikken om dan een overzicht van activiteiten die dag te zien.</w:t>
            </w:r>
          </w:p>
        </w:tc>
      </w:tr>
    </w:tbl>
    <w:p w:rsidR="00190D6A" w:rsidRDefault="00190D6A" w:rsidP="00190D6A"/>
    <w:p w:rsidR="00190D6A" w:rsidRPr="001D2EA6" w:rsidRDefault="00190D6A" w:rsidP="00190D6A"/>
    <w:p w:rsidR="00190D6A" w:rsidRPr="00391E8A" w:rsidRDefault="00190D6A" w:rsidP="00391E8A">
      <w:pPr>
        <w:pStyle w:val="Kop3"/>
        <w:rPr>
          <w:color w:val="FF0000"/>
        </w:rPr>
      </w:pPr>
      <w:r w:rsidRPr="00391E8A">
        <w:rPr>
          <w:color w:val="FF0000"/>
        </w:rPr>
        <w:t>Aandachtspunten presentatie</w:t>
      </w:r>
    </w:p>
    <w:p w:rsidR="00190D6A" w:rsidRDefault="00190D6A" w:rsidP="00190D6A"/>
    <w:p w:rsidR="00190D6A" w:rsidRDefault="00190D6A" w:rsidP="00190D6A">
      <w:r>
        <w:t>Dit zijn een aantal van de aandachtspunten die in je presentatie naar voren moeten komen. Dit zijn niet de enige punten die jullie gaan presenteren, onderzoek zelf welke andere punten ook belangrijk zijn.</w:t>
      </w:r>
    </w:p>
    <w:p w:rsidR="00190D6A" w:rsidRDefault="00190D6A" w:rsidP="00190D6A">
      <w:pPr>
        <w:pStyle w:val="Lijstalinea"/>
        <w:numPr>
          <w:ilvl w:val="0"/>
          <w:numId w:val="31"/>
        </w:numPr>
        <w:spacing w:after="160" w:line="259" w:lineRule="auto"/>
      </w:pPr>
      <w:r>
        <w:t>Welke andere platforms zijn er om cross-platform apps te maken?</w:t>
      </w:r>
    </w:p>
    <w:p w:rsidR="00190D6A" w:rsidRDefault="00190D6A" w:rsidP="00190D6A">
      <w:pPr>
        <w:pStyle w:val="Lijstalinea"/>
        <w:numPr>
          <w:ilvl w:val="0"/>
          <w:numId w:val="31"/>
        </w:numPr>
        <w:spacing w:after="160" w:line="259" w:lineRule="auto"/>
      </w:pPr>
      <w:r>
        <w:t>Welke daarvan bouwen native apps?</w:t>
      </w:r>
    </w:p>
    <w:p w:rsidR="00190D6A" w:rsidRDefault="00190D6A" w:rsidP="00190D6A">
      <w:pPr>
        <w:pStyle w:val="Lijstalinea"/>
        <w:numPr>
          <w:ilvl w:val="0"/>
          <w:numId w:val="31"/>
        </w:numPr>
        <w:spacing w:after="160" w:line="259" w:lineRule="auto"/>
      </w:pPr>
      <w:r>
        <w:t>Hoe is Xamarin ontstaan?</w:t>
      </w:r>
    </w:p>
    <w:p w:rsidR="00190D6A" w:rsidRDefault="00190D6A" w:rsidP="00190D6A">
      <w:pPr>
        <w:pStyle w:val="Lijstalinea"/>
        <w:numPr>
          <w:ilvl w:val="0"/>
          <w:numId w:val="31"/>
        </w:numPr>
        <w:spacing w:after="160" w:line="259" w:lineRule="auto"/>
      </w:pPr>
      <w:r>
        <w:t>Wat is de reden dat Xamarin Forms is ontwikkeld?</w:t>
      </w:r>
    </w:p>
    <w:p w:rsidR="00190D6A" w:rsidRDefault="00190D6A" w:rsidP="00190D6A">
      <w:pPr>
        <w:pStyle w:val="Lijstalinea"/>
        <w:numPr>
          <w:ilvl w:val="0"/>
          <w:numId w:val="31"/>
        </w:numPr>
        <w:spacing w:after="160" w:line="259" w:lineRule="auto"/>
      </w:pPr>
      <w:r>
        <w:t>Welke elementen zijn er in Xamarin Forms?</w:t>
      </w:r>
    </w:p>
    <w:p w:rsidR="00190D6A" w:rsidRDefault="00190D6A" w:rsidP="00190D6A"/>
    <w:p w:rsidR="00190D6A" w:rsidRDefault="00190D6A" w:rsidP="00190D6A">
      <w:r>
        <w:br w:type="page"/>
      </w:r>
    </w:p>
    <w:p w:rsidR="00190D6A" w:rsidRPr="001E7B88" w:rsidRDefault="00190D6A" w:rsidP="00190D6A">
      <w:pPr>
        <w:pStyle w:val="Kop1"/>
        <w:rPr>
          <w:color w:val="FF0000"/>
        </w:rPr>
      </w:pPr>
      <w:r w:rsidRPr="001E7B88">
        <w:rPr>
          <w:color w:val="FF0000"/>
        </w:rPr>
        <w:lastRenderedPageBreak/>
        <w:t>Inrichten Git en GitHub</w:t>
      </w:r>
    </w:p>
    <w:p w:rsidR="00190D6A" w:rsidRDefault="00190D6A" w:rsidP="00190D6A"/>
    <w:p w:rsidR="00190D6A" w:rsidRDefault="00190D6A" w:rsidP="00190D6A">
      <w:r>
        <w:t xml:space="preserve">Voor jullie samenwerking verwachten we dat jullie gebruik gaan maken van Git en GitHub.com. De Git Client die jullie gaan gebruiken mogen jullie zelf bepalen. Mocht je niet kunnen kiezen: wij raden </w:t>
      </w:r>
      <w:proofErr w:type="spellStart"/>
      <w:r>
        <w:t>GitKraken</w:t>
      </w:r>
      <w:proofErr w:type="spellEnd"/>
      <w:r>
        <w:t xml:space="preserve"> aan.</w:t>
      </w:r>
    </w:p>
    <w:p w:rsidR="00190D6A" w:rsidRDefault="00190D6A" w:rsidP="00190D6A"/>
    <w:p w:rsidR="00190D6A" w:rsidRDefault="00190D6A" w:rsidP="00190D6A">
      <w:r>
        <w:t>Er zijn een aantal richtlijnen waar we willen dat jullie je aan gaan houden:</w:t>
      </w:r>
    </w:p>
    <w:p w:rsidR="00190D6A" w:rsidRDefault="00190D6A" w:rsidP="00190D6A">
      <w:pPr>
        <w:pStyle w:val="Lijstalinea"/>
        <w:numPr>
          <w:ilvl w:val="0"/>
          <w:numId w:val="31"/>
        </w:numPr>
        <w:spacing w:after="160" w:line="259" w:lineRule="auto"/>
      </w:pPr>
      <w:r>
        <w:t xml:space="preserve">Voor de gehele groep die meedoet aan de Xamarin lessen wordt een organisatie op GitHub.com aangemaakt met de naam: </w:t>
      </w:r>
      <w:proofErr w:type="spellStart"/>
      <w:r>
        <w:t>RadiusCollege</w:t>
      </w:r>
      <w:proofErr w:type="spellEnd"/>
      <w:r>
        <w:t xml:space="preserve">-Xamarin-[schooljaar] (bijv.: </w:t>
      </w:r>
      <w:r w:rsidRPr="00140005">
        <w:rPr>
          <w:b/>
        </w:rPr>
        <w:t>RadiusCollege-Xamarin-2016-2017</w:t>
      </w:r>
      <w:r>
        <w:t>)</w:t>
      </w:r>
    </w:p>
    <w:p w:rsidR="00190D6A" w:rsidRDefault="00190D6A" w:rsidP="00190D6A">
      <w:pPr>
        <w:pStyle w:val="Lijstalinea"/>
        <w:numPr>
          <w:ilvl w:val="0"/>
          <w:numId w:val="31"/>
        </w:numPr>
        <w:spacing w:after="160" w:line="259" w:lineRule="auto"/>
      </w:pPr>
      <w:r>
        <w:t>Kies voor de organisatie het gratis pakket van GitHub.</w:t>
      </w:r>
    </w:p>
    <w:p w:rsidR="00190D6A" w:rsidRDefault="00190D6A" w:rsidP="00190D6A">
      <w:pPr>
        <w:pStyle w:val="Lijstalinea"/>
        <w:numPr>
          <w:ilvl w:val="0"/>
          <w:numId w:val="31"/>
        </w:numPr>
        <w:spacing w:after="160" w:line="259" w:lineRule="auto"/>
      </w:pPr>
      <w:r>
        <w:t xml:space="preserve">Binnen die organisatie worden </w:t>
      </w:r>
      <w:proofErr w:type="spellStart"/>
      <w:r>
        <w:t>repositories</w:t>
      </w:r>
      <w:proofErr w:type="spellEnd"/>
      <w:r>
        <w:t xml:space="preserve"> aangemaakt door iedere </w:t>
      </w:r>
      <w:proofErr w:type="spellStart"/>
      <w:r>
        <w:t>sub-groep</w:t>
      </w:r>
      <w:proofErr w:type="spellEnd"/>
      <w:r>
        <w:t xml:space="preserve"> met daarin de code en documentatie van hun eigen onderwerp. De namen van deze </w:t>
      </w:r>
      <w:proofErr w:type="spellStart"/>
      <w:r>
        <w:t>repositories</w:t>
      </w:r>
      <w:proofErr w:type="spellEnd"/>
      <w:r>
        <w:t xml:space="preserve"> dienen aan een door jullie bedachte conventie te voldoen.</w:t>
      </w:r>
    </w:p>
    <w:p w:rsidR="00190D6A" w:rsidRDefault="00190D6A" w:rsidP="00190D6A">
      <w:pPr>
        <w:pStyle w:val="Lijstalinea"/>
        <w:numPr>
          <w:ilvl w:val="0"/>
          <w:numId w:val="31"/>
        </w:numPr>
        <w:spacing w:after="160" w:line="259" w:lineRule="auto"/>
      </w:pPr>
      <w:r>
        <w:t xml:space="preserve">Binnen de organisatie worden teams voor iedere </w:t>
      </w:r>
      <w:proofErr w:type="spellStart"/>
      <w:r>
        <w:t>sub-groep</w:t>
      </w:r>
      <w:proofErr w:type="spellEnd"/>
      <w:r>
        <w:t xml:space="preserve">. Die teams krijgen toegang tot hun eigen </w:t>
      </w:r>
      <w:proofErr w:type="spellStart"/>
      <w:r>
        <w:t>repositories</w:t>
      </w:r>
      <w:proofErr w:type="spellEnd"/>
      <w:r>
        <w:t>.</w:t>
      </w:r>
    </w:p>
    <w:p w:rsidR="00190D6A" w:rsidRDefault="00190D6A" w:rsidP="00190D6A">
      <w:pPr>
        <w:pStyle w:val="Lijstalinea"/>
        <w:numPr>
          <w:ilvl w:val="0"/>
          <w:numId w:val="31"/>
        </w:numPr>
        <w:spacing w:after="160" w:line="259" w:lineRule="auto"/>
      </w:pPr>
      <w:r>
        <w:t>Aan de teams worden alle bijbehorende leden toegevoegd.</w:t>
      </w:r>
    </w:p>
    <w:p w:rsidR="00190D6A" w:rsidRDefault="00190D6A" w:rsidP="00190D6A"/>
    <w:p w:rsidR="00190D6A" w:rsidRDefault="00190D6A" w:rsidP="00190D6A">
      <w:r>
        <w:t>Zoals jullie zien moet er eerst wat administratie verricht worden. Kies samen iemand uit die dit voor jullie gaat regelen en die in de gaten houdt of alles aan de bovenstaande richtlijnen voldoet.</w:t>
      </w:r>
    </w:p>
    <w:p w:rsidR="00190D6A" w:rsidRDefault="00190D6A" w:rsidP="00190D6A">
      <w:r>
        <w:br w:type="page"/>
      </w:r>
    </w:p>
    <w:p w:rsidR="00190D6A" w:rsidRPr="001E7B88" w:rsidRDefault="00190D6A" w:rsidP="00190D6A">
      <w:pPr>
        <w:pStyle w:val="Kop1"/>
        <w:rPr>
          <w:color w:val="FF0000"/>
        </w:rPr>
      </w:pPr>
      <w:r w:rsidRPr="001E7B88">
        <w:rPr>
          <w:color w:val="FF0000"/>
        </w:rPr>
        <w:lastRenderedPageBreak/>
        <w:t>Inrichten ontwikkelomgeving</w:t>
      </w:r>
    </w:p>
    <w:p w:rsidR="00190D6A" w:rsidRDefault="00190D6A" w:rsidP="00190D6A"/>
    <w:p w:rsidR="00190D6A" w:rsidRDefault="00190D6A" w:rsidP="00190D6A">
      <w:r>
        <w:t>Wij verwachten van jullie dat jullie zelf op zoek gaan en documenteren hoe de ontwikkelomgeving ingericht moet worden, wel hebben we een paar eisen voor jullie:</w:t>
      </w:r>
    </w:p>
    <w:p w:rsidR="00190D6A" w:rsidRDefault="00190D6A" w:rsidP="00190D6A">
      <w:pPr>
        <w:pStyle w:val="Lijstalinea"/>
        <w:numPr>
          <w:ilvl w:val="0"/>
          <w:numId w:val="31"/>
        </w:numPr>
        <w:spacing w:after="160" w:line="259" w:lineRule="auto"/>
      </w:pPr>
      <w:r>
        <w:t>Maak gebruik van Visual Studio 2017</w:t>
      </w:r>
    </w:p>
    <w:p w:rsidR="00190D6A" w:rsidRDefault="00190D6A" w:rsidP="00190D6A">
      <w:pPr>
        <w:pStyle w:val="Lijstalinea"/>
        <w:numPr>
          <w:ilvl w:val="0"/>
          <w:numId w:val="31"/>
        </w:numPr>
        <w:spacing w:after="160" w:line="259" w:lineRule="auto"/>
      </w:pPr>
      <w:r>
        <w:t xml:space="preserve">Installeer Xamarin met behulp van het Visual Studio 2017 installatiepakket </w:t>
      </w:r>
    </w:p>
    <w:p w:rsidR="00190D6A" w:rsidRDefault="00190D6A" w:rsidP="00190D6A">
      <w:pPr>
        <w:pStyle w:val="Lijstalinea"/>
        <w:numPr>
          <w:ilvl w:val="0"/>
          <w:numId w:val="31"/>
        </w:numPr>
        <w:spacing w:after="160" w:line="259" w:lineRule="auto"/>
      </w:pPr>
      <w:r>
        <w:t xml:space="preserve">Installeer </w:t>
      </w:r>
      <w:proofErr w:type="spellStart"/>
      <w:r>
        <w:t>Xcode</w:t>
      </w:r>
      <w:proofErr w:type="spellEnd"/>
      <w:r>
        <w:t xml:space="preserve"> op (een van) de Apple </w:t>
      </w:r>
      <w:proofErr w:type="spellStart"/>
      <w:r>
        <w:t>Mac’s</w:t>
      </w:r>
      <w:proofErr w:type="spellEnd"/>
      <w:r>
        <w:t>.</w:t>
      </w:r>
    </w:p>
    <w:p w:rsidR="00190D6A" w:rsidRDefault="00190D6A" w:rsidP="00190D6A">
      <w:pPr>
        <w:pStyle w:val="Lijstalinea"/>
        <w:numPr>
          <w:ilvl w:val="0"/>
          <w:numId w:val="31"/>
        </w:numPr>
        <w:spacing w:after="160" w:line="259" w:lineRule="auto"/>
      </w:pPr>
      <w:r>
        <w:t>Update de benodigde Android hulpmiddelen en drivers via de Android SDK Manager (in VS2017).</w:t>
      </w:r>
    </w:p>
    <w:p w:rsidR="00190D6A" w:rsidRDefault="00190D6A" w:rsidP="00190D6A">
      <w:pPr>
        <w:pStyle w:val="Lijstalinea"/>
        <w:numPr>
          <w:ilvl w:val="0"/>
          <w:numId w:val="31"/>
        </w:numPr>
        <w:spacing w:after="160" w:line="259" w:lineRule="auto"/>
      </w:pPr>
      <w:r>
        <w:t>Test een “</w:t>
      </w:r>
      <w:proofErr w:type="spellStart"/>
      <w:r>
        <w:t>Hello</w:t>
      </w:r>
      <w:proofErr w:type="spellEnd"/>
      <w:r>
        <w:t xml:space="preserve"> World” programma op Android en Windows Phone emulators en simulators.</w:t>
      </w:r>
    </w:p>
    <w:p w:rsidR="00190D6A" w:rsidRDefault="00190D6A" w:rsidP="00190D6A">
      <w:pPr>
        <w:pStyle w:val="Lijstalinea"/>
        <w:numPr>
          <w:ilvl w:val="0"/>
          <w:numId w:val="31"/>
        </w:numPr>
        <w:spacing w:after="160" w:line="259" w:lineRule="auto"/>
      </w:pPr>
      <w:r>
        <w:t>Test een “</w:t>
      </w:r>
      <w:proofErr w:type="spellStart"/>
      <w:r>
        <w:t>Hello</w:t>
      </w:r>
      <w:proofErr w:type="spellEnd"/>
      <w:r>
        <w:t xml:space="preserve"> World” programma op een Android en Windows Phone apparaat.</w:t>
      </w:r>
    </w:p>
    <w:p w:rsidR="00190D6A" w:rsidRPr="005B77F0" w:rsidRDefault="00190D6A" w:rsidP="00190D6A">
      <w:pPr>
        <w:pStyle w:val="Lijstalinea"/>
        <w:numPr>
          <w:ilvl w:val="0"/>
          <w:numId w:val="31"/>
        </w:numPr>
        <w:spacing w:after="160" w:line="259" w:lineRule="auto"/>
      </w:pPr>
      <w:r>
        <w:t>Documenteer alle informatie en schrijf een handleiding voor deze stappen.</w:t>
      </w:r>
    </w:p>
    <w:p w:rsidR="00190D6A" w:rsidRPr="0044509C" w:rsidRDefault="00190D6A" w:rsidP="0044509C"/>
    <w:sectPr w:rsidR="00190D6A" w:rsidRPr="0044509C" w:rsidSect="005A3E8A">
      <w:headerReference w:type="default" r:id="rId42"/>
      <w:footerReference w:type="default" r:id="rId43"/>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0DF" w:rsidRDefault="00A970DF" w:rsidP="00D26A65">
      <w:r>
        <w:separator/>
      </w:r>
    </w:p>
  </w:endnote>
  <w:endnote w:type="continuationSeparator" w:id="0">
    <w:p w:rsidR="00A970DF" w:rsidRDefault="00A970DF"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0D" w:rsidRPr="00FD1FE4" w:rsidRDefault="00CD4C0D" w:rsidP="00E40D93">
    <w:pPr>
      <w:pStyle w:val="Voettekst"/>
    </w:pPr>
    <w:r>
      <w:t xml:space="preserve">UON: </w:t>
    </w:r>
    <w:r w:rsidR="00A970DF">
      <w:fldChar w:fldCharType="begin"/>
    </w:r>
    <w:r w:rsidR="00A970DF">
      <w:instrText xml:space="preserve"> FILENAME </w:instrText>
    </w:r>
    <w:r w:rsidR="00A970DF">
      <w:fldChar w:fldCharType="separate"/>
    </w:r>
    <w:r w:rsidR="00390D30">
      <w:rPr>
        <w:noProof/>
      </w:rPr>
      <w:t>Document1</w:t>
    </w:r>
    <w:r w:rsidR="00A970DF">
      <w:rPr>
        <w:noProof/>
      </w:rPr>
      <w:fldChar w:fldCharType="end"/>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9733C2">
      <w:rPr>
        <w:rStyle w:val="RCRood"/>
        <w:noProof/>
      </w:rPr>
      <w:t>8</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9733C2">
      <w:rPr>
        <w:rStyle w:val="RCRood"/>
        <w:noProof/>
      </w:rPr>
      <w:t>20</w:t>
    </w:r>
    <w:r w:rsidRPr="000965A0">
      <w:rPr>
        <w:rStyle w:val="RCRoo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0DF" w:rsidRDefault="00A970DF" w:rsidP="00D26A65">
      <w:r>
        <w:separator/>
      </w:r>
    </w:p>
  </w:footnote>
  <w:footnote w:type="continuationSeparator" w:id="0">
    <w:p w:rsidR="00A970DF" w:rsidRDefault="00A970DF" w:rsidP="00D26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0D" w:rsidRDefault="00CD4C0D" w:rsidP="00E531D9">
    <w:pPr>
      <w:pStyle w:val="RCDocumentkop"/>
    </w:pPr>
    <w:r>
      <w:rPr>
        <w:noProof/>
      </w:rPr>
      <w:drawing>
        <wp:anchor distT="0" distB="0" distL="114300" distR="114300" simplePos="0" relativeHeight="251656192" behindDoc="1" locked="0" layoutInCell="1" allowOverlap="1" wp14:anchorId="351DE1D5" wp14:editId="351DE1D6">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rsidR="00390D30">
      <w:t>Studentversie</w:t>
    </w:r>
    <w:r>
      <w:t xml:space="preserve"> PR</w:t>
    </w:r>
  </w:p>
  <w:p w:rsidR="00CD4C0D" w:rsidRDefault="00CD4C0D">
    <w:pPr>
      <w:pStyle w:val="Koptekst"/>
    </w:pPr>
    <w:r>
      <w:rPr>
        <w:noProof/>
      </w:rPr>
      <mc:AlternateContent>
        <mc:Choice Requires="wps">
          <w:drawing>
            <wp:anchor distT="0" distB="0" distL="114300" distR="114300" simplePos="0" relativeHeight="251658240" behindDoc="0" locked="0" layoutInCell="1" allowOverlap="1" wp14:anchorId="351DE1D7" wp14:editId="351DE1D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156283"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2A93894"/>
    <w:multiLevelType w:val="hybridMultilevel"/>
    <w:tmpl w:val="78EC5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DD2870"/>
    <w:multiLevelType w:val="multilevel"/>
    <w:tmpl w:val="D53A9556"/>
    <w:numStyleLink w:val="RCOpsommingBullet"/>
  </w:abstractNum>
  <w:abstractNum w:abstractNumId="3" w15:restartNumberingAfterBreak="0">
    <w:nsid w:val="07CE093C"/>
    <w:multiLevelType w:val="multilevel"/>
    <w:tmpl w:val="D53A9556"/>
    <w:numStyleLink w:val="RCOpsommingBullet"/>
  </w:abstractNum>
  <w:abstractNum w:abstractNumId="4"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5" w15:restartNumberingAfterBreak="0">
    <w:nsid w:val="14035FCA"/>
    <w:multiLevelType w:val="multilevel"/>
    <w:tmpl w:val="EE42198A"/>
    <w:numStyleLink w:val="RCOpsommingLetter"/>
  </w:abstractNum>
  <w:abstractNum w:abstractNumId="6" w15:restartNumberingAfterBreak="0">
    <w:nsid w:val="1D0C14E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7" w15:restartNumberingAfterBreak="0">
    <w:nsid w:val="1D707E54"/>
    <w:multiLevelType w:val="hybridMultilevel"/>
    <w:tmpl w:val="A2EA7A8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9"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0" w15:restartNumberingAfterBreak="0">
    <w:nsid w:val="22FE1C5F"/>
    <w:multiLevelType w:val="multilevel"/>
    <w:tmpl w:val="D444BDF6"/>
    <w:lvl w:ilvl="0">
      <w:start w:val="1"/>
      <w:numFmt w:val="decimal"/>
      <w:pStyle w:val="Kop1"/>
      <w:lvlText w:val="%1"/>
      <w:lvlJc w:val="left"/>
      <w:pPr>
        <w:tabs>
          <w:tab w:val="num" w:pos="1418"/>
        </w:tabs>
        <w:ind w:left="1418" w:hanging="1418"/>
      </w:pPr>
      <w:rPr>
        <w:rFonts w:hint="default"/>
        <w:color w:val="FF0000"/>
      </w:rPr>
    </w:lvl>
    <w:lvl w:ilvl="1">
      <w:start w:val="1"/>
      <w:numFmt w:val="decimal"/>
      <w:pStyle w:val="Kop2"/>
      <w:lvlText w:val="%1.%2"/>
      <w:lvlJc w:val="left"/>
      <w:pPr>
        <w:tabs>
          <w:tab w:val="num" w:pos="1418"/>
        </w:tabs>
        <w:ind w:left="1418" w:hanging="1418"/>
      </w:pPr>
      <w:rPr>
        <w:rFonts w:hint="default"/>
        <w:color w:val="FF0000"/>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1" w15:restartNumberingAfterBreak="0">
    <w:nsid w:val="25BD71ED"/>
    <w:multiLevelType w:val="multilevel"/>
    <w:tmpl w:val="D53A9556"/>
    <w:numStyleLink w:val="RCOpsommingBullet"/>
  </w:abstractNum>
  <w:abstractNum w:abstractNumId="12" w15:restartNumberingAfterBreak="0">
    <w:nsid w:val="2A7179A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3"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5"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6"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7"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40DA25FA"/>
    <w:multiLevelType w:val="multilevel"/>
    <w:tmpl w:val="724EB28C"/>
    <w:numStyleLink w:val="RCOpsommingCijfer"/>
  </w:abstractNum>
  <w:abstractNum w:abstractNumId="19" w15:restartNumberingAfterBreak="0">
    <w:nsid w:val="4BC4547B"/>
    <w:multiLevelType w:val="multilevel"/>
    <w:tmpl w:val="D53A9556"/>
    <w:numStyleLink w:val="RCOpsommingBullet"/>
  </w:abstractNum>
  <w:abstractNum w:abstractNumId="20" w15:restartNumberingAfterBreak="0">
    <w:nsid w:val="4C424B3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1"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2" w15:restartNumberingAfterBreak="0">
    <w:nsid w:val="55CE125A"/>
    <w:multiLevelType w:val="multilevel"/>
    <w:tmpl w:val="D53A9556"/>
    <w:numStyleLink w:val="RCOpsommingBullet"/>
  </w:abstractNum>
  <w:abstractNum w:abstractNumId="23" w15:restartNumberingAfterBreak="0">
    <w:nsid w:val="5DF016A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4"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5"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6" w15:restartNumberingAfterBreak="0">
    <w:nsid w:val="65257B7A"/>
    <w:multiLevelType w:val="hybridMultilevel"/>
    <w:tmpl w:val="416C4F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B229EC"/>
    <w:multiLevelType w:val="multilevel"/>
    <w:tmpl w:val="D53A9556"/>
    <w:numStyleLink w:val="RCOpsommingBullet"/>
  </w:abstractNum>
  <w:abstractNum w:abstractNumId="28" w15:restartNumberingAfterBreak="0">
    <w:nsid w:val="6F8E7345"/>
    <w:multiLevelType w:val="hybridMultilevel"/>
    <w:tmpl w:val="C980D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575692"/>
    <w:multiLevelType w:val="hybridMultilevel"/>
    <w:tmpl w:val="8FA05674"/>
    <w:lvl w:ilvl="0" w:tplc="7012FCB6">
      <w:numFmt w:val="bullet"/>
      <w:lvlText w:val=""/>
      <w:lvlJc w:val="left"/>
      <w:pPr>
        <w:ind w:left="720" w:hanging="360"/>
      </w:pPr>
      <w:rPr>
        <w:rFonts w:ascii="Symbol" w:eastAsiaTheme="minorHAnsi" w:hAnsi="Symbol"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1"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E90406D"/>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num w:numId="1">
    <w:abstractNumId w:val="9"/>
  </w:num>
  <w:num w:numId="2">
    <w:abstractNumId w:val="19"/>
  </w:num>
  <w:num w:numId="3">
    <w:abstractNumId w:val="27"/>
  </w:num>
  <w:num w:numId="4">
    <w:abstractNumId w:val="22"/>
  </w:num>
  <w:num w:numId="5">
    <w:abstractNumId w:val="16"/>
  </w:num>
  <w:num w:numId="6">
    <w:abstractNumId w:val="5"/>
  </w:num>
  <w:num w:numId="7">
    <w:abstractNumId w:val="4"/>
  </w:num>
  <w:num w:numId="8">
    <w:abstractNumId w:val="18"/>
  </w:num>
  <w:num w:numId="9">
    <w:abstractNumId w:val="21"/>
  </w:num>
  <w:num w:numId="10">
    <w:abstractNumId w:val="8"/>
  </w:num>
  <w:num w:numId="11">
    <w:abstractNumId w:val="15"/>
  </w:num>
  <w:num w:numId="12">
    <w:abstractNumId w:val="10"/>
  </w:num>
  <w:num w:numId="13">
    <w:abstractNumId w:val="10"/>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2"/>
  </w:num>
  <w:num w:numId="15">
    <w:abstractNumId w:val="11"/>
  </w:num>
  <w:num w:numId="16">
    <w:abstractNumId w:val="3"/>
  </w:num>
  <w:num w:numId="17">
    <w:abstractNumId w:val="31"/>
  </w:num>
  <w:num w:numId="18">
    <w:abstractNumId w:val="13"/>
  </w:num>
  <w:num w:numId="19">
    <w:abstractNumId w:val="0"/>
  </w:num>
  <w:num w:numId="20">
    <w:abstractNumId w:val="14"/>
  </w:num>
  <w:num w:numId="21">
    <w:abstractNumId w:val="17"/>
  </w:num>
  <w:num w:numId="22">
    <w:abstractNumId w:val="30"/>
  </w:num>
  <w:num w:numId="23">
    <w:abstractNumId w:val="25"/>
  </w:num>
  <w:num w:numId="24">
    <w:abstractNumId w:val="24"/>
  </w:num>
  <w:num w:numId="25">
    <w:abstractNumId w:val="1"/>
  </w:num>
  <w:num w:numId="26">
    <w:abstractNumId w:val="6"/>
  </w:num>
  <w:num w:numId="27">
    <w:abstractNumId w:val="20"/>
  </w:num>
  <w:num w:numId="28">
    <w:abstractNumId w:val="12"/>
  </w:num>
  <w:num w:numId="29">
    <w:abstractNumId w:val="7"/>
  </w:num>
  <w:num w:numId="30">
    <w:abstractNumId w:val="26"/>
  </w:num>
  <w:num w:numId="31">
    <w:abstractNumId w:val="29"/>
  </w:num>
  <w:num w:numId="32">
    <w:abstractNumId w:val="28"/>
  </w:num>
  <w:num w:numId="33">
    <w:abstractNumId w:val="2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OptioneleBlokken" w:val="rc_bo_rolopdrachtgever;rc_bo_rolexpert;rc_bo_rolinstructeur;rc_bo_infoinstructeur;rc_bo_infoopdrachtgegever;rc_bo_infoklant;rc_bo_infobeoordelaar"/>
    <w:docVar w:name="rcTemplateType" w:val="PR"/>
    <w:docVar w:name="rcVersie" w:val="2"/>
    <w:docVar w:name="rcWijzigenLeerbreinprincipes" w:val="1"/>
    <w:docVar w:name="rcWijzigenVaardigheidsdoelen" w:val="1"/>
  </w:docVars>
  <w:rsids>
    <w:rsidRoot w:val="00B914F7"/>
    <w:rsid w:val="00003268"/>
    <w:rsid w:val="00013D27"/>
    <w:rsid w:val="00014519"/>
    <w:rsid w:val="000306F7"/>
    <w:rsid w:val="0003256A"/>
    <w:rsid w:val="00075C29"/>
    <w:rsid w:val="00082094"/>
    <w:rsid w:val="00092BE7"/>
    <w:rsid w:val="000965A0"/>
    <w:rsid w:val="000B081F"/>
    <w:rsid w:val="000C2524"/>
    <w:rsid w:val="00104633"/>
    <w:rsid w:val="00104FAD"/>
    <w:rsid w:val="00105671"/>
    <w:rsid w:val="00112CE6"/>
    <w:rsid w:val="00115FAA"/>
    <w:rsid w:val="001252DF"/>
    <w:rsid w:val="0013536A"/>
    <w:rsid w:val="0013672D"/>
    <w:rsid w:val="00143B76"/>
    <w:rsid w:val="00146AF6"/>
    <w:rsid w:val="001479EB"/>
    <w:rsid w:val="001522C8"/>
    <w:rsid w:val="001638EF"/>
    <w:rsid w:val="00163DAA"/>
    <w:rsid w:val="00190D6A"/>
    <w:rsid w:val="00195E5A"/>
    <w:rsid w:val="001A742D"/>
    <w:rsid w:val="001A7FEA"/>
    <w:rsid w:val="001B00CA"/>
    <w:rsid w:val="001B06DD"/>
    <w:rsid w:val="001C0B45"/>
    <w:rsid w:val="001D120E"/>
    <w:rsid w:val="001D6B34"/>
    <w:rsid w:val="001E7B88"/>
    <w:rsid w:val="001F48DD"/>
    <w:rsid w:val="001F56B2"/>
    <w:rsid w:val="00202B4D"/>
    <w:rsid w:val="00203E65"/>
    <w:rsid w:val="002054C0"/>
    <w:rsid w:val="00207126"/>
    <w:rsid w:val="00211274"/>
    <w:rsid w:val="002157C2"/>
    <w:rsid w:val="00217F51"/>
    <w:rsid w:val="00223DAF"/>
    <w:rsid w:val="00224D0C"/>
    <w:rsid w:val="002414B3"/>
    <w:rsid w:val="00244F19"/>
    <w:rsid w:val="002569A4"/>
    <w:rsid w:val="00262928"/>
    <w:rsid w:val="002676E9"/>
    <w:rsid w:val="0027137E"/>
    <w:rsid w:val="00283C36"/>
    <w:rsid w:val="00293CED"/>
    <w:rsid w:val="002A152E"/>
    <w:rsid w:val="002B011E"/>
    <w:rsid w:val="002C2924"/>
    <w:rsid w:val="002E1472"/>
    <w:rsid w:val="002E5E33"/>
    <w:rsid w:val="002F356D"/>
    <w:rsid w:val="002F5126"/>
    <w:rsid w:val="0030602D"/>
    <w:rsid w:val="00311E1B"/>
    <w:rsid w:val="003217F2"/>
    <w:rsid w:val="00332E65"/>
    <w:rsid w:val="00365864"/>
    <w:rsid w:val="00390D30"/>
    <w:rsid w:val="003917E6"/>
    <w:rsid w:val="00391E8A"/>
    <w:rsid w:val="003A5EDA"/>
    <w:rsid w:val="003C5BE3"/>
    <w:rsid w:val="003C5D59"/>
    <w:rsid w:val="003D0832"/>
    <w:rsid w:val="003F04DB"/>
    <w:rsid w:val="004007F4"/>
    <w:rsid w:val="004353FF"/>
    <w:rsid w:val="0044509C"/>
    <w:rsid w:val="00446DE9"/>
    <w:rsid w:val="00452D94"/>
    <w:rsid w:val="00460F7B"/>
    <w:rsid w:val="0047308F"/>
    <w:rsid w:val="004757B0"/>
    <w:rsid w:val="00476ADA"/>
    <w:rsid w:val="00486208"/>
    <w:rsid w:val="0049552C"/>
    <w:rsid w:val="004A1853"/>
    <w:rsid w:val="004A3DD2"/>
    <w:rsid w:val="004A563A"/>
    <w:rsid w:val="004B4406"/>
    <w:rsid w:val="004B4549"/>
    <w:rsid w:val="004B5B55"/>
    <w:rsid w:val="004C213B"/>
    <w:rsid w:val="004D2DF3"/>
    <w:rsid w:val="004D3E19"/>
    <w:rsid w:val="004D7940"/>
    <w:rsid w:val="004E1688"/>
    <w:rsid w:val="004E3A2A"/>
    <w:rsid w:val="005022E1"/>
    <w:rsid w:val="005069EF"/>
    <w:rsid w:val="00507727"/>
    <w:rsid w:val="005112B2"/>
    <w:rsid w:val="00515D53"/>
    <w:rsid w:val="005253E7"/>
    <w:rsid w:val="00546ACE"/>
    <w:rsid w:val="00567A9A"/>
    <w:rsid w:val="00572E30"/>
    <w:rsid w:val="00573831"/>
    <w:rsid w:val="005800C6"/>
    <w:rsid w:val="00592BAB"/>
    <w:rsid w:val="005A3E8A"/>
    <w:rsid w:val="005A726B"/>
    <w:rsid w:val="005B28EB"/>
    <w:rsid w:val="005B4DE8"/>
    <w:rsid w:val="005B5C4A"/>
    <w:rsid w:val="005C7EEB"/>
    <w:rsid w:val="005D1B67"/>
    <w:rsid w:val="005D5F73"/>
    <w:rsid w:val="005D790C"/>
    <w:rsid w:val="005E03F6"/>
    <w:rsid w:val="005F5A3F"/>
    <w:rsid w:val="0060413C"/>
    <w:rsid w:val="00614922"/>
    <w:rsid w:val="006160D7"/>
    <w:rsid w:val="006217CA"/>
    <w:rsid w:val="00636AF7"/>
    <w:rsid w:val="006527EC"/>
    <w:rsid w:val="006735F3"/>
    <w:rsid w:val="00677CC1"/>
    <w:rsid w:val="00685086"/>
    <w:rsid w:val="00694D9B"/>
    <w:rsid w:val="0069568E"/>
    <w:rsid w:val="00696AF0"/>
    <w:rsid w:val="006A3957"/>
    <w:rsid w:val="006B0EF7"/>
    <w:rsid w:val="006E2B81"/>
    <w:rsid w:val="006F0AC2"/>
    <w:rsid w:val="006F408F"/>
    <w:rsid w:val="006F6092"/>
    <w:rsid w:val="006F7BCB"/>
    <w:rsid w:val="00725925"/>
    <w:rsid w:val="00740CAB"/>
    <w:rsid w:val="00746869"/>
    <w:rsid w:val="00760B19"/>
    <w:rsid w:val="0077132A"/>
    <w:rsid w:val="007826E8"/>
    <w:rsid w:val="007A4032"/>
    <w:rsid w:val="007B2D1C"/>
    <w:rsid w:val="007C0ECB"/>
    <w:rsid w:val="007C2802"/>
    <w:rsid w:val="007C3EEF"/>
    <w:rsid w:val="007E724D"/>
    <w:rsid w:val="007E7516"/>
    <w:rsid w:val="007F4A3D"/>
    <w:rsid w:val="00810EAC"/>
    <w:rsid w:val="008122FE"/>
    <w:rsid w:val="0083541D"/>
    <w:rsid w:val="00841377"/>
    <w:rsid w:val="008501FB"/>
    <w:rsid w:val="008517A9"/>
    <w:rsid w:val="00851957"/>
    <w:rsid w:val="00864366"/>
    <w:rsid w:val="00867495"/>
    <w:rsid w:val="00890100"/>
    <w:rsid w:val="00896A07"/>
    <w:rsid w:val="008C0C11"/>
    <w:rsid w:val="008C10DF"/>
    <w:rsid w:val="008C22FC"/>
    <w:rsid w:val="008C2AB3"/>
    <w:rsid w:val="008D15C1"/>
    <w:rsid w:val="008D3FB8"/>
    <w:rsid w:val="008D4C91"/>
    <w:rsid w:val="008F3502"/>
    <w:rsid w:val="008F531B"/>
    <w:rsid w:val="008F6360"/>
    <w:rsid w:val="0096051A"/>
    <w:rsid w:val="0096766D"/>
    <w:rsid w:val="009733C2"/>
    <w:rsid w:val="00973C71"/>
    <w:rsid w:val="0097731C"/>
    <w:rsid w:val="00981056"/>
    <w:rsid w:val="00982C12"/>
    <w:rsid w:val="0099655A"/>
    <w:rsid w:val="009A4E6F"/>
    <w:rsid w:val="009B3B68"/>
    <w:rsid w:val="009B445C"/>
    <w:rsid w:val="009C7138"/>
    <w:rsid w:val="009E692A"/>
    <w:rsid w:val="009F27D7"/>
    <w:rsid w:val="00A15937"/>
    <w:rsid w:val="00A17CD8"/>
    <w:rsid w:val="00A2385F"/>
    <w:rsid w:val="00A32901"/>
    <w:rsid w:val="00A36DA9"/>
    <w:rsid w:val="00A513FC"/>
    <w:rsid w:val="00A7166B"/>
    <w:rsid w:val="00A7646B"/>
    <w:rsid w:val="00A827DE"/>
    <w:rsid w:val="00A85F13"/>
    <w:rsid w:val="00A970DF"/>
    <w:rsid w:val="00AA356E"/>
    <w:rsid w:val="00AC69B3"/>
    <w:rsid w:val="00AD6359"/>
    <w:rsid w:val="00AD7888"/>
    <w:rsid w:val="00B02FC2"/>
    <w:rsid w:val="00B0489F"/>
    <w:rsid w:val="00B20BA5"/>
    <w:rsid w:val="00B2452C"/>
    <w:rsid w:val="00B41626"/>
    <w:rsid w:val="00B71083"/>
    <w:rsid w:val="00B71C0A"/>
    <w:rsid w:val="00B82139"/>
    <w:rsid w:val="00B914F7"/>
    <w:rsid w:val="00B940BA"/>
    <w:rsid w:val="00BD4D3C"/>
    <w:rsid w:val="00BE34D8"/>
    <w:rsid w:val="00BF0C89"/>
    <w:rsid w:val="00BF59FC"/>
    <w:rsid w:val="00C01AAD"/>
    <w:rsid w:val="00C21E32"/>
    <w:rsid w:val="00C23D20"/>
    <w:rsid w:val="00C309D9"/>
    <w:rsid w:val="00C310D6"/>
    <w:rsid w:val="00C53763"/>
    <w:rsid w:val="00C946CD"/>
    <w:rsid w:val="00C95C84"/>
    <w:rsid w:val="00CA4F88"/>
    <w:rsid w:val="00CB179B"/>
    <w:rsid w:val="00CB3814"/>
    <w:rsid w:val="00CB7D3D"/>
    <w:rsid w:val="00CC2B59"/>
    <w:rsid w:val="00CD2394"/>
    <w:rsid w:val="00CD4C0D"/>
    <w:rsid w:val="00CF4074"/>
    <w:rsid w:val="00D002E2"/>
    <w:rsid w:val="00D238C1"/>
    <w:rsid w:val="00D26A65"/>
    <w:rsid w:val="00D37094"/>
    <w:rsid w:val="00D51C0B"/>
    <w:rsid w:val="00D54B8C"/>
    <w:rsid w:val="00D721D8"/>
    <w:rsid w:val="00D72948"/>
    <w:rsid w:val="00D863A7"/>
    <w:rsid w:val="00DA1EB4"/>
    <w:rsid w:val="00DA2CC8"/>
    <w:rsid w:val="00DB79E1"/>
    <w:rsid w:val="00DC42B2"/>
    <w:rsid w:val="00DC7E77"/>
    <w:rsid w:val="00DD581B"/>
    <w:rsid w:val="00DD5B41"/>
    <w:rsid w:val="00DD5D3F"/>
    <w:rsid w:val="00DE0278"/>
    <w:rsid w:val="00DE525E"/>
    <w:rsid w:val="00E0302E"/>
    <w:rsid w:val="00E127B3"/>
    <w:rsid w:val="00E27929"/>
    <w:rsid w:val="00E34AB7"/>
    <w:rsid w:val="00E40D93"/>
    <w:rsid w:val="00E531D9"/>
    <w:rsid w:val="00E81530"/>
    <w:rsid w:val="00E827DA"/>
    <w:rsid w:val="00E94636"/>
    <w:rsid w:val="00E94E44"/>
    <w:rsid w:val="00EA4A47"/>
    <w:rsid w:val="00EA4CED"/>
    <w:rsid w:val="00ED0B3C"/>
    <w:rsid w:val="00EE2F83"/>
    <w:rsid w:val="00EF1311"/>
    <w:rsid w:val="00F500D5"/>
    <w:rsid w:val="00F501F3"/>
    <w:rsid w:val="00F52F2F"/>
    <w:rsid w:val="00F613C7"/>
    <w:rsid w:val="00F639CE"/>
    <w:rsid w:val="00F906EF"/>
    <w:rsid w:val="00F97F6B"/>
    <w:rsid w:val="00FA6411"/>
    <w:rsid w:val="00FB6C4C"/>
    <w:rsid w:val="00FC7456"/>
    <w:rsid w:val="00FD1FE4"/>
    <w:rsid w:val="00FD664A"/>
    <w:rsid w:val="00FE7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DE38"/>
  <w15:docId w15:val="{A6235419-B5F9-446D-A686-556ACEF6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qFormat/>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qFormat/>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qFormat/>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uiPriority w:val="1"/>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github.com/toddmotto/public-apis" TargetMode="External"/><Relationship Id="rId42"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pokeapi.co/"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omdbapi.com/" TargetMode="Externa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0A3483AC87478C9EC8516B941040E0"/>
        <w:category>
          <w:name w:val="Algemeen"/>
          <w:gallery w:val="placeholder"/>
        </w:category>
        <w:types>
          <w:type w:val="bbPlcHdr"/>
        </w:types>
        <w:behaviors>
          <w:behavior w:val="content"/>
        </w:behaviors>
        <w:guid w:val="{74A44B4C-3985-43A6-B281-3E21C38CFB33}"/>
      </w:docPartPr>
      <w:docPartBody>
        <w:p w:rsidR="00347B76" w:rsidRDefault="00F85B72">
          <w:pPr>
            <w:pStyle w:val="EF0A3483AC87478C9EC8516B941040E0"/>
          </w:pPr>
          <w:r>
            <w:rPr>
              <w:rStyle w:val="Tekstvantijdelijkeaanduiding"/>
            </w:rPr>
            <w:t>Titel</w:t>
          </w:r>
        </w:p>
      </w:docPartBody>
    </w:docPart>
    <w:docPart>
      <w:docPartPr>
        <w:name w:val="AAA18FC27EA74D94828BFFADEADC5272"/>
        <w:category>
          <w:name w:val="Algemeen"/>
          <w:gallery w:val="placeholder"/>
        </w:category>
        <w:types>
          <w:type w:val="bbPlcHdr"/>
        </w:types>
        <w:behaviors>
          <w:behavior w:val="content"/>
        </w:behaviors>
        <w:guid w:val="{F567BB61-CBFA-4B00-8F09-76EB5A2A8BBF}"/>
      </w:docPartPr>
      <w:docPartBody>
        <w:p w:rsidR="00347B76" w:rsidRDefault="00F85B72">
          <w:pPr>
            <w:pStyle w:val="AAA18FC27EA74D94828BFFADEADC5272"/>
          </w:pPr>
          <w:r w:rsidRPr="00954EDF">
            <w:rPr>
              <w:rStyle w:val="Tekstvantijdelijkeaanduiding"/>
            </w:rPr>
            <w:t>Vermeld hier de kerntaak (cijfer) + titel.</w:t>
          </w:r>
        </w:p>
      </w:docPartBody>
    </w:docPart>
    <w:docPart>
      <w:docPartPr>
        <w:name w:val="263353A7818A4E2BBBF4FADF4AC07B65"/>
        <w:category>
          <w:name w:val="Algemeen"/>
          <w:gallery w:val="placeholder"/>
        </w:category>
        <w:types>
          <w:type w:val="bbPlcHdr"/>
        </w:types>
        <w:behaviors>
          <w:behavior w:val="content"/>
        </w:behaviors>
        <w:guid w:val="{FFB527B1-F36C-41E9-8874-38C5995C9F40}"/>
      </w:docPartPr>
      <w:docPartBody>
        <w:p w:rsidR="00347B76" w:rsidRDefault="00F85B72">
          <w:pPr>
            <w:pStyle w:val="263353A7818A4E2BBBF4FADF4AC07B65"/>
          </w:pPr>
          <w:r w:rsidRPr="00954EDF">
            <w:rPr>
              <w:rStyle w:val="Tekstvantijdelijkeaanduiding"/>
            </w:rPr>
            <w:t>Vermeld hier het werkproces (cijfer) + titel.</w:t>
          </w:r>
        </w:p>
      </w:docPartBody>
    </w:docPart>
    <w:docPart>
      <w:docPartPr>
        <w:name w:val="8216FBC6DBCC4DEBBAC37204AB89CF48"/>
        <w:category>
          <w:name w:val="Algemeen"/>
          <w:gallery w:val="placeholder"/>
        </w:category>
        <w:types>
          <w:type w:val="bbPlcHdr"/>
        </w:types>
        <w:behaviors>
          <w:behavior w:val="content"/>
        </w:behaviors>
        <w:guid w:val="{0C248D7C-BDDA-4B7F-B0F1-8A4ABE72EB4E}"/>
      </w:docPartPr>
      <w:docPartBody>
        <w:p w:rsidR="00347B76" w:rsidRDefault="00F85B72">
          <w:pPr>
            <w:pStyle w:val="8216FBC6DBCC4DEBBAC37204AB89CF48"/>
          </w:pPr>
          <w:r w:rsidRPr="00954EDF">
            <w:rPr>
              <w:rStyle w:val="Tekstvantijdelijkeaanduiding"/>
            </w:rPr>
            <w:t>Vermeld hier de benodigde bronnen.</w:t>
          </w:r>
        </w:p>
      </w:docPartBody>
    </w:docPart>
    <w:docPart>
      <w:docPartPr>
        <w:name w:val="2FA84222D0324C4FB5110A02C9C336F3"/>
        <w:category>
          <w:name w:val="Algemeen"/>
          <w:gallery w:val="placeholder"/>
        </w:category>
        <w:types>
          <w:type w:val="bbPlcHdr"/>
        </w:types>
        <w:behaviors>
          <w:behavior w:val="content"/>
        </w:behaviors>
        <w:guid w:val="{49B268F6-BA24-47BD-9C5E-4954FA3E8363}"/>
      </w:docPartPr>
      <w:docPartBody>
        <w:p w:rsidR="00347B76" w:rsidRDefault="00F85B72">
          <w:pPr>
            <w:pStyle w:val="2FA84222D0324C4FB5110A02C9C336F3"/>
          </w:pPr>
          <w:r w:rsidRPr="00954EDF">
            <w:rPr>
              <w:rStyle w:val="Tekstvantijdelijkeaanduiding"/>
            </w:rPr>
            <w:t>Vermeld hier de benodigde bronnen.</w:t>
          </w:r>
        </w:p>
      </w:docPartBody>
    </w:docPart>
    <w:docPart>
      <w:docPartPr>
        <w:name w:val="7F52631464C14DFD945B814E99FC2ACC"/>
        <w:category>
          <w:name w:val="Algemeen"/>
          <w:gallery w:val="placeholder"/>
        </w:category>
        <w:types>
          <w:type w:val="bbPlcHdr"/>
        </w:types>
        <w:behaviors>
          <w:behavior w:val="content"/>
        </w:behaviors>
        <w:guid w:val="{630A499A-4539-4A0B-81A9-43B353452791}"/>
      </w:docPartPr>
      <w:docPartBody>
        <w:p w:rsidR="00347B76" w:rsidRDefault="00F85B72">
          <w:pPr>
            <w:pStyle w:val="7F52631464C14DFD945B814E99FC2ACC"/>
          </w:pPr>
          <w:r w:rsidRPr="00954EDF">
            <w:rPr>
              <w:rStyle w:val="Tekstvantijdelijkeaanduiding"/>
            </w:rPr>
            <w:t>Vermeld hier de benodigde bronnen.</w:t>
          </w:r>
        </w:p>
      </w:docPartBody>
    </w:docPart>
    <w:docPart>
      <w:docPartPr>
        <w:name w:val="A4F7B25988B7425DB909A1DB2E42EF85"/>
        <w:category>
          <w:name w:val="Algemeen"/>
          <w:gallery w:val="placeholder"/>
        </w:category>
        <w:types>
          <w:type w:val="bbPlcHdr"/>
        </w:types>
        <w:behaviors>
          <w:behavior w:val="content"/>
        </w:behaviors>
        <w:guid w:val="{1DA17793-EA78-4C30-A734-1984626769EE}"/>
      </w:docPartPr>
      <w:docPartBody>
        <w:p w:rsidR="00347B76" w:rsidRDefault="00F85B72">
          <w:pPr>
            <w:pStyle w:val="A4F7B25988B7425DB909A1DB2E42EF85"/>
          </w:pPr>
          <w:r>
            <w:rPr>
              <w:rStyle w:val="Tekstvantijdelijkeaanduiding"/>
            </w:rPr>
            <w:t>Maak hier een keuze</w:t>
          </w:r>
        </w:p>
      </w:docPartBody>
    </w:docPart>
    <w:docPart>
      <w:docPartPr>
        <w:name w:val="20024EA2392F43B5918E16A4381A9B88"/>
        <w:category>
          <w:name w:val="Algemeen"/>
          <w:gallery w:val="placeholder"/>
        </w:category>
        <w:types>
          <w:type w:val="bbPlcHdr"/>
        </w:types>
        <w:behaviors>
          <w:behavior w:val="content"/>
        </w:behaviors>
        <w:guid w:val="{B8E06AD3-077E-4D48-B203-0492550569AA}"/>
      </w:docPartPr>
      <w:docPartBody>
        <w:p w:rsidR="00347B76" w:rsidRDefault="00F85B72">
          <w:pPr>
            <w:pStyle w:val="20024EA2392F43B5918E16A4381A9B88"/>
          </w:pPr>
          <w:r>
            <w:rPr>
              <w:rStyle w:val="Tekstvantijdelijkeaanduiding"/>
            </w:rPr>
            <w:t>Maak hier een keuze</w:t>
          </w:r>
        </w:p>
      </w:docPartBody>
    </w:docPart>
    <w:docPart>
      <w:docPartPr>
        <w:name w:val="EF9570787EBD44338E2091DDB93DF8D4"/>
        <w:category>
          <w:name w:val="Algemeen"/>
          <w:gallery w:val="placeholder"/>
        </w:category>
        <w:types>
          <w:type w:val="bbPlcHdr"/>
        </w:types>
        <w:behaviors>
          <w:behavior w:val="content"/>
        </w:behaviors>
        <w:guid w:val="{2FDF68C8-7F95-46ED-A1BE-6BA541A0138A}"/>
      </w:docPartPr>
      <w:docPartBody>
        <w:p w:rsidR="00347B76" w:rsidRDefault="00F85B72">
          <w:pPr>
            <w:pStyle w:val="EF9570787EBD44338E2091DDB93DF8D4"/>
          </w:pPr>
          <w:r>
            <w:rPr>
              <w:rStyle w:val="Tekstvantijdelijkeaanduiding"/>
            </w:rPr>
            <w:t>Maak hier een keuze</w:t>
          </w:r>
        </w:p>
      </w:docPartBody>
    </w:docPart>
    <w:docPart>
      <w:docPartPr>
        <w:name w:val="931006C4346D43CBA62D1E3D8342FD4F"/>
        <w:category>
          <w:name w:val="Algemeen"/>
          <w:gallery w:val="placeholder"/>
        </w:category>
        <w:types>
          <w:type w:val="bbPlcHdr"/>
        </w:types>
        <w:behaviors>
          <w:behavior w:val="content"/>
        </w:behaviors>
        <w:guid w:val="{20D059F2-67EC-4272-A745-A37A8E0EC010}"/>
      </w:docPartPr>
      <w:docPartBody>
        <w:p w:rsidR="00347B76" w:rsidRDefault="00F85B72">
          <w:pPr>
            <w:pStyle w:val="931006C4346D43CBA62D1E3D8342FD4F"/>
          </w:pPr>
          <w:r>
            <w:rPr>
              <w:rStyle w:val="Tekstvantijdelijkeaanduiding"/>
            </w:rPr>
            <w:t>Maak hier een keuze</w:t>
          </w:r>
        </w:p>
      </w:docPartBody>
    </w:docPart>
    <w:docPart>
      <w:docPartPr>
        <w:name w:val="BB5D6B1F8DF445E1A0A570F12DF5006A"/>
        <w:category>
          <w:name w:val="Algemeen"/>
          <w:gallery w:val="placeholder"/>
        </w:category>
        <w:types>
          <w:type w:val="bbPlcHdr"/>
        </w:types>
        <w:behaviors>
          <w:behavior w:val="content"/>
        </w:behaviors>
        <w:guid w:val="{32D6BFCA-0BBE-4BA9-B3D8-DDE4C8C1CC0A}"/>
      </w:docPartPr>
      <w:docPartBody>
        <w:p w:rsidR="00347B76" w:rsidRDefault="00F85B72">
          <w:pPr>
            <w:pStyle w:val="BB5D6B1F8DF445E1A0A570F12DF5006A"/>
          </w:pPr>
          <w:r>
            <w:rPr>
              <w:rStyle w:val="Tekstvantijdelijkeaanduiding"/>
            </w:rPr>
            <w:t>Maak hier een keuze</w:t>
          </w:r>
        </w:p>
      </w:docPartBody>
    </w:docPart>
    <w:docPart>
      <w:docPartPr>
        <w:name w:val="59A433285A4B40C08FF18A434406F32A"/>
        <w:category>
          <w:name w:val="Algemeen"/>
          <w:gallery w:val="placeholder"/>
        </w:category>
        <w:types>
          <w:type w:val="bbPlcHdr"/>
        </w:types>
        <w:behaviors>
          <w:behavior w:val="content"/>
        </w:behaviors>
        <w:guid w:val="{1FB42539-F568-47C4-9C9F-01E1ADE28B32}"/>
      </w:docPartPr>
      <w:docPartBody>
        <w:p w:rsidR="00347B76" w:rsidRDefault="00F85B72">
          <w:pPr>
            <w:pStyle w:val="59A433285A4B40C08FF18A434406F32A"/>
          </w:pPr>
          <w:r>
            <w:rPr>
              <w:rStyle w:val="Tekstvantijdelijkeaanduiding"/>
            </w:rPr>
            <w:t>Maak hier een keuze</w:t>
          </w:r>
        </w:p>
      </w:docPartBody>
    </w:docPart>
    <w:docPart>
      <w:docPartPr>
        <w:name w:val="951566535C5B4CC6B1756545A79D97DE"/>
        <w:category>
          <w:name w:val="Algemeen"/>
          <w:gallery w:val="placeholder"/>
        </w:category>
        <w:types>
          <w:type w:val="bbPlcHdr"/>
        </w:types>
        <w:behaviors>
          <w:behavior w:val="content"/>
        </w:behaviors>
        <w:guid w:val="{A49A1F89-EA0D-440B-AA6F-3A39AC59F992}"/>
      </w:docPartPr>
      <w:docPartBody>
        <w:p w:rsidR="00347B76" w:rsidRDefault="00F85B72">
          <w:pPr>
            <w:pStyle w:val="951566535C5B4CC6B1756545A79D97DE"/>
          </w:pPr>
          <w:r>
            <w:rPr>
              <w:rStyle w:val="Tekstvantijdelijkeaanduiding"/>
            </w:rPr>
            <w:t>Maak hier een keuze</w:t>
          </w:r>
        </w:p>
      </w:docPartBody>
    </w:docPart>
    <w:docPart>
      <w:docPartPr>
        <w:name w:val="37FF3DA0A2EB485BB038B9721D078F88"/>
        <w:category>
          <w:name w:val="Algemeen"/>
          <w:gallery w:val="placeholder"/>
        </w:category>
        <w:types>
          <w:type w:val="bbPlcHdr"/>
        </w:types>
        <w:behaviors>
          <w:behavior w:val="content"/>
        </w:behaviors>
        <w:guid w:val="{9A3E03F4-010E-44E4-9C51-60760842A7B8}"/>
      </w:docPartPr>
      <w:docPartBody>
        <w:p w:rsidR="00347B76" w:rsidRDefault="00F85B72">
          <w:pPr>
            <w:pStyle w:val="37FF3DA0A2EB485BB038B9721D078F88"/>
          </w:pPr>
          <w:r>
            <w:rPr>
              <w:rStyle w:val="Tekstvantijdelijkeaanduiding"/>
            </w:rPr>
            <w:t>Maak hier een keuze</w:t>
          </w:r>
        </w:p>
      </w:docPartBody>
    </w:docPart>
    <w:docPart>
      <w:docPartPr>
        <w:name w:val="D8A991950E9D4E80A6D01CAC69278C5B"/>
        <w:category>
          <w:name w:val="Algemeen"/>
          <w:gallery w:val="placeholder"/>
        </w:category>
        <w:types>
          <w:type w:val="bbPlcHdr"/>
        </w:types>
        <w:behaviors>
          <w:behavior w:val="content"/>
        </w:behaviors>
        <w:guid w:val="{8145E7B5-D7D4-4B57-A3E1-EC3B32630F8D}"/>
      </w:docPartPr>
      <w:docPartBody>
        <w:p w:rsidR="00347B76" w:rsidRDefault="00F85B72">
          <w:pPr>
            <w:pStyle w:val="D8A991950E9D4E80A6D01CAC69278C5B"/>
          </w:pPr>
          <w:r>
            <w:rPr>
              <w:rStyle w:val="Tekstvantijdelijkeaanduiding"/>
            </w:rPr>
            <w:t>Maak hier een keuze</w:t>
          </w:r>
        </w:p>
      </w:docPartBody>
    </w:docPart>
    <w:docPart>
      <w:docPartPr>
        <w:name w:val="864CAEB2F63A493E9FFF11FAEA422B4B"/>
        <w:category>
          <w:name w:val="Algemeen"/>
          <w:gallery w:val="placeholder"/>
        </w:category>
        <w:types>
          <w:type w:val="bbPlcHdr"/>
        </w:types>
        <w:behaviors>
          <w:behavior w:val="content"/>
        </w:behaviors>
        <w:guid w:val="{1F5035A9-7E3F-4C16-89FC-A616A5E7B2A4}"/>
      </w:docPartPr>
      <w:docPartBody>
        <w:p w:rsidR="00347B76" w:rsidRDefault="00F85B72">
          <w:pPr>
            <w:pStyle w:val="864CAEB2F63A493E9FFF11FAEA422B4B"/>
          </w:pPr>
          <w:r>
            <w:rPr>
              <w:rStyle w:val="Tekstvantijdelijkeaanduiding"/>
            </w:rPr>
            <w:t>Maak hier een keuze</w:t>
          </w:r>
        </w:p>
      </w:docPartBody>
    </w:docPart>
    <w:docPart>
      <w:docPartPr>
        <w:name w:val="6F24DEC732C54696963892EBFB60A282"/>
        <w:category>
          <w:name w:val="Algemeen"/>
          <w:gallery w:val="placeholder"/>
        </w:category>
        <w:types>
          <w:type w:val="bbPlcHdr"/>
        </w:types>
        <w:behaviors>
          <w:behavior w:val="content"/>
        </w:behaviors>
        <w:guid w:val="{99D8ADC4-42F4-4176-BB9C-471F4AFA2B06}"/>
      </w:docPartPr>
      <w:docPartBody>
        <w:p w:rsidR="00347B76" w:rsidRDefault="00F85B72">
          <w:pPr>
            <w:pStyle w:val="6F24DEC732C54696963892EBFB60A282"/>
          </w:pPr>
          <w:r>
            <w:rPr>
              <w:rStyle w:val="Tekstvantijdelijkeaanduiding"/>
            </w:rPr>
            <w:t>Maak hier een keuze</w:t>
          </w:r>
        </w:p>
      </w:docPartBody>
    </w:docPart>
    <w:docPart>
      <w:docPartPr>
        <w:name w:val="62DE36DD7F1248F9B2FA0202E87622BB"/>
        <w:category>
          <w:name w:val="Algemeen"/>
          <w:gallery w:val="placeholder"/>
        </w:category>
        <w:types>
          <w:type w:val="bbPlcHdr"/>
        </w:types>
        <w:behaviors>
          <w:behavior w:val="content"/>
        </w:behaviors>
        <w:guid w:val="{77D19FC2-8F32-4707-8962-505459798261}"/>
      </w:docPartPr>
      <w:docPartBody>
        <w:p w:rsidR="00347B76" w:rsidRDefault="00F85B72">
          <w:pPr>
            <w:pStyle w:val="62DE36DD7F1248F9B2FA0202E87622BB"/>
          </w:pPr>
          <w:r>
            <w:rPr>
              <w:rStyle w:val="Tekstvantijdelijkeaanduiding"/>
            </w:rPr>
            <w:t>Maak hier een keuze</w:t>
          </w:r>
        </w:p>
      </w:docPartBody>
    </w:docPart>
    <w:docPart>
      <w:docPartPr>
        <w:name w:val="DA4D9E1AC19C4FC6B3237D32A687B98B"/>
        <w:category>
          <w:name w:val="Algemeen"/>
          <w:gallery w:val="placeholder"/>
        </w:category>
        <w:types>
          <w:type w:val="bbPlcHdr"/>
        </w:types>
        <w:behaviors>
          <w:behavior w:val="content"/>
        </w:behaviors>
        <w:guid w:val="{5D5D0C0D-5CAD-4C7E-8833-24336F90BF70}"/>
      </w:docPartPr>
      <w:docPartBody>
        <w:p w:rsidR="00347B76" w:rsidRDefault="00F85B72">
          <w:pPr>
            <w:pStyle w:val="DA4D9E1AC19C4FC6B3237D32A687B98B"/>
          </w:pPr>
          <w:r>
            <w:rPr>
              <w:rStyle w:val="Tekstvantijdelijkeaanduiding"/>
            </w:rPr>
            <w:t>Maak hier een keuze</w:t>
          </w:r>
        </w:p>
      </w:docPartBody>
    </w:docPart>
    <w:docPart>
      <w:docPartPr>
        <w:name w:val="60CE577A23354FF2A40003DB12A6D5DD"/>
        <w:category>
          <w:name w:val="Algemeen"/>
          <w:gallery w:val="placeholder"/>
        </w:category>
        <w:types>
          <w:type w:val="bbPlcHdr"/>
        </w:types>
        <w:behaviors>
          <w:behavior w:val="content"/>
        </w:behaviors>
        <w:guid w:val="{E458C07A-C46D-4F53-83B8-AC27E769FEAB}"/>
      </w:docPartPr>
      <w:docPartBody>
        <w:p w:rsidR="00347B76" w:rsidRDefault="00F85B72">
          <w:pPr>
            <w:pStyle w:val="60CE577A23354FF2A40003DB12A6D5DD"/>
          </w:pPr>
          <w:r>
            <w:rPr>
              <w:rStyle w:val="Tekstvantijdelijkeaanduiding"/>
            </w:rPr>
            <w:t>Maak hier een keuze</w:t>
          </w:r>
        </w:p>
      </w:docPartBody>
    </w:docPart>
    <w:docPart>
      <w:docPartPr>
        <w:name w:val="8A4EFB7AFE21497EBC846B45036ED120"/>
        <w:category>
          <w:name w:val="Algemeen"/>
          <w:gallery w:val="placeholder"/>
        </w:category>
        <w:types>
          <w:type w:val="bbPlcHdr"/>
        </w:types>
        <w:behaviors>
          <w:behavior w:val="content"/>
        </w:behaviors>
        <w:guid w:val="{DF551C44-EB60-4664-9AED-D2810E176FE8}"/>
      </w:docPartPr>
      <w:docPartBody>
        <w:p w:rsidR="00347B76" w:rsidRDefault="00F85B72">
          <w:pPr>
            <w:pStyle w:val="8A4EFB7AFE21497EBC846B45036ED120"/>
          </w:pPr>
          <w:r>
            <w:rPr>
              <w:rStyle w:val="Tekstvantijdelijkeaanduiding"/>
            </w:rPr>
            <w:t>Maak hier een keuze</w:t>
          </w:r>
        </w:p>
      </w:docPartBody>
    </w:docPart>
    <w:docPart>
      <w:docPartPr>
        <w:name w:val="4D785D65808F4471B148D9AD24F9925E"/>
        <w:category>
          <w:name w:val="Algemeen"/>
          <w:gallery w:val="placeholder"/>
        </w:category>
        <w:types>
          <w:type w:val="bbPlcHdr"/>
        </w:types>
        <w:behaviors>
          <w:behavior w:val="content"/>
        </w:behaviors>
        <w:guid w:val="{BC7EB2E1-6DE5-4CED-B34B-8BEF594F7A6E}"/>
      </w:docPartPr>
      <w:docPartBody>
        <w:p w:rsidR="00347B76" w:rsidRDefault="00F85B72">
          <w:pPr>
            <w:pStyle w:val="4D785D65808F4471B148D9AD24F9925E"/>
          </w:pPr>
          <w:r>
            <w:rPr>
              <w:rStyle w:val="Tekstvantijdelijkeaanduiding"/>
            </w:rPr>
            <w:t>Maak hier een keuze</w:t>
          </w:r>
        </w:p>
      </w:docPartBody>
    </w:docPart>
    <w:docPart>
      <w:docPartPr>
        <w:name w:val="5960C1171AA74E62A240EC236308002A"/>
        <w:category>
          <w:name w:val="Algemeen"/>
          <w:gallery w:val="placeholder"/>
        </w:category>
        <w:types>
          <w:type w:val="bbPlcHdr"/>
        </w:types>
        <w:behaviors>
          <w:behavior w:val="content"/>
        </w:behaviors>
        <w:guid w:val="{A0C230A5-D2A4-47C8-8ECA-2E994DCA1734}"/>
      </w:docPartPr>
      <w:docPartBody>
        <w:p w:rsidR="00347B76" w:rsidRDefault="00F85B72">
          <w:pPr>
            <w:pStyle w:val="5960C1171AA74E62A240EC236308002A"/>
          </w:pPr>
          <w:r w:rsidRPr="00954EDF">
            <w:rPr>
              <w:color w:val="808080"/>
            </w:rPr>
            <w:t>Maak hier een keuze</w:t>
          </w:r>
        </w:p>
      </w:docPartBody>
    </w:docPart>
    <w:docPart>
      <w:docPartPr>
        <w:name w:val="AC625DDEA1964AF7848B73E85FEB0CB9"/>
        <w:category>
          <w:name w:val="Algemeen"/>
          <w:gallery w:val="placeholder"/>
        </w:category>
        <w:types>
          <w:type w:val="bbPlcHdr"/>
        </w:types>
        <w:behaviors>
          <w:behavior w:val="content"/>
        </w:behaviors>
        <w:guid w:val="{B37264E3-7BD6-433B-9DB3-FBBC66231290}"/>
      </w:docPartPr>
      <w:docPartBody>
        <w:p w:rsidR="00347B76" w:rsidRDefault="00F85B72">
          <w:pPr>
            <w:pStyle w:val="AC625DDEA1964AF7848B73E85FEB0CB9"/>
          </w:pPr>
          <w:r w:rsidRPr="00954EDF">
            <w:rPr>
              <w:color w:val="808080"/>
            </w:rPr>
            <w:t>Maak hier een keuze</w:t>
          </w:r>
        </w:p>
      </w:docPartBody>
    </w:docPart>
    <w:docPart>
      <w:docPartPr>
        <w:name w:val="17387BA298E14A58A3A3218D4695CC07"/>
        <w:category>
          <w:name w:val="Algemeen"/>
          <w:gallery w:val="placeholder"/>
        </w:category>
        <w:types>
          <w:type w:val="bbPlcHdr"/>
        </w:types>
        <w:behaviors>
          <w:behavior w:val="content"/>
        </w:behaviors>
        <w:guid w:val="{FD86A909-5B40-40AC-B16B-DA1E4AA70A85}"/>
      </w:docPartPr>
      <w:docPartBody>
        <w:p w:rsidR="00347B76" w:rsidRDefault="00F85B72">
          <w:pPr>
            <w:pStyle w:val="17387BA298E14A58A3A3218D4695CC07"/>
          </w:pPr>
          <w:r>
            <w:rPr>
              <w:rStyle w:val="Tekstvantijdelijkeaanduiding"/>
            </w:rPr>
            <w:t>Naam student</w:t>
          </w:r>
        </w:p>
      </w:docPartBody>
    </w:docPart>
    <w:docPart>
      <w:docPartPr>
        <w:name w:val="0D5A7DD035D0441E9EA207D974DB0142"/>
        <w:category>
          <w:name w:val="Algemeen"/>
          <w:gallery w:val="placeholder"/>
        </w:category>
        <w:types>
          <w:type w:val="bbPlcHdr"/>
        </w:types>
        <w:behaviors>
          <w:behavior w:val="content"/>
        </w:behaviors>
        <w:guid w:val="{88D5E157-146D-4DCC-BFC3-A1D0285344A3}"/>
      </w:docPartPr>
      <w:docPartBody>
        <w:p w:rsidR="00347B76" w:rsidRDefault="00F85B72">
          <w:pPr>
            <w:pStyle w:val="0D5A7DD035D0441E9EA207D974DB0142"/>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BB7285812C2D45B0BCDF3D80A23D4513"/>
        <w:category>
          <w:name w:val="Algemeen"/>
          <w:gallery w:val="placeholder"/>
        </w:category>
        <w:types>
          <w:type w:val="bbPlcHdr"/>
        </w:types>
        <w:behaviors>
          <w:behavior w:val="content"/>
        </w:behaviors>
        <w:guid w:val="{48DB671B-EF20-481C-933C-DD98E87F792F}"/>
      </w:docPartPr>
      <w:docPartBody>
        <w:p w:rsidR="00347B76" w:rsidRDefault="00F85B72">
          <w:pPr>
            <w:pStyle w:val="BB7285812C2D45B0BCDF3D80A23D4513"/>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26B0C50DA5204F46AF52DF1C4C1DCBDE"/>
        <w:category>
          <w:name w:val="Algemeen"/>
          <w:gallery w:val="placeholder"/>
        </w:category>
        <w:types>
          <w:type w:val="bbPlcHdr"/>
        </w:types>
        <w:behaviors>
          <w:behavior w:val="content"/>
        </w:behaviors>
        <w:guid w:val="{DBCFDAC8-6958-4B0D-ABFB-301E5A5299BD}"/>
      </w:docPartPr>
      <w:docPartBody>
        <w:p w:rsidR="00347B76" w:rsidRDefault="00F85B72">
          <w:pPr>
            <w:pStyle w:val="26B0C50DA5204F46AF52DF1C4C1DCBDE"/>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538C77EE008C4974A9CDEE1C8DE85BCD"/>
        <w:category>
          <w:name w:val="Algemeen"/>
          <w:gallery w:val="placeholder"/>
        </w:category>
        <w:types>
          <w:type w:val="bbPlcHdr"/>
        </w:types>
        <w:behaviors>
          <w:behavior w:val="content"/>
        </w:behaviors>
        <w:guid w:val="{26FC090E-F277-4A60-97E4-AC6B944AE8A0}"/>
      </w:docPartPr>
      <w:docPartBody>
        <w:p w:rsidR="00347B76" w:rsidRDefault="00F85B72">
          <w:pPr>
            <w:pStyle w:val="538C77EE008C4974A9CDEE1C8DE85BCD"/>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C22216B00DF146E0967F3D2A3F7F7708"/>
        <w:category>
          <w:name w:val="Algemeen"/>
          <w:gallery w:val="placeholder"/>
        </w:category>
        <w:types>
          <w:type w:val="bbPlcHdr"/>
        </w:types>
        <w:behaviors>
          <w:behavior w:val="content"/>
        </w:behaviors>
        <w:guid w:val="{564FDB45-96A4-4F1A-8DEC-014C1B5BC15F}"/>
      </w:docPartPr>
      <w:docPartBody>
        <w:p w:rsidR="00347B76" w:rsidRDefault="00F85B72">
          <w:pPr>
            <w:pStyle w:val="C22216B00DF146E0967F3D2A3F7F7708"/>
          </w:pPr>
          <w:r>
            <w:rPr>
              <w:rStyle w:val="Tekstvantijdelijkeaanduiding"/>
            </w:rPr>
            <w:t>Datum beoordeling</w:t>
          </w:r>
        </w:p>
      </w:docPartBody>
    </w:docPart>
    <w:docPart>
      <w:docPartPr>
        <w:name w:val="C51BFA1857FA452298542F4D91BDBE60"/>
        <w:category>
          <w:name w:val="Algemeen"/>
          <w:gallery w:val="placeholder"/>
        </w:category>
        <w:types>
          <w:type w:val="bbPlcHdr"/>
        </w:types>
        <w:behaviors>
          <w:behavior w:val="content"/>
        </w:behaviors>
        <w:guid w:val="{93C840B5-A4E1-4D17-882C-A518A5876FE4}"/>
      </w:docPartPr>
      <w:docPartBody>
        <w:p w:rsidR="00347B76" w:rsidRDefault="00F85B72">
          <w:pPr>
            <w:pStyle w:val="C51BFA1857FA452298542F4D91BDBE60"/>
          </w:pPr>
          <w:r>
            <w:rPr>
              <w:rStyle w:val="Tekstvantijdelijkeaanduiding"/>
            </w:rPr>
            <w:t>Vul hier de projectnaam/projectopdracht in</w:t>
          </w:r>
        </w:p>
      </w:docPartBody>
    </w:docPart>
    <w:docPart>
      <w:docPartPr>
        <w:name w:val="6E572618716D40349576C81883BD22FB"/>
        <w:category>
          <w:name w:val="Algemeen"/>
          <w:gallery w:val="placeholder"/>
        </w:category>
        <w:types>
          <w:type w:val="bbPlcHdr"/>
        </w:types>
        <w:behaviors>
          <w:behavior w:val="content"/>
        </w:behaviors>
        <w:guid w:val="{19DF8874-D051-4748-94AF-158FDFE0AF6C}"/>
      </w:docPartPr>
      <w:docPartBody>
        <w:p w:rsidR="00347B76" w:rsidRDefault="00F85B72">
          <w:pPr>
            <w:pStyle w:val="6E572618716D40349576C81883BD22FB"/>
          </w:pPr>
          <w:r>
            <w:rPr>
              <w:rStyle w:val="Tekstvantijdelijkeaanduiding"/>
            </w:rPr>
            <w:t>Periode</w:t>
          </w:r>
        </w:p>
      </w:docPartBody>
    </w:docPart>
    <w:docPart>
      <w:docPartPr>
        <w:name w:val="BE13083CF282437BBA67B15AC307F431"/>
        <w:category>
          <w:name w:val="Algemeen"/>
          <w:gallery w:val="placeholder"/>
        </w:category>
        <w:types>
          <w:type w:val="bbPlcHdr"/>
        </w:types>
        <w:behaviors>
          <w:behavior w:val="content"/>
        </w:behaviors>
        <w:guid w:val="{AFBCB701-6627-4369-876A-83ED8D837A6A}"/>
      </w:docPartPr>
      <w:docPartBody>
        <w:p w:rsidR="00347B76" w:rsidRDefault="00F85B72">
          <w:pPr>
            <w:pStyle w:val="BE13083CF282437BBA67B15AC307F431"/>
          </w:pPr>
          <w:r>
            <w:rPr>
              <w:rStyle w:val="Tekstvantijdelijkeaanduiding"/>
            </w:rPr>
            <w:t>Leerjaar</w:t>
          </w:r>
        </w:p>
      </w:docPartBody>
    </w:docPart>
    <w:docPart>
      <w:docPartPr>
        <w:name w:val="E1878826F1F24C4787E313E3E267F72B"/>
        <w:category>
          <w:name w:val="Algemeen"/>
          <w:gallery w:val="placeholder"/>
        </w:category>
        <w:types>
          <w:type w:val="bbPlcHdr"/>
        </w:types>
        <w:behaviors>
          <w:behavior w:val="content"/>
        </w:behaviors>
        <w:guid w:val="{1AB1E9FA-0F35-451D-A307-9EA5FCDCD90D}"/>
      </w:docPartPr>
      <w:docPartBody>
        <w:p w:rsidR="00347B76" w:rsidRDefault="00F85B72">
          <w:pPr>
            <w:pStyle w:val="E1878826F1F24C4787E313E3E267F72B"/>
          </w:pPr>
          <w:r>
            <w:rPr>
              <w:rStyle w:val="Tekstvantijdelijkeaanduiding"/>
            </w:rPr>
            <w:t>Vul hier de afdeling in</w:t>
          </w:r>
          <w:r w:rsidRPr="007061C3">
            <w:rPr>
              <w:rStyle w:val="Tekstvantijdelijkeaanduiding"/>
            </w:rPr>
            <w:t>.</w:t>
          </w:r>
        </w:p>
      </w:docPartBody>
    </w:docPart>
    <w:docPart>
      <w:docPartPr>
        <w:name w:val="657883B69E614062B760A6A23488269A"/>
        <w:category>
          <w:name w:val="Algemeen"/>
          <w:gallery w:val="placeholder"/>
        </w:category>
        <w:types>
          <w:type w:val="bbPlcHdr"/>
        </w:types>
        <w:behaviors>
          <w:behavior w:val="content"/>
        </w:behaviors>
        <w:guid w:val="{480014A3-C7AA-4BE4-9403-C3DF4A5DC876}"/>
      </w:docPartPr>
      <w:docPartBody>
        <w:p w:rsidR="00347B76" w:rsidRDefault="00F85B72">
          <w:pPr>
            <w:pStyle w:val="657883B69E614062B760A6A23488269A"/>
          </w:pPr>
          <w:r>
            <w:rPr>
              <w:rStyle w:val="Tekstvantijdelijkeaanduiding"/>
            </w:rPr>
            <w:t>Opleiding</w:t>
          </w:r>
        </w:p>
      </w:docPartBody>
    </w:docPart>
    <w:docPart>
      <w:docPartPr>
        <w:name w:val="BDC50CB6E24D4D788C333FD7108005A2"/>
        <w:category>
          <w:name w:val="Algemeen"/>
          <w:gallery w:val="placeholder"/>
        </w:category>
        <w:types>
          <w:type w:val="bbPlcHdr"/>
        </w:types>
        <w:behaviors>
          <w:behavior w:val="content"/>
        </w:behaviors>
        <w:guid w:val="{46204A85-0C51-44D2-8EE8-9577EC88DBFA}"/>
      </w:docPartPr>
      <w:docPartBody>
        <w:p w:rsidR="00347B76" w:rsidRDefault="00F85B72">
          <w:pPr>
            <w:pStyle w:val="BDC50CB6E24D4D788C333FD7108005A2"/>
          </w:pPr>
          <w:r>
            <w:rPr>
              <w:rStyle w:val="Tekstvantijdelijkeaanduiding"/>
            </w:rPr>
            <w:t>Crebo</w:t>
          </w:r>
        </w:p>
      </w:docPartBody>
    </w:docPart>
    <w:docPart>
      <w:docPartPr>
        <w:name w:val="B6A38E4C511249EEB5B559C6758A03F6"/>
        <w:category>
          <w:name w:val="Algemeen"/>
          <w:gallery w:val="placeholder"/>
        </w:category>
        <w:types>
          <w:type w:val="bbPlcHdr"/>
        </w:types>
        <w:behaviors>
          <w:behavior w:val="content"/>
        </w:behaviors>
        <w:guid w:val="{AC133AC9-2442-4CC4-B817-A293951B988C}"/>
      </w:docPartPr>
      <w:docPartBody>
        <w:p w:rsidR="00347B76" w:rsidRDefault="00F85B72">
          <w:pPr>
            <w:pStyle w:val="B6A38E4C511249EEB5B559C6758A03F6"/>
          </w:pPr>
          <w:r w:rsidRPr="00075C29">
            <w:rPr>
              <w:rStyle w:val="Tekstvantijdelijkeaanduiding"/>
              <w:b/>
            </w:rPr>
            <w:t>WP</w:t>
          </w:r>
        </w:p>
      </w:docPartBody>
    </w:docPart>
    <w:docPart>
      <w:docPartPr>
        <w:name w:val="681E7A5D2D7F4B46BA02F27EC0E6F85F"/>
        <w:category>
          <w:name w:val="Algemeen"/>
          <w:gallery w:val="placeholder"/>
        </w:category>
        <w:types>
          <w:type w:val="bbPlcHdr"/>
        </w:types>
        <w:behaviors>
          <w:behavior w:val="content"/>
        </w:behaviors>
        <w:guid w:val="{272AF0CF-0D8F-4D1F-9181-0E4100C726BE}"/>
      </w:docPartPr>
      <w:docPartBody>
        <w:p w:rsidR="00347B76" w:rsidRDefault="00F85B72">
          <w:pPr>
            <w:pStyle w:val="681E7A5D2D7F4B46BA02F27EC0E6F85F"/>
          </w:pPr>
          <w:r w:rsidRPr="00075C29">
            <w:rPr>
              <w:rStyle w:val="Tekstvantijdelijkeaanduiding"/>
              <w:b/>
            </w:rPr>
            <w:t>Niveau</w:t>
          </w:r>
        </w:p>
      </w:docPartBody>
    </w:docPart>
    <w:docPart>
      <w:docPartPr>
        <w:name w:val="1334BC7394CE4F01AAE756400A14E1FE"/>
        <w:category>
          <w:name w:val="Algemeen"/>
          <w:gallery w:val="placeholder"/>
        </w:category>
        <w:types>
          <w:type w:val="bbPlcHdr"/>
        </w:types>
        <w:behaviors>
          <w:behavior w:val="content"/>
        </w:behaviors>
        <w:guid w:val="{85FA93F4-4F76-4C19-BE70-51376F66E694}"/>
      </w:docPartPr>
      <w:docPartBody>
        <w:p w:rsidR="00347B76" w:rsidRDefault="00F85B72">
          <w:pPr>
            <w:pStyle w:val="1334BC7394CE4F01AAE756400A14E1FE"/>
          </w:pPr>
          <w:r w:rsidRPr="00075C29">
            <w:rPr>
              <w:rStyle w:val="Tekstvantijdelijkeaanduiding"/>
            </w:rPr>
            <w:t>Geef hier een vaardigheidsdoel op</w:t>
          </w:r>
        </w:p>
      </w:docPartBody>
    </w:docPart>
    <w:docPart>
      <w:docPartPr>
        <w:name w:val="65DC91252B714D42A8516C43578A4C9E"/>
        <w:category>
          <w:name w:val="Algemeen"/>
          <w:gallery w:val="placeholder"/>
        </w:category>
        <w:types>
          <w:type w:val="bbPlcHdr"/>
        </w:types>
        <w:behaviors>
          <w:behavior w:val="content"/>
        </w:behaviors>
        <w:guid w:val="{EECC1AEE-2FB0-463D-8B7B-64A21BAD75C6}"/>
      </w:docPartPr>
      <w:docPartBody>
        <w:p w:rsidR="00347B76" w:rsidRDefault="00F85B72">
          <w:pPr>
            <w:pStyle w:val="65DC91252B714D42A8516C43578A4C9E"/>
          </w:pPr>
          <w:r w:rsidRPr="00075C29">
            <w:rPr>
              <w:rStyle w:val="Tekstvantijdelijkeaanduiding"/>
              <w:b/>
            </w:rPr>
            <w:t>WP</w:t>
          </w:r>
        </w:p>
      </w:docPartBody>
    </w:docPart>
    <w:docPart>
      <w:docPartPr>
        <w:name w:val="FCC54D012F724EE8B6AED0E6D13ADBB3"/>
        <w:category>
          <w:name w:val="Algemeen"/>
          <w:gallery w:val="placeholder"/>
        </w:category>
        <w:types>
          <w:type w:val="bbPlcHdr"/>
        </w:types>
        <w:behaviors>
          <w:behavior w:val="content"/>
        </w:behaviors>
        <w:guid w:val="{E8343F31-004C-4B2B-82DD-B26289C68FFC}"/>
      </w:docPartPr>
      <w:docPartBody>
        <w:p w:rsidR="00347B76" w:rsidRDefault="00F85B72">
          <w:pPr>
            <w:pStyle w:val="FCC54D012F724EE8B6AED0E6D13ADBB3"/>
          </w:pPr>
          <w:r w:rsidRPr="00075C29">
            <w:rPr>
              <w:rStyle w:val="Tekstvantijdelijkeaanduiding"/>
              <w:b/>
            </w:rPr>
            <w:t>Niveau</w:t>
          </w:r>
        </w:p>
      </w:docPartBody>
    </w:docPart>
    <w:docPart>
      <w:docPartPr>
        <w:name w:val="AC3F981F87874E8BA0C158A897B5B593"/>
        <w:category>
          <w:name w:val="Algemeen"/>
          <w:gallery w:val="placeholder"/>
        </w:category>
        <w:types>
          <w:type w:val="bbPlcHdr"/>
        </w:types>
        <w:behaviors>
          <w:behavior w:val="content"/>
        </w:behaviors>
        <w:guid w:val="{28F5D3B5-63ED-4712-AC84-091D182D7037}"/>
      </w:docPartPr>
      <w:docPartBody>
        <w:p w:rsidR="00347B76" w:rsidRDefault="00F85B72">
          <w:pPr>
            <w:pStyle w:val="AC3F981F87874E8BA0C158A897B5B593"/>
          </w:pPr>
          <w:r w:rsidRPr="00075C29">
            <w:rPr>
              <w:rStyle w:val="Tekstvantijdelijkeaanduiding"/>
            </w:rPr>
            <w:t>Geef hier een vaardigheidsdoel op</w:t>
          </w:r>
        </w:p>
      </w:docPartBody>
    </w:docPart>
    <w:docPart>
      <w:docPartPr>
        <w:name w:val="4C0FBB6EC29E4048A94A9C2F275598C2"/>
        <w:category>
          <w:name w:val="Algemeen"/>
          <w:gallery w:val="placeholder"/>
        </w:category>
        <w:types>
          <w:type w:val="bbPlcHdr"/>
        </w:types>
        <w:behaviors>
          <w:behavior w:val="content"/>
        </w:behaviors>
        <w:guid w:val="{82436AE5-5942-4AC3-9EBE-2F5384B74740}"/>
      </w:docPartPr>
      <w:docPartBody>
        <w:p w:rsidR="00347B76" w:rsidRDefault="00F85B72">
          <w:pPr>
            <w:pStyle w:val="4C0FBB6EC29E4048A94A9C2F275598C2"/>
          </w:pPr>
          <w:r w:rsidRPr="00075C29">
            <w:rPr>
              <w:rStyle w:val="Tekstvantijdelijkeaanduiding"/>
              <w:b/>
            </w:rPr>
            <w:t>WP</w:t>
          </w:r>
        </w:p>
      </w:docPartBody>
    </w:docPart>
    <w:docPart>
      <w:docPartPr>
        <w:name w:val="B3131AD3FECF4733947111176731D145"/>
        <w:category>
          <w:name w:val="Algemeen"/>
          <w:gallery w:val="placeholder"/>
        </w:category>
        <w:types>
          <w:type w:val="bbPlcHdr"/>
        </w:types>
        <w:behaviors>
          <w:behavior w:val="content"/>
        </w:behaviors>
        <w:guid w:val="{FC4FBBBD-798A-4E11-A4A5-DCADE112E2CD}"/>
      </w:docPartPr>
      <w:docPartBody>
        <w:p w:rsidR="00347B76" w:rsidRDefault="00F85B72">
          <w:pPr>
            <w:pStyle w:val="B3131AD3FECF4733947111176731D145"/>
          </w:pPr>
          <w:r w:rsidRPr="00075C29">
            <w:rPr>
              <w:rStyle w:val="Tekstvantijdelijkeaanduiding"/>
              <w:b/>
            </w:rPr>
            <w:t>Niveau</w:t>
          </w:r>
        </w:p>
      </w:docPartBody>
    </w:docPart>
    <w:docPart>
      <w:docPartPr>
        <w:name w:val="245354DADC8C46A5878A54447FBA26B5"/>
        <w:category>
          <w:name w:val="Algemeen"/>
          <w:gallery w:val="placeholder"/>
        </w:category>
        <w:types>
          <w:type w:val="bbPlcHdr"/>
        </w:types>
        <w:behaviors>
          <w:behavior w:val="content"/>
        </w:behaviors>
        <w:guid w:val="{141BA7F1-85F4-4A5A-89D5-47CA58538F21}"/>
      </w:docPartPr>
      <w:docPartBody>
        <w:p w:rsidR="00347B76" w:rsidRDefault="00F85B72">
          <w:pPr>
            <w:pStyle w:val="245354DADC8C46A5878A54447FBA26B5"/>
          </w:pPr>
          <w:r w:rsidRPr="00075C29">
            <w:rPr>
              <w:rStyle w:val="Tekstvantijdelijkeaanduiding"/>
            </w:rPr>
            <w:t>Geef hier een vaardigheidsdoel op</w:t>
          </w:r>
        </w:p>
      </w:docPartBody>
    </w:docPart>
    <w:docPart>
      <w:docPartPr>
        <w:name w:val="C39A553C38694C7DA072F2E3539657C4"/>
        <w:category>
          <w:name w:val="Algemeen"/>
          <w:gallery w:val="placeholder"/>
        </w:category>
        <w:types>
          <w:type w:val="bbPlcHdr"/>
        </w:types>
        <w:behaviors>
          <w:behavior w:val="content"/>
        </w:behaviors>
        <w:guid w:val="{EFCA04E1-A9A4-42AE-9591-AFCC4C762CDF}"/>
      </w:docPartPr>
      <w:docPartBody>
        <w:p w:rsidR="00347B76" w:rsidRDefault="00F85B72">
          <w:pPr>
            <w:pStyle w:val="C39A553C38694C7DA072F2E3539657C4"/>
          </w:pPr>
          <w:r w:rsidRPr="00075C29">
            <w:rPr>
              <w:rStyle w:val="Tekstvantijdelijkeaanduiding"/>
              <w:b/>
            </w:rPr>
            <w:t>WP</w:t>
          </w:r>
        </w:p>
      </w:docPartBody>
    </w:docPart>
    <w:docPart>
      <w:docPartPr>
        <w:name w:val="928B6B25428E45DA85CB4ADDD7B00B44"/>
        <w:category>
          <w:name w:val="Algemeen"/>
          <w:gallery w:val="placeholder"/>
        </w:category>
        <w:types>
          <w:type w:val="bbPlcHdr"/>
        </w:types>
        <w:behaviors>
          <w:behavior w:val="content"/>
        </w:behaviors>
        <w:guid w:val="{4EAFB8B5-0552-439D-A23F-8378D271F9C3}"/>
      </w:docPartPr>
      <w:docPartBody>
        <w:p w:rsidR="00347B76" w:rsidRDefault="00F85B72">
          <w:pPr>
            <w:pStyle w:val="928B6B25428E45DA85CB4ADDD7B00B44"/>
          </w:pPr>
          <w:r w:rsidRPr="00075C29">
            <w:rPr>
              <w:rStyle w:val="Tekstvantijdelijkeaanduiding"/>
              <w:b/>
            </w:rPr>
            <w:t>Niveau</w:t>
          </w:r>
        </w:p>
      </w:docPartBody>
    </w:docPart>
    <w:docPart>
      <w:docPartPr>
        <w:name w:val="E70972CA0349484598781A195D8090BB"/>
        <w:category>
          <w:name w:val="Algemeen"/>
          <w:gallery w:val="placeholder"/>
        </w:category>
        <w:types>
          <w:type w:val="bbPlcHdr"/>
        </w:types>
        <w:behaviors>
          <w:behavior w:val="content"/>
        </w:behaviors>
        <w:guid w:val="{F4D0BF80-9B75-4BCC-8095-BF1DB675CCE8}"/>
      </w:docPartPr>
      <w:docPartBody>
        <w:p w:rsidR="00347B76" w:rsidRDefault="00F85B72">
          <w:pPr>
            <w:pStyle w:val="E70972CA0349484598781A195D8090BB"/>
          </w:pPr>
          <w:r w:rsidRPr="00075C29">
            <w:rPr>
              <w:rStyle w:val="Tekstvantijdelijkeaanduiding"/>
            </w:rPr>
            <w:t>Geef hier een vaardigheidsdoel op</w:t>
          </w:r>
        </w:p>
      </w:docPartBody>
    </w:docPart>
    <w:docPart>
      <w:docPartPr>
        <w:name w:val="25EF9526D3F74D4DB83FAC8A8B97D1B3"/>
        <w:category>
          <w:name w:val="Algemeen"/>
          <w:gallery w:val="placeholder"/>
        </w:category>
        <w:types>
          <w:type w:val="bbPlcHdr"/>
        </w:types>
        <w:behaviors>
          <w:behavior w:val="content"/>
        </w:behaviors>
        <w:guid w:val="{73591983-4C76-4C84-BCC3-FDF110847510}"/>
      </w:docPartPr>
      <w:docPartBody>
        <w:p w:rsidR="00347B76" w:rsidRDefault="00F85B72">
          <w:pPr>
            <w:pStyle w:val="25EF9526D3F74D4DB83FAC8A8B97D1B3"/>
          </w:pPr>
          <w:r w:rsidRPr="00075C29">
            <w:rPr>
              <w:rStyle w:val="Tekstvantijdelijkeaanduiding"/>
              <w:b/>
            </w:rPr>
            <w:t>WP</w:t>
          </w:r>
        </w:p>
      </w:docPartBody>
    </w:docPart>
    <w:docPart>
      <w:docPartPr>
        <w:name w:val="7BE1D8849FDA4587B4A5986DE98902A2"/>
        <w:category>
          <w:name w:val="Algemeen"/>
          <w:gallery w:val="placeholder"/>
        </w:category>
        <w:types>
          <w:type w:val="bbPlcHdr"/>
        </w:types>
        <w:behaviors>
          <w:behavior w:val="content"/>
        </w:behaviors>
        <w:guid w:val="{A2098F44-9F7A-4DEE-B527-FE5766E73E70}"/>
      </w:docPartPr>
      <w:docPartBody>
        <w:p w:rsidR="00347B76" w:rsidRDefault="00F85B72">
          <w:pPr>
            <w:pStyle w:val="7BE1D8849FDA4587B4A5986DE98902A2"/>
          </w:pPr>
          <w:r w:rsidRPr="00075C29">
            <w:rPr>
              <w:rStyle w:val="Tekstvantijdelijkeaanduiding"/>
              <w:b/>
            </w:rPr>
            <w:t>Niveau</w:t>
          </w:r>
        </w:p>
      </w:docPartBody>
    </w:docPart>
    <w:docPart>
      <w:docPartPr>
        <w:name w:val="777766F4C06F4720916726A110A4FD9C"/>
        <w:category>
          <w:name w:val="Algemeen"/>
          <w:gallery w:val="placeholder"/>
        </w:category>
        <w:types>
          <w:type w:val="bbPlcHdr"/>
        </w:types>
        <w:behaviors>
          <w:behavior w:val="content"/>
        </w:behaviors>
        <w:guid w:val="{413A4B86-9504-48E7-9565-766B6D215E58}"/>
      </w:docPartPr>
      <w:docPartBody>
        <w:p w:rsidR="00347B76" w:rsidRDefault="00F85B72">
          <w:pPr>
            <w:pStyle w:val="777766F4C06F4720916726A110A4FD9C"/>
          </w:pPr>
          <w:r w:rsidRPr="00075C29">
            <w:rPr>
              <w:rStyle w:val="Tekstvantijdelijkeaanduiding"/>
            </w:rPr>
            <w:t>Geef hier een vaardigheidsdoel op</w:t>
          </w:r>
        </w:p>
      </w:docPartBody>
    </w:docPart>
    <w:docPart>
      <w:docPartPr>
        <w:name w:val="F1880E59EA4E40F9B13A9E39216C5E26"/>
        <w:category>
          <w:name w:val="Algemeen"/>
          <w:gallery w:val="placeholder"/>
        </w:category>
        <w:types>
          <w:type w:val="bbPlcHdr"/>
        </w:types>
        <w:behaviors>
          <w:behavior w:val="content"/>
        </w:behaviors>
        <w:guid w:val="{0D70E871-86F6-4800-9D9D-5C8E2CFDC998}"/>
      </w:docPartPr>
      <w:docPartBody>
        <w:p w:rsidR="00347B76" w:rsidRDefault="00F85B72">
          <w:pPr>
            <w:pStyle w:val="F1880E59EA4E40F9B13A9E39216C5E26"/>
          </w:pPr>
          <w:r w:rsidRPr="00075C29">
            <w:rPr>
              <w:rStyle w:val="Tekstvantijdelijkeaanduiding"/>
              <w:b/>
            </w:rPr>
            <w:t>WP</w:t>
          </w:r>
        </w:p>
      </w:docPartBody>
    </w:docPart>
    <w:docPart>
      <w:docPartPr>
        <w:name w:val="50A9A5976FB8464099DDE9C96EC62D77"/>
        <w:category>
          <w:name w:val="Algemeen"/>
          <w:gallery w:val="placeholder"/>
        </w:category>
        <w:types>
          <w:type w:val="bbPlcHdr"/>
        </w:types>
        <w:behaviors>
          <w:behavior w:val="content"/>
        </w:behaviors>
        <w:guid w:val="{DB479371-C9A0-4E89-84F6-546197C703FA}"/>
      </w:docPartPr>
      <w:docPartBody>
        <w:p w:rsidR="00347B76" w:rsidRDefault="00F85B72">
          <w:pPr>
            <w:pStyle w:val="50A9A5976FB8464099DDE9C96EC62D77"/>
          </w:pPr>
          <w:r w:rsidRPr="00075C29">
            <w:rPr>
              <w:rStyle w:val="Tekstvantijdelijkeaanduiding"/>
              <w:b/>
            </w:rPr>
            <w:t>Niveau</w:t>
          </w:r>
        </w:p>
      </w:docPartBody>
    </w:docPart>
    <w:docPart>
      <w:docPartPr>
        <w:name w:val="AA4BE00583B441BEB0042F059CC6E39C"/>
        <w:category>
          <w:name w:val="Algemeen"/>
          <w:gallery w:val="placeholder"/>
        </w:category>
        <w:types>
          <w:type w:val="bbPlcHdr"/>
        </w:types>
        <w:behaviors>
          <w:behavior w:val="content"/>
        </w:behaviors>
        <w:guid w:val="{2AA67217-B186-4DDA-9CF8-A0F1CC023062}"/>
      </w:docPartPr>
      <w:docPartBody>
        <w:p w:rsidR="00347B76" w:rsidRDefault="00F85B72">
          <w:pPr>
            <w:pStyle w:val="AA4BE00583B441BEB0042F059CC6E39C"/>
          </w:pPr>
          <w:r w:rsidRPr="00075C29">
            <w:rPr>
              <w:rStyle w:val="Tekstvantijdelijkeaanduiding"/>
            </w:rPr>
            <w:t>Geef hier een vaardigheidsdoel op</w:t>
          </w:r>
        </w:p>
      </w:docPartBody>
    </w:docPart>
    <w:docPart>
      <w:docPartPr>
        <w:name w:val="4EBFCDB359114507AC125837A21B0068"/>
        <w:category>
          <w:name w:val="Algemeen"/>
          <w:gallery w:val="placeholder"/>
        </w:category>
        <w:types>
          <w:type w:val="bbPlcHdr"/>
        </w:types>
        <w:behaviors>
          <w:behavior w:val="content"/>
        </w:behaviors>
        <w:guid w:val="{1E5257F1-9E5F-40B0-B5B3-098E06515E61}"/>
      </w:docPartPr>
      <w:docPartBody>
        <w:p w:rsidR="00347B76" w:rsidRDefault="00F85B72">
          <w:pPr>
            <w:pStyle w:val="4EBFCDB359114507AC125837A21B0068"/>
          </w:pPr>
          <w:r w:rsidRPr="00075C29">
            <w:rPr>
              <w:rStyle w:val="Tekstvantijdelijkeaanduiding"/>
              <w:b/>
            </w:rPr>
            <w:t>WP</w:t>
          </w:r>
        </w:p>
      </w:docPartBody>
    </w:docPart>
    <w:docPart>
      <w:docPartPr>
        <w:name w:val="34D4062BA8B146059BFCBB4B8FAACA2E"/>
        <w:category>
          <w:name w:val="Algemeen"/>
          <w:gallery w:val="placeholder"/>
        </w:category>
        <w:types>
          <w:type w:val="bbPlcHdr"/>
        </w:types>
        <w:behaviors>
          <w:behavior w:val="content"/>
        </w:behaviors>
        <w:guid w:val="{3BD3D580-D621-4C7F-A0C6-5F031EE04B01}"/>
      </w:docPartPr>
      <w:docPartBody>
        <w:p w:rsidR="00347B76" w:rsidRDefault="00F85B72">
          <w:pPr>
            <w:pStyle w:val="34D4062BA8B146059BFCBB4B8FAACA2E"/>
          </w:pPr>
          <w:r w:rsidRPr="00075C29">
            <w:rPr>
              <w:rStyle w:val="Tekstvantijdelijkeaanduiding"/>
              <w:b/>
            </w:rPr>
            <w:t>Niveau</w:t>
          </w:r>
        </w:p>
      </w:docPartBody>
    </w:docPart>
    <w:docPart>
      <w:docPartPr>
        <w:name w:val="3E32C6A427824C4B9854F92B638CC873"/>
        <w:category>
          <w:name w:val="Algemeen"/>
          <w:gallery w:val="placeholder"/>
        </w:category>
        <w:types>
          <w:type w:val="bbPlcHdr"/>
        </w:types>
        <w:behaviors>
          <w:behavior w:val="content"/>
        </w:behaviors>
        <w:guid w:val="{988E9997-37C1-4905-AB89-C0D9D0E3EC1F}"/>
      </w:docPartPr>
      <w:docPartBody>
        <w:p w:rsidR="00347B76" w:rsidRDefault="00F85B72">
          <w:pPr>
            <w:pStyle w:val="3E32C6A427824C4B9854F92B638CC873"/>
          </w:pPr>
          <w:r w:rsidRPr="00075C29">
            <w:rPr>
              <w:rStyle w:val="Tekstvantijdelijkeaanduiding"/>
            </w:rPr>
            <w:t>Geef hier een vaardigheidsdoel op</w:t>
          </w:r>
        </w:p>
      </w:docPartBody>
    </w:docPart>
    <w:docPart>
      <w:docPartPr>
        <w:name w:val="B220220AC7244E1FAB91B5185E75620E"/>
        <w:category>
          <w:name w:val="Algemeen"/>
          <w:gallery w:val="placeholder"/>
        </w:category>
        <w:types>
          <w:type w:val="bbPlcHdr"/>
        </w:types>
        <w:behaviors>
          <w:behavior w:val="content"/>
        </w:behaviors>
        <w:guid w:val="{4C19FB19-9AB0-4553-A2AB-211A993F74FC}"/>
      </w:docPartPr>
      <w:docPartBody>
        <w:p w:rsidR="00347B76" w:rsidRDefault="00F85B72">
          <w:pPr>
            <w:pStyle w:val="B220220AC7244E1FAB91B5185E75620E"/>
          </w:pPr>
          <w:r w:rsidRPr="00075C29">
            <w:rPr>
              <w:rStyle w:val="Tekstvantijdelijkeaanduiding"/>
              <w:b/>
            </w:rPr>
            <w:t>WP</w:t>
          </w:r>
        </w:p>
      </w:docPartBody>
    </w:docPart>
    <w:docPart>
      <w:docPartPr>
        <w:name w:val="2EDABD7D6A714458B67CC0A09FB814E1"/>
        <w:category>
          <w:name w:val="Algemeen"/>
          <w:gallery w:val="placeholder"/>
        </w:category>
        <w:types>
          <w:type w:val="bbPlcHdr"/>
        </w:types>
        <w:behaviors>
          <w:behavior w:val="content"/>
        </w:behaviors>
        <w:guid w:val="{EE4093D6-FE9D-4309-9856-11214D4FFE85}"/>
      </w:docPartPr>
      <w:docPartBody>
        <w:p w:rsidR="00347B76" w:rsidRDefault="00F85B72">
          <w:pPr>
            <w:pStyle w:val="2EDABD7D6A714458B67CC0A09FB814E1"/>
          </w:pPr>
          <w:r w:rsidRPr="00075C29">
            <w:rPr>
              <w:rStyle w:val="Tekstvantijdelijkeaanduiding"/>
              <w:b/>
            </w:rPr>
            <w:t>Niveau</w:t>
          </w:r>
        </w:p>
      </w:docPartBody>
    </w:docPart>
    <w:docPart>
      <w:docPartPr>
        <w:name w:val="12B758FB249841F4A3C7A11D0E075D22"/>
        <w:category>
          <w:name w:val="Algemeen"/>
          <w:gallery w:val="placeholder"/>
        </w:category>
        <w:types>
          <w:type w:val="bbPlcHdr"/>
        </w:types>
        <w:behaviors>
          <w:behavior w:val="content"/>
        </w:behaviors>
        <w:guid w:val="{40977127-6672-4ECD-A6A6-0905B968D25C}"/>
      </w:docPartPr>
      <w:docPartBody>
        <w:p w:rsidR="00347B76" w:rsidRDefault="00F85B72">
          <w:pPr>
            <w:pStyle w:val="12B758FB249841F4A3C7A11D0E075D22"/>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72"/>
    <w:rsid w:val="00347B76"/>
    <w:rsid w:val="00A267F6"/>
    <w:rsid w:val="00AB7335"/>
    <w:rsid w:val="00F85B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F0A3483AC87478C9EC8516B941040E0">
    <w:name w:val="EF0A3483AC87478C9EC8516B941040E0"/>
  </w:style>
  <w:style w:type="paragraph" w:customStyle="1" w:styleId="8FBAAB55A5824964A8BE5B7BB9E48049">
    <w:name w:val="8FBAAB55A5824964A8BE5B7BB9E48049"/>
  </w:style>
  <w:style w:type="paragraph" w:customStyle="1" w:styleId="EDE79CE030EB4752AD9182C46585B2CE">
    <w:name w:val="EDE79CE030EB4752AD9182C46585B2CE"/>
  </w:style>
  <w:style w:type="paragraph" w:customStyle="1" w:styleId="18EBCFAD19414C8E9AB8B35F01C2C4EB">
    <w:name w:val="18EBCFAD19414C8E9AB8B35F01C2C4EB"/>
  </w:style>
  <w:style w:type="paragraph" w:customStyle="1" w:styleId="02D1D7313A7946AABBE65E6C070F1E5B">
    <w:name w:val="02D1D7313A7946AABBE65E6C070F1E5B"/>
  </w:style>
  <w:style w:type="paragraph" w:customStyle="1" w:styleId="F52660A5B2EA4393A5C00F1C6B83E4F4">
    <w:name w:val="F52660A5B2EA4393A5C00F1C6B83E4F4"/>
  </w:style>
  <w:style w:type="paragraph" w:customStyle="1" w:styleId="24456D5454324D83934B62D6C3EE7508">
    <w:name w:val="24456D5454324D83934B62D6C3EE7508"/>
  </w:style>
  <w:style w:type="paragraph" w:customStyle="1" w:styleId="F49DFA971150498CA11101145BAEE80E">
    <w:name w:val="F49DFA971150498CA11101145BAEE80E"/>
  </w:style>
  <w:style w:type="paragraph" w:customStyle="1" w:styleId="2393695C7B314D11984D7E3E8BBE187A">
    <w:name w:val="2393695C7B314D11984D7E3E8BBE187A"/>
  </w:style>
  <w:style w:type="paragraph" w:customStyle="1" w:styleId="A99A9E3D759040FA89028EFDA320CBE0">
    <w:name w:val="A99A9E3D759040FA89028EFDA320CBE0"/>
  </w:style>
  <w:style w:type="paragraph" w:customStyle="1" w:styleId="4ECFE768F8414B2A844F6472F3601EFD">
    <w:name w:val="4ECFE768F8414B2A844F6472F3601EFD"/>
  </w:style>
  <w:style w:type="paragraph" w:customStyle="1" w:styleId="AAA18FC27EA74D94828BFFADEADC5272">
    <w:name w:val="AAA18FC27EA74D94828BFFADEADC5272"/>
  </w:style>
  <w:style w:type="paragraph" w:customStyle="1" w:styleId="263353A7818A4E2BBBF4FADF4AC07B65">
    <w:name w:val="263353A7818A4E2BBBF4FADF4AC07B65"/>
  </w:style>
  <w:style w:type="paragraph" w:customStyle="1" w:styleId="855A6BC1B007481B93A8AC6E0596FB88">
    <w:name w:val="855A6BC1B007481B93A8AC6E0596FB88"/>
  </w:style>
  <w:style w:type="paragraph" w:customStyle="1" w:styleId="07608AB74CC14D2CB3C4BFD4E2B28465">
    <w:name w:val="07608AB74CC14D2CB3C4BFD4E2B28465"/>
  </w:style>
  <w:style w:type="paragraph" w:customStyle="1" w:styleId="4BEB4AE5DF6D40EFB8589A7B17FCADEB">
    <w:name w:val="4BEB4AE5DF6D40EFB8589A7B17FCADEB"/>
  </w:style>
  <w:style w:type="paragraph" w:customStyle="1" w:styleId="6802ABC035CF40DD9C3231D3E6FFEE7E">
    <w:name w:val="6802ABC035CF40DD9C3231D3E6FFEE7E"/>
  </w:style>
  <w:style w:type="paragraph" w:customStyle="1" w:styleId="8216FBC6DBCC4DEBBAC37204AB89CF48">
    <w:name w:val="8216FBC6DBCC4DEBBAC37204AB89CF48"/>
  </w:style>
  <w:style w:type="paragraph" w:customStyle="1" w:styleId="2FA84222D0324C4FB5110A02C9C336F3">
    <w:name w:val="2FA84222D0324C4FB5110A02C9C336F3"/>
  </w:style>
  <w:style w:type="paragraph" w:customStyle="1" w:styleId="7F52631464C14DFD945B814E99FC2ACC">
    <w:name w:val="7F52631464C14DFD945B814E99FC2ACC"/>
  </w:style>
  <w:style w:type="paragraph" w:customStyle="1" w:styleId="A4F7B25988B7425DB909A1DB2E42EF85">
    <w:name w:val="A4F7B25988B7425DB909A1DB2E42EF85"/>
  </w:style>
  <w:style w:type="paragraph" w:customStyle="1" w:styleId="20024EA2392F43B5918E16A4381A9B88">
    <w:name w:val="20024EA2392F43B5918E16A4381A9B88"/>
  </w:style>
  <w:style w:type="paragraph" w:customStyle="1" w:styleId="EF9570787EBD44338E2091DDB93DF8D4">
    <w:name w:val="EF9570787EBD44338E2091DDB93DF8D4"/>
  </w:style>
  <w:style w:type="paragraph" w:customStyle="1" w:styleId="931006C4346D43CBA62D1E3D8342FD4F">
    <w:name w:val="931006C4346D43CBA62D1E3D8342FD4F"/>
  </w:style>
  <w:style w:type="paragraph" w:customStyle="1" w:styleId="BB5D6B1F8DF445E1A0A570F12DF5006A">
    <w:name w:val="BB5D6B1F8DF445E1A0A570F12DF5006A"/>
  </w:style>
  <w:style w:type="paragraph" w:customStyle="1" w:styleId="59A433285A4B40C08FF18A434406F32A">
    <w:name w:val="59A433285A4B40C08FF18A434406F32A"/>
  </w:style>
  <w:style w:type="paragraph" w:customStyle="1" w:styleId="951566535C5B4CC6B1756545A79D97DE">
    <w:name w:val="951566535C5B4CC6B1756545A79D97DE"/>
  </w:style>
  <w:style w:type="paragraph" w:customStyle="1" w:styleId="37FF3DA0A2EB485BB038B9721D078F88">
    <w:name w:val="37FF3DA0A2EB485BB038B9721D078F88"/>
  </w:style>
  <w:style w:type="paragraph" w:customStyle="1" w:styleId="D8A991950E9D4E80A6D01CAC69278C5B">
    <w:name w:val="D8A991950E9D4E80A6D01CAC69278C5B"/>
  </w:style>
  <w:style w:type="paragraph" w:customStyle="1" w:styleId="864CAEB2F63A493E9FFF11FAEA422B4B">
    <w:name w:val="864CAEB2F63A493E9FFF11FAEA422B4B"/>
  </w:style>
  <w:style w:type="paragraph" w:customStyle="1" w:styleId="6F24DEC732C54696963892EBFB60A282">
    <w:name w:val="6F24DEC732C54696963892EBFB60A282"/>
  </w:style>
  <w:style w:type="paragraph" w:customStyle="1" w:styleId="62DE36DD7F1248F9B2FA0202E87622BB">
    <w:name w:val="62DE36DD7F1248F9B2FA0202E87622BB"/>
  </w:style>
  <w:style w:type="paragraph" w:customStyle="1" w:styleId="DA4D9E1AC19C4FC6B3237D32A687B98B">
    <w:name w:val="DA4D9E1AC19C4FC6B3237D32A687B98B"/>
  </w:style>
  <w:style w:type="paragraph" w:customStyle="1" w:styleId="60CE577A23354FF2A40003DB12A6D5DD">
    <w:name w:val="60CE577A23354FF2A40003DB12A6D5DD"/>
  </w:style>
  <w:style w:type="paragraph" w:customStyle="1" w:styleId="8A4EFB7AFE21497EBC846B45036ED120">
    <w:name w:val="8A4EFB7AFE21497EBC846B45036ED120"/>
  </w:style>
  <w:style w:type="paragraph" w:customStyle="1" w:styleId="4D785D65808F4471B148D9AD24F9925E">
    <w:name w:val="4D785D65808F4471B148D9AD24F9925E"/>
  </w:style>
  <w:style w:type="paragraph" w:customStyle="1" w:styleId="5960C1171AA74E62A240EC236308002A">
    <w:name w:val="5960C1171AA74E62A240EC236308002A"/>
  </w:style>
  <w:style w:type="paragraph" w:customStyle="1" w:styleId="AC625DDEA1964AF7848B73E85FEB0CB9">
    <w:name w:val="AC625DDEA1964AF7848B73E85FEB0CB9"/>
  </w:style>
  <w:style w:type="paragraph" w:customStyle="1" w:styleId="C850D37468054739A92634A921C024FD">
    <w:name w:val="C850D37468054739A92634A921C024FD"/>
  </w:style>
  <w:style w:type="paragraph" w:customStyle="1" w:styleId="17387BA298E14A58A3A3218D4695CC07">
    <w:name w:val="17387BA298E14A58A3A3218D4695CC07"/>
  </w:style>
  <w:style w:type="paragraph" w:customStyle="1" w:styleId="0D5A7DD035D0441E9EA207D974DB0142">
    <w:name w:val="0D5A7DD035D0441E9EA207D974DB0142"/>
  </w:style>
  <w:style w:type="paragraph" w:customStyle="1" w:styleId="BB7285812C2D45B0BCDF3D80A23D4513">
    <w:name w:val="BB7285812C2D45B0BCDF3D80A23D4513"/>
  </w:style>
  <w:style w:type="paragraph" w:customStyle="1" w:styleId="26B0C50DA5204F46AF52DF1C4C1DCBDE">
    <w:name w:val="26B0C50DA5204F46AF52DF1C4C1DCBDE"/>
  </w:style>
  <w:style w:type="paragraph" w:customStyle="1" w:styleId="538C77EE008C4974A9CDEE1C8DE85BCD">
    <w:name w:val="538C77EE008C4974A9CDEE1C8DE85BCD"/>
  </w:style>
  <w:style w:type="paragraph" w:customStyle="1" w:styleId="C22216B00DF146E0967F3D2A3F7F7708">
    <w:name w:val="C22216B00DF146E0967F3D2A3F7F7708"/>
  </w:style>
  <w:style w:type="paragraph" w:customStyle="1" w:styleId="C51BFA1857FA452298542F4D91BDBE60">
    <w:name w:val="C51BFA1857FA452298542F4D91BDBE60"/>
  </w:style>
  <w:style w:type="paragraph" w:customStyle="1" w:styleId="6E572618716D40349576C81883BD22FB">
    <w:name w:val="6E572618716D40349576C81883BD22FB"/>
  </w:style>
  <w:style w:type="paragraph" w:customStyle="1" w:styleId="BE13083CF282437BBA67B15AC307F431">
    <w:name w:val="BE13083CF282437BBA67B15AC307F431"/>
  </w:style>
  <w:style w:type="paragraph" w:customStyle="1" w:styleId="E1878826F1F24C4787E313E3E267F72B">
    <w:name w:val="E1878826F1F24C4787E313E3E267F72B"/>
  </w:style>
  <w:style w:type="paragraph" w:customStyle="1" w:styleId="657883B69E614062B760A6A23488269A">
    <w:name w:val="657883B69E614062B760A6A23488269A"/>
  </w:style>
  <w:style w:type="paragraph" w:customStyle="1" w:styleId="BDC50CB6E24D4D788C333FD7108005A2">
    <w:name w:val="BDC50CB6E24D4D788C333FD7108005A2"/>
  </w:style>
  <w:style w:type="paragraph" w:customStyle="1" w:styleId="4B99DD9436B44AEEA22BC0B0BAF2C7B8">
    <w:name w:val="4B99DD9436B44AEEA22BC0B0BAF2C7B8"/>
  </w:style>
  <w:style w:type="paragraph" w:customStyle="1" w:styleId="BE400885214945C29ECBFBBE29AADC3A">
    <w:name w:val="BE400885214945C29ECBFBBE29AADC3A"/>
  </w:style>
  <w:style w:type="paragraph" w:customStyle="1" w:styleId="44663315B34A43ACB3687673AF15A009">
    <w:name w:val="44663315B34A43ACB3687673AF15A009"/>
  </w:style>
  <w:style w:type="paragraph" w:customStyle="1" w:styleId="5E3C4E20AB544AF3888954BA20250AB9">
    <w:name w:val="5E3C4E20AB544AF3888954BA20250AB9"/>
  </w:style>
  <w:style w:type="paragraph" w:customStyle="1" w:styleId="A6414EA1E48E4792BF13B8FDC288F8D3">
    <w:name w:val="A6414EA1E48E4792BF13B8FDC288F8D3"/>
  </w:style>
  <w:style w:type="paragraph" w:customStyle="1" w:styleId="F229C7D1954441DDAD1EF28793A27CDD">
    <w:name w:val="F229C7D1954441DDAD1EF28793A27CDD"/>
  </w:style>
  <w:style w:type="paragraph" w:customStyle="1" w:styleId="AAB7E3D4E19E4C14A8F59B89B97A7593">
    <w:name w:val="AAB7E3D4E19E4C14A8F59B89B97A7593"/>
  </w:style>
  <w:style w:type="paragraph" w:customStyle="1" w:styleId="0373C6E8E0A74BD5876767480000D901">
    <w:name w:val="0373C6E8E0A74BD5876767480000D901"/>
  </w:style>
  <w:style w:type="paragraph" w:customStyle="1" w:styleId="F79C600EC0494726B079556C36359F26">
    <w:name w:val="F79C600EC0494726B079556C36359F26"/>
  </w:style>
  <w:style w:type="paragraph" w:customStyle="1" w:styleId="D00B6A4F5C2341D1A8C08BB9DD46760B">
    <w:name w:val="D00B6A4F5C2341D1A8C08BB9DD46760B"/>
  </w:style>
  <w:style w:type="paragraph" w:customStyle="1" w:styleId="89AFE69F78784F2E9D4557DC5D98CC11">
    <w:name w:val="89AFE69F78784F2E9D4557DC5D98CC11"/>
  </w:style>
  <w:style w:type="paragraph" w:customStyle="1" w:styleId="6305F565F67A4B789569AA20BECE624D">
    <w:name w:val="6305F565F67A4B789569AA20BECE624D"/>
  </w:style>
  <w:style w:type="paragraph" w:customStyle="1" w:styleId="3DFAF4EB4AC74436A2BB61B1AE579695">
    <w:name w:val="3DFAF4EB4AC74436A2BB61B1AE579695"/>
  </w:style>
  <w:style w:type="paragraph" w:customStyle="1" w:styleId="D0AC501DE9DF48AAAE95605B856DEF78">
    <w:name w:val="D0AC501DE9DF48AAAE95605B856DEF78"/>
  </w:style>
  <w:style w:type="paragraph" w:customStyle="1" w:styleId="BC3EF43B166F4512AD0F10D24E7DD330">
    <w:name w:val="BC3EF43B166F4512AD0F10D24E7DD330"/>
  </w:style>
  <w:style w:type="paragraph" w:customStyle="1" w:styleId="9DE72D9DC0C64EBFA4A6F2621F5EB332">
    <w:name w:val="9DE72D9DC0C64EBFA4A6F2621F5EB332"/>
  </w:style>
  <w:style w:type="paragraph" w:customStyle="1" w:styleId="F3592D6099534C07B1EF1753AF50005F">
    <w:name w:val="F3592D6099534C07B1EF1753AF50005F"/>
  </w:style>
  <w:style w:type="paragraph" w:customStyle="1" w:styleId="66A6D78E11BB4B868D13FC498015CAF7">
    <w:name w:val="66A6D78E11BB4B868D13FC498015CAF7"/>
  </w:style>
  <w:style w:type="paragraph" w:customStyle="1" w:styleId="3F5F6D7B47DD43D0A12B2E9AB42BF526">
    <w:name w:val="3F5F6D7B47DD43D0A12B2E9AB42BF526"/>
  </w:style>
  <w:style w:type="paragraph" w:customStyle="1" w:styleId="CBC1F2439797471081438804D3D6E4B9">
    <w:name w:val="CBC1F2439797471081438804D3D6E4B9"/>
  </w:style>
  <w:style w:type="paragraph" w:customStyle="1" w:styleId="16AC8209B4234FD1BE05585725A63A0B">
    <w:name w:val="16AC8209B4234FD1BE05585725A63A0B"/>
  </w:style>
  <w:style w:type="paragraph" w:customStyle="1" w:styleId="504B6214896E4F6EA4245C51F99550AE">
    <w:name w:val="504B6214896E4F6EA4245C51F99550AE"/>
  </w:style>
  <w:style w:type="paragraph" w:customStyle="1" w:styleId="66DA69E0CE754B89BBAD36C73CA159B2">
    <w:name w:val="66DA69E0CE754B89BBAD36C73CA159B2"/>
  </w:style>
  <w:style w:type="paragraph" w:customStyle="1" w:styleId="BB06FA7D683C42B4B2C1CBA2610AFFF3">
    <w:name w:val="BB06FA7D683C42B4B2C1CBA2610AFFF3"/>
  </w:style>
  <w:style w:type="paragraph" w:customStyle="1" w:styleId="B6A38E4C511249EEB5B559C6758A03F6">
    <w:name w:val="B6A38E4C511249EEB5B559C6758A03F6"/>
  </w:style>
  <w:style w:type="paragraph" w:customStyle="1" w:styleId="681E7A5D2D7F4B46BA02F27EC0E6F85F">
    <w:name w:val="681E7A5D2D7F4B46BA02F27EC0E6F85F"/>
  </w:style>
  <w:style w:type="paragraph" w:customStyle="1" w:styleId="1334BC7394CE4F01AAE756400A14E1FE">
    <w:name w:val="1334BC7394CE4F01AAE756400A14E1FE"/>
  </w:style>
  <w:style w:type="paragraph" w:customStyle="1" w:styleId="65DC91252B714D42A8516C43578A4C9E">
    <w:name w:val="65DC91252B714D42A8516C43578A4C9E"/>
  </w:style>
  <w:style w:type="paragraph" w:customStyle="1" w:styleId="FCC54D012F724EE8B6AED0E6D13ADBB3">
    <w:name w:val="FCC54D012F724EE8B6AED0E6D13ADBB3"/>
  </w:style>
  <w:style w:type="paragraph" w:customStyle="1" w:styleId="AC3F981F87874E8BA0C158A897B5B593">
    <w:name w:val="AC3F981F87874E8BA0C158A897B5B593"/>
  </w:style>
  <w:style w:type="paragraph" w:customStyle="1" w:styleId="4C0FBB6EC29E4048A94A9C2F275598C2">
    <w:name w:val="4C0FBB6EC29E4048A94A9C2F275598C2"/>
  </w:style>
  <w:style w:type="paragraph" w:customStyle="1" w:styleId="B3131AD3FECF4733947111176731D145">
    <w:name w:val="B3131AD3FECF4733947111176731D145"/>
  </w:style>
  <w:style w:type="paragraph" w:customStyle="1" w:styleId="245354DADC8C46A5878A54447FBA26B5">
    <w:name w:val="245354DADC8C46A5878A54447FBA26B5"/>
  </w:style>
  <w:style w:type="paragraph" w:customStyle="1" w:styleId="C39A553C38694C7DA072F2E3539657C4">
    <w:name w:val="C39A553C38694C7DA072F2E3539657C4"/>
  </w:style>
  <w:style w:type="paragraph" w:customStyle="1" w:styleId="928B6B25428E45DA85CB4ADDD7B00B44">
    <w:name w:val="928B6B25428E45DA85CB4ADDD7B00B44"/>
  </w:style>
  <w:style w:type="paragraph" w:customStyle="1" w:styleId="E70972CA0349484598781A195D8090BB">
    <w:name w:val="E70972CA0349484598781A195D8090BB"/>
  </w:style>
  <w:style w:type="paragraph" w:customStyle="1" w:styleId="25EF9526D3F74D4DB83FAC8A8B97D1B3">
    <w:name w:val="25EF9526D3F74D4DB83FAC8A8B97D1B3"/>
  </w:style>
  <w:style w:type="paragraph" w:customStyle="1" w:styleId="7BE1D8849FDA4587B4A5986DE98902A2">
    <w:name w:val="7BE1D8849FDA4587B4A5986DE98902A2"/>
  </w:style>
  <w:style w:type="paragraph" w:customStyle="1" w:styleId="777766F4C06F4720916726A110A4FD9C">
    <w:name w:val="777766F4C06F4720916726A110A4FD9C"/>
  </w:style>
  <w:style w:type="paragraph" w:customStyle="1" w:styleId="F1880E59EA4E40F9B13A9E39216C5E26">
    <w:name w:val="F1880E59EA4E40F9B13A9E39216C5E26"/>
  </w:style>
  <w:style w:type="paragraph" w:customStyle="1" w:styleId="50A9A5976FB8464099DDE9C96EC62D77">
    <w:name w:val="50A9A5976FB8464099DDE9C96EC62D77"/>
  </w:style>
  <w:style w:type="paragraph" w:customStyle="1" w:styleId="AA4BE00583B441BEB0042F059CC6E39C">
    <w:name w:val="AA4BE00583B441BEB0042F059CC6E39C"/>
  </w:style>
  <w:style w:type="paragraph" w:customStyle="1" w:styleId="4EBFCDB359114507AC125837A21B0068">
    <w:name w:val="4EBFCDB359114507AC125837A21B0068"/>
  </w:style>
  <w:style w:type="paragraph" w:customStyle="1" w:styleId="34D4062BA8B146059BFCBB4B8FAACA2E">
    <w:name w:val="34D4062BA8B146059BFCBB4B8FAACA2E"/>
  </w:style>
  <w:style w:type="paragraph" w:customStyle="1" w:styleId="3E32C6A427824C4B9854F92B638CC873">
    <w:name w:val="3E32C6A427824C4B9854F92B638CC873"/>
  </w:style>
  <w:style w:type="paragraph" w:customStyle="1" w:styleId="B220220AC7244E1FAB91B5185E75620E">
    <w:name w:val="B220220AC7244E1FAB91B5185E75620E"/>
  </w:style>
  <w:style w:type="paragraph" w:customStyle="1" w:styleId="2EDABD7D6A714458B67CC0A09FB814E1">
    <w:name w:val="2EDABD7D6A714458B67CC0A09FB814E1"/>
  </w:style>
  <w:style w:type="paragraph" w:customStyle="1" w:styleId="12B758FB249841F4A3C7A11D0E075D22">
    <w:name w:val="12B758FB249841F4A3C7A11D0E075D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assessment xmlns="http://schemas.eformity.nl/radiuscollege/onderwijsvorm/2015/04/assessment">
  <assessmenta>
    <omschrijving/>
  </assessmenta>
  <assessmentb>
    <omschrijving/>
  </assessmentb>
</assessment>
</file>

<file path=customXml/item2.xml><?xml version="1.0" encoding="utf-8"?>
<vaardigheidsdoelen xmlns="http://schemas.eformity.nl/radiuscollege/onderwijsvorm/2015/04/vaardigheidsdoelen">
  <vaardigheidsdoel1>
    <kruispunt/>
    <niveau/>
    <omschrijving/>
  </vaardigheidsdoel1>
  <vaardigheidsdoel2>
    <kruispunt/>
    <niveau/>
    <omschrijving/>
  </vaardigheidsdoel2>
  <vaardigheidsdoel3>
    <kruispunt/>
    <niveau/>
    <omschrijving/>
  </vaardigheidsdoel3>
  <vaardigheidsdoel4>
    <kruispunt/>
    <niveau/>
    <omschrijving/>
  </vaardigheidsdoel4>
  <vaardigheidsdoel5>
    <kruispunt/>
    <niveau/>
    <omschrijving/>
  </vaardigheidsdoel5>
  <vaardigheidsdoel6>
    <kruispunt/>
    <niveau/>
    <omschrijving/>
  </vaardigheidsdoel6>
  <vaardigheidsdoel7>
    <kruispunt/>
    <niveau/>
    <omschrijving/>
  </vaardigheidsdoel7>
  <vaardigheidsdoel8>
    <kruispunt/>
    <niveau/>
    <omschrijving/>
  </vaardigheidsdoel8>
</vaardigheidsdoelen>
</file>

<file path=customXml/item3.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6.xml><?xml version="1.0" encoding="utf-8"?>
<algemeen xmlns="http://schemas.eformity.nl/radiuscollege/onderwijsvorm/2015/04/algemeen">
  <titel>Xamarin</titel>
  <team>ico</team>
  <opleiding>Applicatieontwikkeling</opleiding>
  <crebo>95311</crebo>
  <bolbbl>BOL</bolbbl>
  <niveau>4</niveau>
  <leerjaar>2</leerjaar>
  <periode>8</periode>
  <lesweek>1</lesweek>
  <ontwikkelaar>T.Lutt / C.Wagtmans</ontwikkelaar>
  <ontwikkeldatum>18 april 2017</ontwikkeldatum>
</algemeen>
</file>

<file path=customXml/item7.xml><?xml version="1.0" encoding="utf-8"?>
<p:properties xmlns:p="http://schemas.microsoft.com/office/2006/metadata/properties" xmlns:xsi="http://www.w3.org/2001/XMLSchema-instance" xmlns:pc="http://schemas.microsoft.com/office/infopath/2007/PartnerControls">
  <documentManagement>
    <Metatag xmlns="b66c9203-7855-41f0-81cc-fea11b070bd7" xsi:nil="true"/>
    <Studiejaar xmlns="B66C9203-7855-41F0-81CC-FEA11B070BD7" xsi:nil="true"/>
    <Cohort xmlns="B66C9203-7855-41F0-81CC-FEA11B070BD7" xsi:nil="true"/>
    <Categorie xmlns="B66C9203-7855-41F0-81CC-FEA11B070BD7" xsi:nil="true"/>
    <TaxKeywordTaxHTField xmlns="dce8180b-3aa8-4a0f-a74b-436ede919026">
      <Terms xmlns="http://schemas.microsoft.com/office/infopath/2007/PartnerControls"/>
    </TaxKeywordTaxHTField>
    <TaxCatchAll xmlns="dce8180b-3aa8-4a0f-a74b-436ede919026"/>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F699681FB6F6C644BEAE09E77F3979DF" ma:contentTypeVersion="" ma:contentTypeDescription="Een nieuw document maken." ma:contentTypeScope="" ma:versionID="d196402a55e61b96083296a8e5411412">
  <xsd:schema xmlns:xsd="http://www.w3.org/2001/XMLSchema" xmlns:xs="http://www.w3.org/2001/XMLSchema" xmlns:p="http://schemas.microsoft.com/office/2006/metadata/properties" xmlns:ns2="B66C9203-7855-41F0-81CC-FEA11B070BD7" xmlns:ns3="b66c9203-7855-41f0-81cc-fea11b070bd7" xmlns:ns4="dce8180b-3aa8-4a0f-a74b-436ede919026" xmlns:ns5="530c3e7c-0e27-45de-96a3-954ff956f917" targetNamespace="http://schemas.microsoft.com/office/2006/metadata/properties" ma:root="true" ma:fieldsID="3112c8ed7ad9b71b6a48ea0fd91d917e" ns2:_="" ns3:_="" ns4:_="" ns5:_="">
    <xsd:import namespace="B66C9203-7855-41F0-81CC-FEA11B070BD7"/>
    <xsd:import namespace="b66c9203-7855-41f0-81cc-fea11b070bd7"/>
    <xsd:import namespace="dce8180b-3aa8-4a0f-a74b-436ede919026"/>
    <xsd:import namespace="530c3e7c-0e27-45de-96a3-954ff956f917"/>
    <xsd:element name="properties">
      <xsd:complexType>
        <xsd:sequence>
          <xsd:element name="documentManagement">
            <xsd:complexType>
              <xsd:all>
                <xsd:element ref="ns2:Studiejaar" minOccurs="0"/>
                <xsd:element ref="ns2:Cohort" minOccurs="0"/>
                <xsd:element ref="ns2:Categorie" minOccurs="0"/>
                <xsd:element ref="ns3:Metatag" minOccurs="0"/>
                <xsd:element ref="ns4:TaxKeywordTaxHTField" minOccurs="0"/>
                <xsd:element ref="ns4:TaxCatchAll"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Studiejaar" ma:index="8" nillable="true" ma:displayName="Studiejaar" ma:format="Dropdown" ma:internalName="Studiejaar">
      <xsd:simpleType>
        <xsd:restriction base="dms:Choice">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enumeration value="2021-2022"/>
          <xsd:enumeration value="2022-2023"/>
          <xsd:enumeration value="2023-2024"/>
          <xsd:enumeration value="2024-2025"/>
          <xsd:enumeration value="2025-2026"/>
          <xsd:enumeration value="2026-2027"/>
          <xsd:enumeration value="2027-2028"/>
          <xsd:enumeration value="2028-2029"/>
          <xsd:enumeration value="2029-2030"/>
          <xsd:enumeration value="2030-2031"/>
        </xsd:restriction>
      </xsd:simpleType>
    </xsd:element>
    <xsd:element name="Cohort" ma:index="9" nillable="true" ma:displayName="Cohort" ma:format="Dropdown" ma:internalName="Cohort">
      <xsd:simpleType>
        <xsd:restriction base="dms:Choice">
          <xsd:enumeration value="2012-2013 september"/>
          <xsd:enumeration value="2012-2013 februari"/>
          <xsd:enumeration value="2013-2014 september"/>
          <xsd:enumeration value="2013-2014 februari"/>
          <xsd:enumeration value="2014-2015 september"/>
          <xsd:enumeration value="2014-2015 februari"/>
          <xsd:enumeration value="2015-2016 september"/>
          <xsd:enumeration value="2015-2016 februari"/>
          <xsd:enumeration value="2016-2017 september"/>
          <xsd:enumeration value="2016-2017 februari"/>
          <xsd:enumeration value="2017-2018 september"/>
          <xsd:enumeration value="2017-2018 februari"/>
          <xsd:enumeration value="2018-2019 september"/>
          <xsd:enumeration value="2018-2019 februari"/>
          <xsd:enumeration value="2019-2020 september"/>
          <xsd:enumeration value="2019-2020 februari"/>
          <xsd:enumeration value="2020-2021 september"/>
          <xsd:enumeration value="2020-2021 februari"/>
          <xsd:enumeration value="2021-2022 september"/>
          <xsd:enumeration value="2021-2022 februari"/>
          <xsd:enumeration value="2022-2023 september"/>
          <xsd:enumeration value="2022-2023 februari"/>
          <xsd:enumeration value="2023-2024 september"/>
          <xsd:enumeration value="2023-2024 februari"/>
          <xsd:enumeration value="2024-2025 september"/>
          <xsd:enumeration value="2024-2025 februari"/>
          <xsd:enumeration value="2025-2026 september"/>
          <xsd:enumeration value="2025-2026 februari"/>
          <xsd:enumeration value="2026-2027 september"/>
          <xsd:enumeration value="2026-2027 februari"/>
          <xsd:enumeration value="2027-2028 september"/>
          <xsd:enumeration value="2027-2028 februari"/>
          <xsd:enumeration value="2028-2029 september"/>
          <xsd:enumeration value="2028-2029 februari"/>
          <xsd:enumeration value="2029-2030 september"/>
          <xsd:enumeration value="2029-2030 februari"/>
          <xsd:enumeration value="2030-2031 september"/>
          <xsd:enumeration value="2030-2031 februari"/>
        </xsd:restriction>
      </xsd:simpleType>
    </xsd:element>
    <xsd:element name="Categorie" ma:index="10" nillable="true" ma:displayName="Categorie" ma:format="Dropdown" ma:indexed="true" ma:internalName="Categorie">
      <xsd:simpleType>
        <xsd:restriction base="dms:Choice">
          <xsd:enumeration value="Informatie"/>
          <xsd:enumeration value="Organisatie"/>
          <xsd:enumeration value="Overig"/>
          <xsd:enumeration value="Overleg"/>
          <xsd:enumeration value="Studiedagen"/>
        </xsd:restriction>
      </xsd:simple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Metatag" ma:index="11" nillable="true" ma:displayName="Metatag" ma:internalName="Metata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e8180b-3aa8-4a0f-a74b-436ede919026"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Ondernemingstrefwoorden" ma:fieldId="{23f27201-bee3-471e-b2e7-b64fd8b7ca38}" ma:taxonomyMulti="true" ma:sspId="77dcc39e-c56f-4e4c-a2f7-66bf17044b7b"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36f174f4-10c5-4fc4-9c27-fa0cc84d49e3}" ma:internalName="TaxCatchAll" ma:showField="CatchAllData" ma:web="530c3e7c-0e27-45de-96a3-954ff956f9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30c3e7c-0e27-45de-96a3-954ff956f917" elementFormDefault="qualified">
    <xsd:import namespace="http://schemas.microsoft.com/office/2006/documentManagement/types"/>
    <xsd:import namespace="http://schemas.microsoft.com/office/infopath/2007/PartnerControls"/>
    <xsd:element name="SharedWithUsers" ma:index="15"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2.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3.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4.xml><?xml version="1.0" encoding="utf-8"?>
<ds:datastoreItem xmlns:ds="http://schemas.openxmlformats.org/officeDocument/2006/customXml" ds:itemID="{23755B2F-4678-49ED-B565-1F9E206003AE}">
  <ds:schemaRefs>
    <ds:schemaRef ds:uri="http://schemas.microsoft.com/sharepoint/v3/contenttype/forms"/>
  </ds:schemaRefs>
</ds:datastoreItem>
</file>

<file path=customXml/itemProps5.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6.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7.xml><?xml version="1.0" encoding="utf-8"?>
<ds:datastoreItem xmlns:ds="http://schemas.openxmlformats.org/officeDocument/2006/customXml" ds:itemID="{4B65B001-7351-4646-8352-7346EB258395}">
  <ds:schemaRefs>
    <ds:schemaRef ds:uri="http://schemas.microsoft.com/office/2006/metadata/properties"/>
    <ds:schemaRef ds:uri="http://schemas.microsoft.com/office/infopath/2007/PartnerControls"/>
    <ds:schemaRef ds:uri="b66c9203-7855-41f0-81cc-fea11b070bd7"/>
    <ds:schemaRef ds:uri="B66C9203-7855-41F0-81CC-FEA11B070BD7"/>
    <ds:schemaRef ds:uri="dce8180b-3aa8-4a0f-a74b-436ede919026"/>
  </ds:schemaRefs>
</ds:datastoreItem>
</file>

<file path=customXml/itemProps8.xml><?xml version="1.0" encoding="utf-8"?>
<ds:datastoreItem xmlns:ds="http://schemas.openxmlformats.org/officeDocument/2006/customXml" ds:itemID="{21EE595B-8EBD-466B-BF5E-D27A79BE5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C9203-7855-41F0-81CC-FEA11B070BD7"/>
    <ds:schemaRef ds:uri="b66c9203-7855-41f0-81cc-fea11b070bd7"/>
    <ds:schemaRef ds:uri="dce8180b-3aa8-4a0f-a74b-436ede919026"/>
    <ds:schemaRef ds:uri="530c3e7c-0e27-45de-96a3-954ff956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BDF0B330-2BFA-46FD-BBA5-7F45CE8A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6</TotalTime>
  <Pages>20</Pages>
  <Words>4635</Words>
  <Characters>25493</Characters>
  <Application>Microsoft Office Word</Application>
  <DocSecurity>0</DocSecurity>
  <Lines>212</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30068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 Wagtmans</dc:creator>
  <cp:keywords/>
  <dc:description/>
  <cp:lastModifiedBy>Corne Wagtmans</cp:lastModifiedBy>
  <cp:revision>2</cp:revision>
  <cp:lastPrinted>2015-04-28T08:16:00Z</cp:lastPrinted>
  <dcterms:created xsi:type="dcterms:W3CDTF">2017-05-01T10:27:00Z</dcterms:created>
  <dcterms:modified xsi:type="dcterms:W3CDTF">2017-05-01T10:33:00Z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0x010100F699681FB6F6C644BEAE09E77F3979DF</vt:lpwstr>
  </property>
  <property fmtid="{D5CDD505-2E9C-101B-9397-08002B2CF9AE}" pid="3" name="TaxKeyword">
    <vt:lpwstr/>
  </property>
</Properties>
</file>